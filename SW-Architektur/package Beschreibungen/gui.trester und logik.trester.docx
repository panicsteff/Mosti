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B05" w:rsidRDefault="005E514A">
      <w:r>
        <w:t xml:space="preserve">Package </w:t>
      </w:r>
      <w:proofErr w:type="spellStart"/>
      <w:r w:rsidR="00BA4E82">
        <w:t>gui.trester</w:t>
      </w:r>
      <w:proofErr w:type="spellEnd"/>
    </w:p>
    <w:p w:rsidR="003A7B05" w:rsidRDefault="003A7B05"/>
    <w:p w:rsidR="003A7B05" w:rsidRPr="00BA4E82" w:rsidRDefault="005E514A">
      <w:pPr>
        <w:rPr>
          <w:b/>
        </w:rPr>
      </w:pPr>
      <w:r w:rsidRPr="00BA4E82">
        <w:rPr>
          <w:b/>
        </w:rPr>
        <w:t>Beschreibung des Packages</w:t>
      </w:r>
    </w:p>
    <w:p w:rsidR="003A7B05" w:rsidRPr="00BA4E82" w:rsidRDefault="005E514A">
      <w:r>
        <w:t xml:space="preserve">Das Package </w:t>
      </w:r>
      <w:proofErr w:type="spellStart"/>
      <w:r w:rsidR="00BA4E82">
        <w:rPr>
          <w:i/>
        </w:rPr>
        <w:t>gui.trester</w:t>
      </w:r>
      <w:proofErr w:type="spellEnd"/>
      <w:r w:rsidR="00BA4E82">
        <w:t xml:space="preserve"> enthält bisher eine Klasse, in welcher der Benutzer den Preis für den Trester einsehen und verwaltet kann.</w:t>
      </w:r>
    </w:p>
    <w:p w:rsidR="003A7B05" w:rsidRDefault="003A7B05"/>
    <w:p w:rsidR="003A7B05" w:rsidRPr="00BA4E82" w:rsidRDefault="005E514A">
      <w:pPr>
        <w:rPr>
          <w:b/>
        </w:rPr>
      </w:pPr>
      <w:r w:rsidRPr="00BA4E82">
        <w:rPr>
          <w:b/>
        </w:rPr>
        <w:t>Schnittstellen</w:t>
      </w:r>
    </w:p>
    <w:p w:rsidR="003A7B05" w:rsidRDefault="00BA4E82">
      <w:r>
        <w:t xml:space="preserve">Es besteht eine Schnittstelle zum Package </w:t>
      </w:r>
      <w:proofErr w:type="spellStart"/>
      <w:r w:rsidRPr="00BA4E82">
        <w:rPr>
          <w:i/>
        </w:rPr>
        <w:t>logik.trester</w:t>
      </w:r>
      <w:proofErr w:type="spellEnd"/>
      <w:r>
        <w:t>, in welcher die Logik der Tresterverwaltung bzw. –</w:t>
      </w:r>
      <w:proofErr w:type="spellStart"/>
      <w:r>
        <w:t>abrechnung</w:t>
      </w:r>
      <w:proofErr w:type="spellEnd"/>
      <w:r>
        <w:t xml:space="preserve"> enthält.</w:t>
      </w:r>
    </w:p>
    <w:p w:rsidR="003A7B05" w:rsidRDefault="003A7B05">
      <w:pPr>
        <w:rPr>
          <w:u w:val="single"/>
        </w:rPr>
      </w:pPr>
    </w:p>
    <w:p w:rsidR="003A7B05" w:rsidRPr="00BA4E82" w:rsidRDefault="005E514A">
      <w:pPr>
        <w:rPr>
          <w:b/>
        </w:rPr>
      </w:pPr>
      <w:r w:rsidRPr="00BA4E82">
        <w:rPr>
          <w:b/>
        </w:rPr>
        <w:t>Operationen</w:t>
      </w:r>
    </w:p>
    <w:p w:rsidR="003A7B05" w:rsidRDefault="00BA4E82">
      <w:proofErr w:type="spellStart"/>
      <w:r>
        <w:t>TresterFrame</w:t>
      </w:r>
      <w:proofErr w:type="spellEnd"/>
      <w:r>
        <w:t>:</w:t>
      </w:r>
    </w:p>
    <w:p w:rsidR="003A7B05" w:rsidRDefault="005E514A">
      <w:pPr>
        <w:pStyle w:val="Listenabsatz"/>
        <w:numPr>
          <w:ilvl w:val="0"/>
          <w:numId w:val="1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 w:rsidR="00BA4E82">
        <w:t>TresterFrame</w:t>
      </w:r>
      <w:proofErr w:type="spellEnd"/>
      <w:r>
        <w:t>(</w:t>
      </w:r>
      <w:r w:rsidR="00BA4E82">
        <w:t>Tresterverwaltung</w:t>
      </w:r>
      <w:r>
        <w:t>){</w:t>
      </w:r>
    </w:p>
    <w:p w:rsidR="003A7B05" w:rsidRDefault="00BA4E82">
      <w:pPr>
        <w:pStyle w:val="Listenabsatz"/>
        <w:numPr>
          <w:ilvl w:val="0"/>
          <w:numId w:val="1"/>
        </w:numPr>
      </w:pPr>
      <w:r>
        <w:t xml:space="preserve">innere Klasse: private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MyOKHandler</w:t>
      </w:r>
      <w:proofErr w:type="spellEnd"/>
    </w:p>
    <w:p w:rsidR="00BA4E82" w:rsidRDefault="00BA4E82" w:rsidP="00BA4E82">
      <w:pPr>
        <w:pStyle w:val="Listenabsatz"/>
        <w:numPr>
          <w:ilvl w:val="1"/>
          <w:numId w:val="1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>)</w:t>
      </w:r>
    </w:p>
    <w:p w:rsidR="00BA4E82" w:rsidRDefault="00BA4E82" w:rsidP="00BA4E82">
      <w:pPr>
        <w:pStyle w:val="Listenabsatz"/>
        <w:numPr>
          <w:ilvl w:val="0"/>
          <w:numId w:val="1"/>
        </w:numPr>
      </w:pPr>
      <w:r>
        <w:t>i</w:t>
      </w:r>
      <w:r>
        <w:t xml:space="preserve">nnere Klasse: private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MyAbb</w:t>
      </w:r>
      <w:r>
        <w:t>Handler</w:t>
      </w:r>
      <w:proofErr w:type="spellEnd"/>
    </w:p>
    <w:p w:rsidR="00BA4E82" w:rsidRDefault="00BA4E82" w:rsidP="00BA4E82">
      <w:pPr>
        <w:pStyle w:val="Listenabsatz"/>
        <w:numPr>
          <w:ilvl w:val="1"/>
          <w:numId w:val="1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>)</w:t>
      </w:r>
    </w:p>
    <w:p w:rsidR="00BA4E82" w:rsidRDefault="00BA4E82" w:rsidP="00BA4E82"/>
    <w:p w:rsidR="00BA4E82" w:rsidRDefault="00BA4E82" w:rsidP="00BA4E82"/>
    <w:p w:rsidR="00BA4E82" w:rsidRDefault="00BA4E82" w:rsidP="00BA4E82"/>
    <w:p w:rsidR="00BA4E82" w:rsidRDefault="00BA4E82" w:rsidP="00BA4E82">
      <w:r>
        <w:t xml:space="preserve">Package </w:t>
      </w:r>
      <w:proofErr w:type="spellStart"/>
      <w:r>
        <w:t>logik.trester</w:t>
      </w:r>
      <w:proofErr w:type="spellEnd"/>
    </w:p>
    <w:p w:rsidR="00BA4E82" w:rsidRDefault="00BA4E82" w:rsidP="00BA4E82"/>
    <w:p w:rsidR="00BA4E82" w:rsidRPr="00BA4E82" w:rsidRDefault="00BA4E82" w:rsidP="00BA4E82">
      <w:pPr>
        <w:rPr>
          <w:b/>
        </w:rPr>
      </w:pPr>
      <w:r w:rsidRPr="00BA4E82">
        <w:rPr>
          <w:b/>
        </w:rPr>
        <w:t>Beschreibung des Packages</w:t>
      </w:r>
    </w:p>
    <w:p w:rsidR="00BA4E82" w:rsidRPr="00BA4E82" w:rsidRDefault="00BA4E82" w:rsidP="00BA4E82">
      <w:r>
        <w:t xml:space="preserve">Das Package </w:t>
      </w:r>
      <w:proofErr w:type="spellStart"/>
      <w:r>
        <w:rPr>
          <w:i/>
        </w:rPr>
        <w:t>logik</w:t>
      </w:r>
      <w:r>
        <w:rPr>
          <w:i/>
        </w:rPr>
        <w:t>.trester</w:t>
      </w:r>
      <w:proofErr w:type="spellEnd"/>
      <w:r>
        <w:t xml:space="preserve"> enthält </w:t>
      </w:r>
      <w:r>
        <w:t>die Logik zur Verwaltung des Tresterpreises, sowie zur Erstellung einer Tresterabrechnung.</w:t>
      </w:r>
    </w:p>
    <w:p w:rsidR="00BA4E82" w:rsidRDefault="00BA4E82" w:rsidP="00BA4E82"/>
    <w:p w:rsidR="00BA4E82" w:rsidRPr="00BA4E82" w:rsidRDefault="00BA4E82" w:rsidP="00BA4E82">
      <w:pPr>
        <w:rPr>
          <w:b/>
        </w:rPr>
      </w:pPr>
      <w:r w:rsidRPr="00BA4E82">
        <w:rPr>
          <w:b/>
        </w:rPr>
        <w:t>Schnittstellen</w:t>
      </w:r>
    </w:p>
    <w:p w:rsidR="00BA4E82" w:rsidRDefault="00BA4E82" w:rsidP="00BA4E82">
      <w:r>
        <w:t xml:space="preserve">Es </w:t>
      </w:r>
      <w:r>
        <w:t>bestehen bisher noch keine Schnittstellen zu anderen Packages. Jedoch muss noch eine Verbindung zur Datenbank aufgebaut werden.</w:t>
      </w:r>
    </w:p>
    <w:p w:rsidR="00BA4E82" w:rsidRDefault="00BA4E82" w:rsidP="00BA4E82">
      <w:pPr>
        <w:rPr>
          <w:u w:val="single"/>
        </w:rPr>
      </w:pPr>
    </w:p>
    <w:p w:rsidR="00BA4E82" w:rsidRPr="00BA4E82" w:rsidRDefault="00BA4E82" w:rsidP="00BA4E82">
      <w:pPr>
        <w:rPr>
          <w:b/>
        </w:rPr>
      </w:pPr>
      <w:r w:rsidRPr="00BA4E82">
        <w:rPr>
          <w:b/>
        </w:rPr>
        <w:t>Operationen</w:t>
      </w:r>
    </w:p>
    <w:p w:rsidR="00BA4E82" w:rsidRDefault="00BA4E82" w:rsidP="00BA4E82"/>
    <w:p w:rsidR="00BA4E82" w:rsidRDefault="00BA4E82" w:rsidP="00BA4E82">
      <w:r>
        <w:t>Tresterverwaltung</w:t>
      </w:r>
      <w:r>
        <w:t>:</w:t>
      </w:r>
    </w:p>
    <w:p w:rsidR="00BA4E82" w:rsidRPr="00BA4E82" w:rsidRDefault="00BA4E82" w:rsidP="00BA4E82">
      <w:pPr>
        <w:pStyle w:val="Listenabsatz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Konstruktor: </w:t>
      </w: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Tresterverwaltung</w:t>
      </w:r>
      <w:r>
        <w:rPr>
          <w:color w:val="000000"/>
        </w:rPr>
        <w:t xml:space="preserve"> </w:t>
      </w:r>
      <w:r w:rsidRPr="00A617A1">
        <w:t>(</w:t>
      </w:r>
      <w:r>
        <w:t>)</w:t>
      </w:r>
    </w:p>
    <w:p w:rsidR="00BA4E82" w:rsidRDefault="00BA4E82" w:rsidP="00BA4E82">
      <w:pPr>
        <w:pStyle w:val="Listenabsatz"/>
        <w:numPr>
          <w:ilvl w:val="0"/>
          <w:numId w:val="2"/>
        </w:numPr>
        <w:rPr>
          <w:color w:val="000000"/>
        </w:rPr>
      </w:pP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double getPreisPro1000L()</w:t>
      </w:r>
    </w:p>
    <w:p w:rsidR="00BA4E82" w:rsidRPr="007B1C63" w:rsidRDefault="00BA4E82" w:rsidP="00BA4E82">
      <w:pPr>
        <w:pStyle w:val="Listenabsatz"/>
        <w:numPr>
          <w:ilvl w:val="0"/>
          <w:numId w:val="2"/>
        </w:numPr>
        <w:rPr>
          <w:color w:val="000000"/>
        </w:rPr>
      </w:pP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setPreisPro1000L(double)</w:t>
      </w:r>
    </w:p>
    <w:p w:rsidR="00BA4E82" w:rsidRDefault="00BA4E82" w:rsidP="00BA4E82"/>
    <w:p w:rsidR="00BA4E82" w:rsidRDefault="00BA4E82" w:rsidP="00BA4E82">
      <w:r>
        <w:t>Tresterabrechnung</w:t>
      </w:r>
      <w:r>
        <w:t>:</w:t>
      </w:r>
    </w:p>
    <w:p w:rsidR="00BA4E82" w:rsidRPr="00BA4E82" w:rsidRDefault="00BA4E82" w:rsidP="00BA4E82">
      <w:pPr>
        <w:pStyle w:val="Listenabsatz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Konstruktor: </w:t>
      </w: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 xml:space="preserve">Tresterabrechnung(Tresterverwaltung, </w:t>
      </w:r>
      <w:proofErr w:type="spellStart"/>
      <w:r>
        <w:rPr>
          <w:color w:val="000000"/>
        </w:rPr>
        <w:t>int</w:t>
      </w:r>
      <w:proofErr w:type="spellEnd"/>
      <w:r>
        <w:t>)</w:t>
      </w:r>
    </w:p>
    <w:p w:rsidR="00BA4E82" w:rsidRDefault="00BA4E82" w:rsidP="00BA4E82">
      <w:pPr>
        <w:pStyle w:val="Listenabsatz"/>
        <w:numPr>
          <w:ilvl w:val="0"/>
          <w:numId w:val="2"/>
        </w:numPr>
        <w:rPr>
          <w:color w:val="000000"/>
        </w:rPr>
      </w:pP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double </w:t>
      </w:r>
      <w:proofErr w:type="spellStart"/>
      <w:r>
        <w:rPr>
          <w:color w:val="000000"/>
        </w:rPr>
        <w:t>getPreis</w:t>
      </w:r>
      <w:proofErr w:type="spellEnd"/>
      <w:r>
        <w:rPr>
          <w:color w:val="000000"/>
        </w:rPr>
        <w:t>()</w:t>
      </w:r>
    </w:p>
    <w:p w:rsidR="00BA4E82" w:rsidRDefault="00BA4E82" w:rsidP="00BA4E82">
      <w:pPr>
        <w:pStyle w:val="Listenabsatz"/>
        <w:numPr>
          <w:ilvl w:val="0"/>
          <w:numId w:val="2"/>
        </w:numPr>
        <w:rPr>
          <w:color w:val="000000"/>
        </w:rPr>
      </w:pP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setPreis</w:t>
      </w:r>
      <w:proofErr w:type="spellEnd"/>
      <w:r>
        <w:rPr>
          <w:color w:val="000000"/>
        </w:rPr>
        <w:t>(double)</w:t>
      </w:r>
    </w:p>
    <w:p w:rsidR="00BA4E82" w:rsidRDefault="00BA4E82" w:rsidP="00BA4E82">
      <w:pPr>
        <w:pStyle w:val="Listenabsatz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private double </w:t>
      </w:r>
      <w:proofErr w:type="spellStart"/>
      <w:r>
        <w:rPr>
          <w:color w:val="000000"/>
        </w:rPr>
        <w:t>berechnePreis</w:t>
      </w:r>
      <w:proofErr w:type="spellEnd"/>
      <w:r>
        <w:rPr>
          <w:color w:val="000000"/>
        </w:rPr>
        <w:t>()</w:t>
      </w:r>
    </w:p>
    <w:p w:rsidR="00BA4E82" w:rsidRDefault="00BA4E82" w:rsidP="00BA4E82">
      <w:pPr>
        <w:pStyle w:val="Listenabsatz"/>
        <w:numPr>
          <w:ilvl w:val="0"/>
          <w:numId w:val="2"/>
        </w:numPr>
        <w:rPr>
          <w:color w:val="000000"/>
        </w:rPr>
      </w:pP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setLiterzahl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)</w:t>
      </w:r>
    </w:p>
    <w:p w:rsidR="00BA4E82" w:rsidRPr="00437FE0" w:rsidRDefault="00BA4E82" w:rsidP="00437FE0">
      <w:pPr>
        <w:pStyle w:val="Listenabsatz"/>
        <w:numPr>
          <w:ilvl w:val="0"/>
          <w:numId w:val="2"/>
        </w:numPr>
        <w:rPr>
          <w:color w:val="000000"/>
        </w:rPr>
      </w:pP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getLiterzahl</w:t>
      </w:r>
      <w:proofErr w:type="spellEnd"/>
      <w:r>
        <w:rPr>
          <w:color w:val="000000"/>
        </w:rPr>
        <w:t>()</w:t>
      </w:r>
      <w:bookmarkStart w:id="0" w:name="_GoBack"/>
      <w:bookmarkEnd w:id="0"/>
    </w:p>
    <w:p w:rsidR="00BA4E82" w:rsidRDefault="00BA4E82" w:rsidP="00BA4E82"/>
    <w:sectPr w:rsidR="00BA4E82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14A" w:rsidRDefault="005E514A">
      <w:r>
        <w:separator/>
      </w:r>
    </w:p>
  </w:endnote>
  <w:endnote w:type="continuationSeparator" w:id="0">
    <w:p w:rsidR="005E514A" w:rsidRDefault="005E5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14A" w:rsidRDefault="005E514A">
      <w:r>
        <w:rPr>
          <w:color w:val="000000"/>
        </w:rPr>
        <w:separator/>
      </w:r>
    </w:p>
  </w:footnote>
  <w:footnote w:type="continuationSeparator" w:id="0">
    <w:p w:rsidR="005E514A" w:rsidRDefault="005E5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F21D2"/>
    <w:multiLevelType w:val="multilevel"/>
    <w:tmpl w:val="3CF2919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632729EE"/>
    <w:multiLevelType w:val="multilevel"/>
    <w:tmpl w:val="8CD2E09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A7B05"/>
    <w:rsid w:val="003A7B05"/>
    <w:rsid w:val="00437FE0"/>
    <w:rsid w:val="005E514A"/>
    <w:rsid w:val="00BA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de-DE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de-DE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Irmi</dc:creator>
  <cp:lastModifiedBy>Viola</cp:lastModifiedBy>
  <cp:revision>2</cp:revision>
  <dcterms:created xsi:type="dcterms:W3CDTF">2016-05-30T11:15:00Z</dcterms:created>
  <dcterms:modified xsi:type="dcterms:W3CDTF">2016-05-30T11:15:00Z</dcterms:modified>
</cp:coreProperties>
</file>