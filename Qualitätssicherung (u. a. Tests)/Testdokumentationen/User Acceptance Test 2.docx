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AF" w:rsidRPr="00553361" w:rsidRDefault="00D24088">
      <w:pPr>
        <w:rPr>
          <w:lang w:val="en-US"/>
        </w:rPr>
      </w:pPr>
      <w:r w:rsidRPr="00553361">
        <w:rPr>
          <w:lang w:val="en-US"/>
        </w:rPr>
        <w:t xml:space="preserve">User Acceptance Test </w:t>
      </w:r>
    </w:p>
    <w:p w:rsidR="00614EAF" w:rsidRPr="00553361" w:rsidRDefault="00614EAF">
      <w:pPr>
        <w:rPr>
          <w:lang w:val="en-US"/>
        </w:rPr>
      </w:pPr>
    </w:p>
    <w:p w:rsidR="00614EAF" w:rsidRPr="00553361" w:rsidRDefault="00614EAF">
      <w:pPr>
        <w:rPr>
          <w:lang w:val="en-US"/>
        </w:rPr>
      </w:pPr>
    </w:p>
    <w:p w:rsidR="00614EAF" w:rsidRPr="00751B32" w:rsidRDefault="00EC1414">
      <w:pPr>
        <w:rPr>
          <w:lang w:val="en-US"/>
        </w:rPr>
      </w:pPr>
      <w:r w:rsidRPr="00751B32">
        <w:rPr>
          <w:lang w:val="en-US"/>
        </w:rPr>
        <w:t xml:space="preserve">1. </w:t>
      </w:r>
      <w:proofErr w:type="spellStart"/>
      <w:r w:rsidRPr="00751B32">
        <w:rPr>
          <w:lang w:val="en-US"/>
        </w:rPr>
        <w:t>Testnummer</w:t>
      </w:r>
      <w:proofErr w:type="spellEnd"/>
      <w:r w:rsidRPr="00751B32">
        <w:rPr>
          <w:lang w:val="en-US"/>
        </w:rPr>
        <w:t>: UA-2</w:t>
      </w:r>
    </w:p>
    <w:p w:rsidR="00614EAF" w:rsidRDefault="00D24088">
      <w:r>
        <w:t>2. Datum: 8. Mai 2016</w:t>
      </w:r>
    </w:p>
    <w:p w:rsidR="00751B32" w:rsidRDefault="00751B32">
      <w:r>
        <w:t>3. Rolle des Testers: Kassiererin bei der Mosterei-Hemau</w:t>
      </w:r>
    </w:p>
    <w:p w:rsidR="00614EAF" w:rsidRDefault="00751B32">
      <w:r>
        <w:t>4</w:t>
      </w:r>
      <w:r w:rsidR="00EC1414">
        <w:t xml:space="preserve">. Testmodule: </w:t>
      </w:r>
      <w:proofErr w:type="spellStart"/>
      <w:r w:rsidR="00EC1414">
        <w:t>kassenfunktion</w:t>
      </w:r>
      <w:proofErr w:type="spellEnd"/>
    </w:p>
    <w:p w:rsidR="00614EAF" w:rsidRDefault="00751B32">
      <w:r>
        <w:t>5</w:t>
      </w:r>
      <w:r w:rsidR="00D24088">
        <w:t xml:space="preserve">. Bitte bewerten Sie </w:t>
      </w:r>
    </w:p>
    <w:p w:rsidR="00614EAF" w:rsidRDefault="00D24088">
      <w:r>
        <w:tab/>
      </w:r>
    </w:p>
    <w:tbl>
      <w:tblPr>
        <w:tblW w:w="90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60"/>
        <w:gridCol w:w="1449"/>
        <w:gridCol w:w="1444"/>
        <w:gridCol w:w="1460"/>
        <w:gridCol w:w="1475"/>
        <w:gridCol w:w="1474"/>
      </w:tblGrid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Sehr gut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Gut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Mittel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Schlecht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Sehr schlecht</w:t>
            </w: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Übersichtlichkeit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9435EF">
            <w:pPr>
              <w:jc w:val="center"/>
            </w:pPr>
            <w:r>
              <w:t>x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Ist das Programm selbsterklärend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9435EF">
            <w:pPr>
              <w:jc w:val="center"/>
            </w:pPr>
            <w:r>
              <w:t>x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Lesbarkeit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9435EF">
            <w:pPr>
              <w:jc w:val="center"/>
            </w:pPr>
            <w:r>
              <w:t>x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  <w:tr w:rsidR="00614EAF"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D24088">
            <w:pPr>
              <w:jc w:val="center"/>
            </w:pPr>
            <w:r>
              <w:t>Leistung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9435EF">
            <w:pPr>
              <w:jc w:val="center"/>
            </w:pPr>
            <w:r>
              <w:t>x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4EAF" w:rsidRDefault="00614EAF">
            <w:pPr>
              <w:jc w:val="center"/>
            </w:pPr>
          </w:p>
        </w:tc>
      </w:tr>
    </w:tbl>
    <w:p w:rsidR="00614EAF" w:rsidRDefault="00614EAF"/>
    <w:p w:rsidR="00614EAF" w:rsidRDefault="00751B32">
      <w:r>
        <w:t>6</w:t>
      </w:r>
      <w:r w:rsidR="00D24088">
        <w:t>. Welche Features fehlen ihnen bei diesem Programm?</w:t>
      </w:r>
    </w:p>
    <w:p w:rsidR="009435EF" w:rsidRDefault="009435EF" w:rsidP="00181F71">
      <w:pPr>
        <w:pStyle w:val="Listenabsatz"/>
        <w:numPr>
          <w:ilvl w:val="0"/>
          <w:numId w:val="6"/>
        </w:numPr>
      </w:pPr>
      <w:r>
        <w:t xml:space="preserve">Erstellung einer </w:t>
      </w:r>
      <w:r w:rsidR="008151AD">
        <w:t xml:space="preserve">ausdruckbaren </w:t>
      </w:r>
      <w:r>
        <w:t>Kostenzusammenstellung</w:t>
      </w:r>
      <w:r w:rsidR="008151AD">
        <w:t>, sodass man den Kostenbeitrag für den Kunden ablesen und ihm mündlich mitteilen kann</w:t>
      </w:r>
    </w:p>
    <w:p w:rsidR="003832FD" w:rsidRDefault="003832FD"/>
    <w:p w:rsidR="00614EAF" w:rsidRDefault="00751B32">
      <w:r>
        <w:t>7</w:t>
      </w:r>
      <w:r w:rsidR="00D24088">
        <w:t>. Welche Funktionalitäten halten sie für überflüssig?</w:t>
      </w:r>
      <w:bookmarkStart w:id="0" w:name="_GoBack"/>
      <w:bookmarkEnd w:id="0"/>
    </w:p>
    <w:p w:rsidR="003832FD" w:rsidRDefault="00751B32">
      <w:r>
        <w:t>--</w:t>
      </w:r>
    </w:p>
    <w:p w:rsidR="003832FD" w:rsidRDefault="003832FD"/>
    <w:p w:rsidR="00614EAF" w:rsidRDefault="00751B32">
      <w:r>
        <w:t>8</w:t>
      </w:r>
      <w:r w:rsidR="00D24088">
        <w:t>.Weitere Anmerkungen</w:t>
      </w:r>
    </w:p>
    <w:p w:rsidR="00614EAF" w:rsidRDefault="009435EF" w:rsidP="00751B32">
      <w:pPr>
        <w:pStyle w:val="Listenabsatz"/>
        <w:numPr>
          <w:ilvl w:val="0"/>
          <w:numId w:val="2"/>
        </w:numPr>
      </w:pPr>
      <w:r>
        <w:t>Schrift zu klein</w:t>
      </w:r>
    </w:p>
    <w:p w:rsidR="00751B32" w:rsidRDefault="00751B32" w:rsidP="00751B32">
      <w:pPr>
        <w:pStyle w:val="Listenabsatz"/>
        <w:numPr>
          <w:ilvl w:val="0"/>
          <w:numId w:val="2"/>
        </w:numPr>
      </w:pPr>
      <w:r>
        <w:t>Eingabe in die Eingabemaske etwas umständlich, unnötige Markierungen</w:t>
      </w:r>
    </w:p>
    <w:p w:rsidR="009435EF" w:rsidRDefault="009435EF" w:rsidP="00751B32">
      <w:pPr>
        <w:pStyle w:val="Listenabsatz"/>
        <w:numPr>
          <w:ilvl w:val="0"/>
          <w:numId w:val="2"/>
        </w:numPr>
      </w:pPr>
      <w:r>
        <w:t xml:space="preserve">Aufteilung von Literzahlen, Abfüllmaterialien und Zusatzprodukte in der Kassenfunktion </w:t>
      </w:r>
      <w:r w:rsidR="008151AD">
        <w:t>gut</w:t>
      </w:r>
    </w:p>
    <w:p w:rsidR="009435EF" w:rsidRDefault="009435EF" w:rsidP="00751B32">
      <w:pPr>
        <w:pStyle w:val="Listenabsatz"/>
        <w:numPr>
          <w:ilvl w:val="0"/>
          <w:numId w:val="2"/>
        </w:numPr>
      </w:pPr>
      <w:r>
        <w:t>Tabellen untereinander noch ungewohnt, da vorher Literzahlen und Produkte alle in einer Zeile</w:t>
      </w:r>
      <w:r w:rsidR="008151AD">
        <w:t>, aber Gewohnheitssache</w:t>
      </w:r>
    </w:p>
    <w:sectPr w:rsidR="009435EF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B15" w:rsidRDefault="00602B15">
      <w:r>
        <w:separator/>
      </w:r>
    </w:p>
  </w:endnote>
  <w:endnote w:type="continuationSeparator" w:id="0">
    <w:p w:rsidR="00602B15" w:rsidRDefault="0060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B15" w:rsidRDefault="00602B15">
      <w:r>
        <w:rPr>
          <w:color w:val="000000"/>
        </w:rPr>
        <w:separator/>
      </w:r>
    </w:p>
  </w:footnote>
  <w:footnote w:type="continuationSeparator" w:id="0">
    <w:p w:rsidR="00602B15" w:rsidRDefault="00602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C1D"/>
    <w:multiLevelType w:val="multilevel"/>
    <w:tmpl w:val="BFEAF89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96A2061"/>
    <w:multiLevelType w:val="hybridMultilevel"/>
    <w:tmpl w:val="A8CAC2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650E9"/>
    <w:multiLevelType w:val="hybridMultilevel"/>
    <w:tmpl w:val="5D8EA672"/>
    <w:lvl w:ilvl="0" w:tplc="A718DD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D7366"/>
    <w:multiLevelType w:val="hybridMultilevel"/>
    <w:tmpl w:val="2B663F6E"/>
    <w:lvl w:ilvl="0" w:tplc="A718DD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66656"/>
    <w:multiLevelType w:val="hybridMultilevel"/>
    <w:tmpl w:val="5C5C87AC"/>
    <w:lvl w:ilvl="0" w:tplc="A718DD8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C273F"/>
    <w:multiLevelType w:val="hybridMultilevel"/>
    <w:tmpl w:val="A816C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4EAF"/>
    <w:rsid w:val="00181F71"/>
    <w:rsid w:val="003832FD"/>
    <w:rsid w:val="00553361"/>
    <w:rsid w:val="00602B15"/>
    <w:rsid w:val="00614EAF"/>
    <w:rsid w:val="00751B32"/>
    <w:rsid w:val="00805ADD"/>
    <w:rsid w:val="008151AD"/>
    <w:rsid w:val="009435EF"/>
    <w:rsid w:val="00D24088"/>
    <w:rsid w:val="00EC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de-DE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Irmi</dc:creator>
  <cp:lastModifiedBy>Viola</cp:lastModifiedBy>
  <cp:revision>5</cp:revision>
  <dcterms:created xsi:type="dcterms:W3CDTF">2016-05-08T20:42:00Z</dcterms:created>
  <dcterms:modified xsi:type="dcterms:W3CDTF">2016-05-08T21:28:00Z</dcterms:modified>
</cp:coreProperties>
</file>