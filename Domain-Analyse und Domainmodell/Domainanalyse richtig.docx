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pStyle w:val="Kopfzeile"/>
        <w:tabs>
          <w:tab w:val="clear" w:pos="4536"/>
          <w:tab w:val="clear" w:pos="9072"/>
        </w:tabs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67686" w:rsidRPr="00BD3F4A" w:rsidRDefault="00467686" w:rsidP="00A76023">
      <w:pPr>
        <w:jc w:val="center"/>
        <w:rPr>
          <w:rFonts w:asciiTheme="minorHAnsi" w:hAnsiTheme="minorHAnsi"/>
          <w:b/>
          <w:sz w:val="40"/>
          <w:lang w:val="de-DE"/>
        </w:rPr>
      </w:pPr>
      <w:r w:rsidRPr="00BD3F4A">
        <w:rPr>
          <w:rFonts w:asciiTheme="minorHAnsi" w:hAnsiTheme="minorHAnsi"/>
          <w:b/>
          <w:sz w:val="40"/>
          <w:lang w:val="de-DE"/>
        </w:rPr>
        <w:t>Projekt</w:t>
      </w:r>
      <w:r w:rsidR="00FB78E8" w:rsidRPr="00BD3F4A">
        <w:rPr>
          <w:rFonts w:asciiTheme="minorHAnsi" w:hAnsiTheme="minorHAnsi"/>
          <w:b/>
          <w:sz w:val="40"/>
          <w:lang w:val="de-DE"/>
        </w:rPr>
        <w:t xml:space="preserve">: </w:t>
      </w:r>
      <w:r w:rsidR="006E135C" w:rsidRPr="00BD3F4A">
        <w:rPr>
          <w:rFonts w:asciiTheme="minorHAnsi" w:hAnsiTheme="minorHAnsi"/>
          <w:b/>
          <w:sz w:val="40"/>
          <w:lang w:val="de-DE"/>
        </w:rPr>
        <w:t>Mosti</w:t>
      </w:r>
    </w:p>
    <w:p w:rsidR="00FB78E8" w:rsidRPr="00BD3F4A" w:rsidRDefault="00FB78E8" w:rsidP="00A76023">
      <w:pPr>
        <w:jc w:val="center"/>
        <w:rPr>
          <w:rFonts w:asciiTheme="minorHAnsi" w:hAnsiTheme="minorHAnsi"/>
          <w:lang w:val="de-DE"/>
        </w:rPr>
      </w:pPr>
    </w:p>
    <w:p w:rsidR="00467686" w:rsidRPr="00BD3F4A" w:rsidRDefault="00ED4555" w:rsidP="00A76023">
      <w:pPr>
        <w:jc w:val="center"/>
        <w:rPr>
          <w:rStyle w:val="Titelzentriert"/>
          <w:rFonts w:asciiTheme="minorHAnsi" w:hAnsiTheme="minorHAnsi"/>
          <w:bCs/>
          <w:i w:val="0"/>
          <w:iCs/>
          <w:lang w:val="de-DE"/>
        </w:rPr>
      </w:pPr>
      <w:r w:rsidRPr="00BD3F4A">
        <w:rPr>
          <w:rStyle w:val="Titelzentriert"/>
          <w:rFonts w:asciiTheme="minorHAnsi" w:hAnsiTheme="minorHAnsi"/>
          <w:bCs/>
          <w:i w:val="0"/>
          <w:iCs/>
          <w:lang w:val="de-DE"/>
        </w:rPr>
        <w:t>Domainanalyse</w:t>
      </w:r>
    </w:p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4201D1" w:rsidRPr="00BD3F4A" w:rsidRDefault="004201D1" w:rsidP="00A76023">
      <w:pPr>
        <w:rPr>
          <w:rFonts w:asciiTheme="minorHAnsi" w:hAnsiTheme="minorHAnsi"/>
          <w:lang w:val="de-DE"/>
        </w:rPr>
      </w:pPr>
    </w:p>
    <w:p w:rsidR="004201D1" w:rsidRPr="00BD3F4A" w:rsidRDefault="004201D1" w:rsidP="00A76023">
      <w:pPr>
        <w:jc w:val="center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[Dokumentstruktur</w:t>
      </w:r>
      <w:r w:rsidR="00ED4555" w:rsidRPr="00BD3F4A">
        <w:rPr>
          <w:rFonts w:asciiTheme="minorHAnsi" w:hAnsiTheme="minorHAnsi"/>
          <w:lang w:val="de-DE"/>
        </w:rPr>
        <w:t xml:space="preserve"> basiert auf </w:t>
      </w:r>
      <w:r w:rsidR="00F6609E" w:rsidRPr="00BD3F4A">
        <w:rPr>
          <w:rFonts w:asciiTheme="minorHAnsi" w:hAnsiTheme="minorHAnsi"/>
          <w:lang w:val="de-DE"/>
        </w:rPr>
        <w:t xml:space="preserve">RUP „Design Model“ und </w:t>
      </w:r>
      <w:r w:rsidR="00ED4555" w:rsidRPr="00BD3F4A">
        <w:rPr>
          <w:rFonts w:asciiTheme="minorHAnsi" w:hAnsiTheme="minorHAnsi"/>
          <w:lang w:val="de-DE"/>
        </w:rPr>
        <w:t>Studentenvorlage</w:t>
      </w:r>
      <w:r w:rsidRPr="00BD3F4A">
        <w:rPr>
          <w:rFonts w:asciiTheme="minorHAnsi" w:hAnsiTheme="minorHAnsi"/>
          <w:lang w:val="de-DE"/>
        </w:rPr>
        <w:t>]</w:t>
      </w:r>
    </w:p>
    <w:p w:rsidR="00467686" w:rsidRPr="00BD3F4A" w:rsidRDefault="00467686" w:rsidP="00A76023">
      <w:pPr>
        <w:pStyle w:val="berschrift1"/>
        <w:spacing w:before="0" w:after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  <w:bookmarkStart w:id="0" w:name="_Toc448654472"/>
      <w:r w:rsidRPr="00BD3F4A">
        <w:rPr>
          <w:rFonts w:asciiTheme="minorHAnsi" w:hAnsiTheme="minorHAnsi"/>
          <w:lang w:val="de-DE"/>
        </w:rPr>
        <w:lastRenderedPageBreak/>
        <w:t>Dokumentinformationen</w:t>
      </w:r>
      <w:bookmarkEnd w:id="0"/>
    </w:p>
    <w:p w:rsidR="00467686" w:rsidRPr="00BD3F4A" w:rsidRDefault="00467686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" w:name="_Toc448654473"/>
      <w:r w:rsidRPr="00BD3F4A">
        <w:rPr>
          <w:rFonts w:asciiTheme="minorHAnsi" w:hAnsiTheme="minorHAnsi"/>
          <w:lang w:val="de-DE"/>
        </w:rPr>
        <w:t>Änderungsgeschichte</w:t>
      </w:r>
      <w:bookmarkEnd w:id="1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2"/>
        <w:gridCol w:w="897"/>
        <w:gridCol w:w="5633"/>
        <w:gridCol w:w="1560"/>
      </w:tblGrid>
      <w:tr w:rsidR="00467686" w:rsidRPr="00BD3F4A">
        <w:tc>
          <w:tcPr>
            <w:tcW w:w="919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Datum</w:t>
            </w:r>
          </w:p>
        </w:tc>
        <w:tc>
          <w:tcPr>
            <w:tcW w:w="900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Version</w:t>
            </w:r>
          </w:p>
        </w:tc>
        <w:tc>
          <w:tcPr>
            <w:tcW w:w="5741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Änderung</w:t>
            </w:r>
          </w:p>
        </w:tc>
        <w:tc>
          <w:tcPr>
            <w:tcW w:w="1582" w:type="dxa"/>
          </w:tcPr>
          <w:p w:rsidR="00467686" w:rsidRPr="00BD3F4A" w:rsidRDefault="00467686" w:rsidP="00A76023">
            <w:pPr>
              <w:rPr>
                <w:rFonts w:asciiTheme="minorHAnsi" w:hAnsiTheme="minorHAnsi"/>
                <w:i/>
                <w:lang w:val="de-DE"/>
              </w:rPr>
            </w:pPr>
            <w:r w:rsidRPr="00BD3F4A">
              <w:rPr>
                <w:rFonts w:asciiTheme="minorHAnsi" w:hAnsiTheme="minorHAnsi"/>
                <w:i/>
                <w:lang w:val="de-DE"/>
              </w:rPr>
              <w:t>Autor</w:t>
            </w:r>
          </w:p>
        </w:tc>
      </w:tr>
      <w:tr w:rsidR="00467686" w:rsidRPr="00BD3F4A">
        <w:tc>
          <w:tcPr>
            <w:tcW w:w="919" w:type="dxa"/>
            <w:vAlign w:val="center"/>
          </w:tcPr>
          <w:p w:rsidR="00467686" w:rsidRPr="00BD3F4A" w:rsidRDefault="006E135C" w:rsidP="00A76023">
            <w:pPr>
              <w:rPr>
                <w:rFonts w:asciiTheme="minorHAnsi" w:hAnsiTheme="minorHAnsi"/>
                <w:lang w:val="de-DE"/>
              </w:rPr>
            </w:pPr>
            <w:r w:rsidRPr="00BD3F4A">
              <w:rPr>
                <w:rFonts w:asciiTheme="minorHAnsi" w:hAnsiTheme="minorHAnsi"/>
                <w:lang w:val="de-DE"/>
              </w:rPr>
              <w:t>16.04.2016</w:t>
            </w:r>
          </w:p>
        </w:tc>
        <w:tc>
          <w:tcPr>
            <w:tcW w:w="900" w:type="dxa"/>
            <w:vAlign w:val="center"/>
          </w:tcPr>
          <w:p w:rsidR="00467686" w:rsidRPr="00BD3F4A" w:rsidRDefault="006E135C" w:rsidP="00A76023">
            <w:pPr>
              <w:rPr>
                <w:rFonts w:asciiTheme="minorHAnsi" w:hAnsiTheme="minorHAnsi"/>
                <w:lang w:val="de-DE"/>
              </w:rPr>
            </w:pPr>
            <w:r w:rsidRPr="00BD3F4A">
              <w:rPr>
                <w:rFonts w:asciiTheme="minorHAnsi" w:hAnsiTheme="minorHAnsi"/>
                <w:lang w:val="de-DE"/>
              </w:rPr>
              <w:t>1.0</w:t>
            </w:r>
          </w:p>
        </w:tc>
        <w:tc>
          <w:tcPr>
            <w:tcW w:w="5741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BD3F4A" w:rsidRDefault="006E135C" w:rsidP="00A76023">
            <w:pPr>
              <w:rPr>
                <w:rFonts w:asciiTheme="minorHAnsi" w:hAnsiTheme="minorHAnsi"/>
                <w:lang w:val="de-DE"/>
              </w:rPr>
            </w:pPr>
            <w:r w:rsidRPr="00BD3F4A">
              <w:rPr>
                <w:rFonts w:asciiTheme="minorHAnsi" w:hAnsiTheme="minorHAnsi"/>
                <w:lang w:val="de-DE"/>
              </w:rPr>
              <w:t>Team 11</w:t>
            </w:r>
          </w:p>
        </w:tc>
      </w:tr>
      <w:tr w:rsidR="00467686" w:rsidRPr="00BD3F4A">
        <w:tc>
          <w:tcPr>
            <w:tcW w:w="919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467686" w:rsidRPr="00BD3F4A" w:rsidRDefault="00467686" w:rsidP="00A76023">
            <w:pPr>
              <w:rPr>
                <w:rFonts w:asciiTheme="minorHAnsi" w:hAnsiTheme="minorHAnsi"/>
                <w:lang w:val="de-DE"/>
              </w:rPr>
            </w:pPr>
          </w:p>
        </w:tc>
      </w:tr>
      <w:tr w:rsidR="003C0AAC" w:rsidRPr="00BD3F4A">
        <w:tc>
          <w:tcPr>
            <w:tcW w:w="919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3C0AAC" w:rsidRPr="00BD3F4A" w:rsidRDefault="003C0AAC" w:rsidP="00A76023">
            <w:pPr>
              <w:rPr>
                <w:rFonts w:asciiTheme="minorHAnsi" w:hAnsiTheme="minorHAnsi"/>
                <w:lang w:val="de-DE"/>
              </w:rPr>
            </w:pPr>
          </w:p>
        </w:tc>
      </w:tr>
      <w:tr w:rsidR="0088343A" w:rsidRPr="00BD3F4A">
        <w:tc>
          <w:tcPr>
            <w:tcW w:w="919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900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5741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582" w:type="dxa"/>
            <w:vAlign w:val="center"/>
          </w:tcPr>
          <w:p w:rsidR="0088343A" w:rsidRPr="00BD3F4A" w:rsidRDefault="0088343A" w:rsidP="00A76023">
            <w:pPr>
              <w:rPr>
                <w:rFonts w:asciiTheme="minorHAnsi" w:hAnsiTheme="minorHAnsi"/>
                <w:lang w:val="de-DE"/>
              </w:rPr>
            </w:pPr>
          </w:p>
        </w:tc>
      </w:tr>
    </w:tbl>
    <w:p w:rsidR="00467686" w:rsidRPr="00BD3F4A" w:rsidRDefault="00467686" w:rsidP="00A76023">
      <w:pPr>
        <w:rPr>
          <w:rFonts w:asciiTheme="minorHAnsi" w:hAnsiTheme="minorHAnsi"/>
          <w:lang w:val="de-DE"/>
        </w:rPr>
      </w:pPr>
    </w:p>
    <w:p w:rsidR="0095643A" w:rsidRPr="00BD3F4A" w:rsidRDefault="0095643A" w:rsidP="00A76023">
      <w:pPr>
        <w:rPr>
          <w:rFonts w:asciiTheme="minorHAnsi" w:hAnsiTheme="minorHAnsi"/>
          <w:lang w:val="de-DE"/>
        </w:rPr>
      </w:pPr>
    </w:p>
    <w:p w:rsidR="0095643A" w:rsidRPr="00BD3F4A" w:rsidRDefault="0095643A" w:rsidP="00A76023">
      <w:pPr>
        <w:rPr>
          <w:rFonts w:asciiTheme="minorHAnsi" w:hAnsiTheme="minorHAnsi"/>
          <w:lang w:val="de-DE"/>
        </w:rPr>
      </w:pPr>
    </w:p>
    <w:p w:rsidR="00467686" w:rsidRPr="00BD3F4A" w:rsidRDefault="001A7DFC" w:rsidP="00A76023">
      <w:pPr>
        <w:pStyle w:val="berschrift2"/>
        <w:spacing w:before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  <w:bookmarkStart w:id="2" w:name="_Toc448654474"/>
      <w:r w:rsidR="00467686" w:rsidRPr="00BD3F4A">
        <w:rPr>
          <w:rFonts w:asciiTheme="minorHAnsi" w:hAnsiTheme="minorHAnsi"/>
          <w:lang w:val="de-DE"/>
        </w:rPr>
        <w:lastRenderedPageBreak/>
        <w:t>Inhalt</w:t>
      </w:r>
      <w:bookmarkEnd w:id="2"/>
    </w:p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A76023" w:rsidRPr="00BD3F4A" w:rsidRDefault="00467686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r w:rsidRPr="00BD3F4A">
        <w:rPr>
          <w:rFonts w:asciiTheme="minorHAnsi" w:hAnsiTheme="minorHAnsi"/>
          <w:lang w:val="de-DE"/>
        </w:rPr>
        <w:fldChar w:fldCharType="begin"/>
      </w:r>
      <w:r w:rsidRPr="00BD3F4A">
        <w:rPr>
          <w:rFonts w:asciiTheme="minorHAnsi" w:hAnsiTheme="minorHAnsi"/>
          <w:lang w:val="de-DE"/>
        </w:rPr>
        <w:instrText xml:space="preserve"> TOC \o "1-4" \h \z </w:instrText>
      </w:r>
      <w:r w:rsidRPr="00BD3F4A">
        <w:rPr>
          <w:rFonts w:asciiTheme="minorHAnsi" w:hAnsiTheme="minorHAnsi"/>
          <w:lang w:val="de-DE"/>
        </w:rPr>
        <w:fldChar w:fldCharType="separate"/>
      </w:r>
      <w:hyperlink w:anchor="_Toc44865447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Dokumentinformationen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Änderungsgeschichte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Inhalt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Einführung (Introduction)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Definitionen und Abkürzungen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Referenzen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Übersicht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_Toc448654478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7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Domain Modell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7</w:t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Strukturdiagramm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7</w:t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 der Domänenklassen (Konzeptionellen Klassen)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82" w:history="1">
        <w:r w:rsidR="00A76023" w:rsidRPr="00BD3F4A">
          <w:rPr>
            <w:rStyle w:val="Hyperlink"/>
            <w:rFonts w:asciiTheme="minorHAnsi" w:hAnsiTheme="minorHAnsi"/>
            <w:u w:val="none"/>
          </w:rPr>
          <w:t>3.2.1.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1 - Termindurchführung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86" w:history="1">
        <w:r w:rsidR="00A76023" w:rsidRPr="00BD3F4A">
          <w:rPr>
            <w:rStyle w:val="Hyperlink"/>
            <w:rFonts w:asciiTheme="minorHAnsi" w:hAnsiTheme="minorHAnsi"/>
            <w:u w:val="none"/>
          </w:rPr>
          <w:t>3.2.2.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2 - Termin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8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90" w:history="1">
        <w:r w:rsidR="00A76023" w:rsidRPr="00BD3F4A">
          <w:rPr>
            <w:rStyle w:val="Hyperlink"/>
            <w:rFonts w:asciiTheme="minorHAnsi" w:hAnsiTheme="minorHAnsi"/>
            <w:u w:val="none"/>
          </w:rPr>
          <w:t>3.2.3.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3 - Kunde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3.2.3.3.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10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94" w:history="1">
        <w:r w:rsidR="00A76023" w:rsidRPr="00BD3F4A">
          <w:rPr>
            <w:rStyle w:val="Hyperlink"/>
            <w:rFonts w:asciiTheme="minorHAnsi" w:hAnsiTheme="minorHAnsi"/>
            <w:u w:val="none"/>
          </w:rPr>
          <w:t>3.2.4.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4 - Mitarbeiter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3.2.4.1.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3.2.4.2.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3.2.4.3.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498" w:history="1">
        <w:r w:rsidR="00A76023" w:rsidRPr="00BD3F4A">
          <w:rPr>
            <w:rStyle w:val="Hyperlink"/>
            <w:rFonts w:asciiTheme="minorHAnsi" w:hAnsiTheme="minorHAnsi"/>
            <w:u w:val="none"/>
          </w:rPr>
          <w:t>3.2.5.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5 - Abrechnung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49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3.2.5.1.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3.2.5.2.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3.2.5.3.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02" w:history="1">
        <w:r w:rsidR="00A76023" w:rsidRPr="00BD3F4A">
          <w:rPr>
            <w:rStyle w:val="Hyperlink"/>
            <w:rFonts w:asciiTheme="minorHAnsi" w:hAnsiTheme="minorHAnsi"/>
            <w:u w:val="none"/>
          </w:rPr>
          <w:t>3.2.6.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6 - Bezahlung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3.2.6.1.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3.2.6.2.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3.2.6.3.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06" w:history="1">
        <w:r w:rsidR="00A76023" w:rsidRPr="00BD3F4A">
          <w:rPr>
            <w:rStyle w:val="Hyperlink"/>
            <w:rFonts w:asciiTheme="minorHAnsi" w:hAnsiTheme="minorHAnsi"/>
            <w:u w:val="none"/>
          </w:rPr>
          <w:t>3.2.7.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7 - Produkt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3.2.7.1.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3.2.7.2.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0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3.2.7.3.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10" w:history="1">
        <w:r w:rsidR="00A76023" w:rsidRPr="00BD3F4A">
          <w:rPr>
            <w:rStyle w:val="Hyperlink"/>
            <w:rFonts w:asciiTheme="minorHAnsi" w:hAnsiTheme="minorHAnsi"/>
            <w:u w:val="none"/>
          </w:rPr>
          <w:t>3.2.8.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8 - Produktbeschreibung</w:t>
        </w:r>
        <w:r w:rsidR="00A76023" w:rsidRPr="00BD3F4A">
          <w:rPr>
            <w:rFonts w:asciiTheme="minorHAnsi" w:hAnsiTheme="minorHAnsi"/>
            <w:webHidden/>
          </w:rPr>
          <w:tab/>
        </w:r>
        <w:r>
          <w:rPr>
            <w:rFonts w:asciiTheme="minorHAnsi" w:hAnsiTheme="minorHAnsi"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3.2.8.1.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3.2.8.2.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3.2.8.3.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11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14" w:history="1">
        <w:r w:rsidR="00A76023" w:rsidRPr="00BD3F4A">
          <w:rPr>
            <w:rStyle w:val="Hyperlink"/>
            <w:rFonts w:asciiTheme="minorHAnsi" w:hAnsiTheme="minorHAnsi"/>
            <w:u w:val="none"/>
          </w:rPr>
          <w:t>3.2.9.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9 - Dienstleistung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_Toc448654514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3.2.9.1.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3.2.9.2.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3.2.9.3.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18" w:history="1">
        <w:r w:rsidR="00A76023" w:rsidRPr="00BD3F4A">
          <w:rPr>
            <w:rStyle w:val="Hyperlink"/>
            <w:rFonts w:asciiTheme="minorHAnsi" w:hAnsiTheme="minorHAnsi"/>
            <w:u w:val="none"/>
          </w:rPr>
          <w:t>3.2.10.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10 - Adminaccount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_Toc448654518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1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3.2.10.1.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_Toc448654519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3.2.10.2.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3.2.10.3.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22" w:history="1">
        <w:r w:rsidR="00A76023" w:rsidRPr="00BD3F4A">
          <w:rPr>
            <w:rStyle w:val="Hyperlink"/>
            <w:rFonts w:asciiTheme="minorHAnsi" w:hAnsiTheme="minorHAnsi"/>
            <w:u w:val="none"/>
          </w:rPr>
          <w:t>3.2.11.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11 - 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_Toc448654522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3.2.11.3.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26" w:history="1">
        <w:r w:rsidR="00A76023" w:rsidRPr="00BD3F4A">
          <w:rPr>
            <w:rStyle w:val="Hyperlink"/>
            <w:rFonts w:asciiTheme="minorHAnsi" w:hAnsiTheme="minorHAnsi"/>
            <w:u w:val="none"/>
          </w:rPr>
          <w:t>3.2.12.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12 - Ändern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_Toc448654526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2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_Toc448654529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30" w:history="1">
        <w:r w:rsidR="00A76023" w:rsidRPr="00BD3F4A">
          <w:rPr>
            <w:rStyle w:val="Hyperlink"/>
            <w:rFonts w:asciiTheme="minorHAnsi" w:hAnsiTheme="minorHAnsi"/>
            <w:u w:val="none"/>
          </w:rPr>
          <w:t>3.2.13.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13 – Löschen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_Toc448654530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3.2.13.3.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2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34" w:history="1">
        <w:r w:rsidR="00A76023" w:rsidRPr="00BD3F4A">
          <w:rPr>
            <w:rStyle w:val="Hyperlink"/>
            <w:rFonts w:asciiTheme="minorHAnsi" w:hAnsiTheme="minorHAnsi"/>
            <w:u w:val="none"/>
          </w:rPr>
          <w:t>3.2.14.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14 - Anzeigen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_Toc448654534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3.2.14.1.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3.2.14.2.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3.2.14.3.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38" w:history="1">
        <w:r w:rsidR="00A76023" w:rsidRPr="00BD3F4A">
          <w:rPr>
            <w:rStyle w:val="Hyperlink"/>
            <w:rFonts w:asciiTheme="minorHAnsi" w:hAnsiTheme="minorHAnsi"/>
            <w:u w:val="none"/>
          </w:rPr>
          <w:t>3.2.15.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15 - Erstellen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_Toc448654538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3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3.2.15.1.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_Toc448654539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3.2.15.2.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3.2.15.3.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42" w:history="1">
        <w:r w:rsidR="00A76023" w:rsidRPr="00BD3F4A">
          <w:rPr>
            <w:rStyle w:val="Hyperlink"/>
            <w:rFonts w:asciiTheme="minorHAnsi" w:hAnsiTheme="minorHAnsi"/>
            <w:u w:val="none"/>
          </w:rPr>
          <w:t>3.2.16.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16 - Kundenverwaltung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_Toc448654542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3.2.16.1.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3.2.16.2.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3.2.16.3.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46" w:history="1">
        <w:r w:rsidR="00A76023" w:rsidRPr="00BD3F4A">
          <w:rPr>
            <w:rStyle w:val="Hyperlink"/>
            <w:rFonts w:asciiTheme="minorHAnsi" w:hAnsiTheme="minorHAnsi"/>
            <w:u w:val="none"/>
          </w:rPr>
          <w:t>3.2.17.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17 - Mitarbeiterverwaltung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_Toc448654546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3.2.17.1.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3.2.17.2.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4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3.2.17.3.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_Toc448654549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50" w:history="1">
        <w:r w:rsidR="00A76023" w:rsidRPr="00BD3F4A">
          <w:rPr>
            <w:rStyle w:val="Hyperlink"/>
            <w:rFonts w:asciiTheme="minorHAnsi" w:hAnsiTheme="minorHAnsi"/>
            <w:u w:val="none"/>
          </w:rPr>
          <w:t>3.2.18.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18 - Terminverwaltung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_Toc448654550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3.2.18.1.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3.2.18.2.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3.2.18.3.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54" w:history="1">
        <w:r w:rsidR="00A76023" w:rsidRPr="00BD3F4A">
          <w:rPr>
            <w:rStyle w:val="Hyperlink"/>
            <w:rFonts w:asciiTheme="minorHAnsi" w:hAnsiTheme="minorHAnsi"/>
            <w:u w:val="none"/>
          </w:rPr>
          <w:t>3.2.19.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19 - Lagerverwaltung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_Toc448654554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3.2.19.1.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3.2.19.2.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3.2.19.3.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3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58" w:history="1">
        <w:r w:rsidR="00A76023" w:rsidRPr="00BD3F4A">
          <w:rPr>
            <w:rStyle w:val="Hyperlink"/>
            <w:rFonts w:asciiTheme="minorHAnsi" w:hAnsiTheme="minorHAnsi"/>
            <w:u w:val="none"/>
          </w:rPr>
          <w:t>3.2.20.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20 - Mitarbeiteraccount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_Toc448654558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5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3.2.20.1.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_Toc448654559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3.2.20.2.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3.2.20.3.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62" w:history="1">
        <w:r w:rsidR="00A76023" w:rsidRPr="00BD3F4A">
          <w:rPr>
            <w:rStyle w:val="Hyperlink"/>
            <w:rFonts w:asciiTheme="minorHAnsi" w:hAnsiTheme="minorHAnsi"/>
            <w:u w:val="none"/>
          </w:rPr>
          <w:t>3.2.21.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21 - Schichtplanverwaltung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_Toc448654562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3.2.21.1.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3.2.21.2.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3.2.21.3.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66" w:history="1">
        <w:r w:rsidR="00A76023" w:rsidRPr="00BD3F4A">
          <w:rPr>
            <w:rStyle w:val="Hyperlink"/>
            <w:rFonts w:asciiTheme="minorHAnsi" w:hAnsiTheme="minorHAnsi"/>
            <w:u w:val="none"/>
          </w:rPr>
          <w:t>3.2.22.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22 - Schichtplan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_Toc448654566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3.2.22.1.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3.2.22.2.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6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3.2.22.3.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_Toc448654569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70" w:history="1">
        <w:r w:rsidR="00A76023" w:rsidRPr="00BD3F4A">
          <w:rPr>
            <w:rStyle w:val="Hyperlink"/>
            <w:rFonts w:asciiTheme="minorHAnsi" w:hAnsiTheme="minorHAnsi"/>
            <w:u w:val="none"/>
          </w:rPr>
          <w:t>3.2.23.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Domänenklasse 23 - Schicht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_Toc448654570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1</w:t>
        </w:r>
        <w:r>
          <w:rPr>
            <w:rFonts w:asciiTheme="minorHAnsi" w:hAnsiTheme="minorHAnsi"/>
            <w:webHidden/>
          </w:rPr>
          <w:t>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3.2.23.1.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Beschreibung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3.2.23.2.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Attribute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4"/>
        <w:tabs>
          <w:tab w:val="left" w:pos="16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3.2.23.3.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Beziehungen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4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Systemsequenzdiagramme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5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4.1.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1 – Verkauf abwickeln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_Toc448654575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5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6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4.2.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2 – Kunde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_Toc448654576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5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7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4.3.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3 – Lagerbestand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_Toc448654577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8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4.4.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4 – Mitarbeiter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_Toc448654578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6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79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4.5.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5 – Preis für Dienstleistung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_Toc448654579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7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0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4.6.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6 – Schichtplan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_Toc448654580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7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1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4.7.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7 – Kundentermin bearbeiten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_Toc448654581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8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2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en-US"/>
          </w:rPr>
          <w:t>4.8.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en-US"/>
          </w:rPr>
          <w:t>Use Case 8 – Admin-Account anlegen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_Toc448654582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8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Pr="00BD3F4A" w:rsidRDefault="00BD3F4A" w:rsidP="006117D0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3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4.9.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9 – Passwort ändern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_Toc448654583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9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A76023" w:rsidRDefault="00BD3F4A" w:rsidP="006117D0">
      <w:pPr>
        <w:pStyle w:val="Verzeichnis2"/>
        <w:rPr>
          <w:rFonts w:asciiTheme="minorHAnsi" w:hAnsiTheme="minorHAnsi"/>
          <w:noProof/>
        </w:rPr>
      </w:pPr>
      <w:hyperlink w:anchor="_Toc448654584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4.10.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Use Case 10 – Systemanmeldung durchführen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 w:rsidR="00A76023" w:rsidRPr="00BD3F4A">
          <w:rPr>
            <w:rFonts w:asciiTheme="minorHAnsi" w:hAnsiTheme="minorHAnsi"/>
            <w:noProof/>
            <w:webHidden/>
          </w:rPr>
          <w:fldChar w:fldCharType="begin"/>
        </w:r>
        <w:r w:rsidR="00A76023" w:rsidRPr="00BD3F4A">
          <w:rPr>
            <w:rFonts w:asciiTheme="minorHAnsi" w:hAnsiTheme="minorHAnsi"/>
            <w:noProof/>
            <w:webHidden/>
          </w:rPr>
          <w:instrText xml:space="preserve"> PAGEREF _Toc448654584 \h </w:instrText>
        </w:r>
        <w:r w:rsidR="00A76023" w:rsidRPr="00BD3F4A">
          <w:rPr>
            <w:rFonts w:asciiTheme="minorHAnsi" w:hAnsiTheme="minorHAnsi"/>
            <w:noProof/>
            <w:webHidden/>
          </w:rPr>
        </w:r>
        <w:r w:rsidR="00A76023" w:rsidRPr="00BD3F4A">
          <w:rPr>
            <w:rFonts w:asciiTheme="minorHAnsi" w:hAnsiTheme="minorHAnsi"/>
            <w:noProof/>
            <w:webHidden/>
          </w:rPr>
          <w:fldChar w:fldCharType="separate"/>
        </w:r>
        <w:r w:rsidR="00A76023" w:rsidRPr="00BD3F4A">
          <w:rPr>
            <w:rFonts w:asciiTheme="minorHAnsi" w:hAnsiTheme="minorHAnsi"/>
            <w:noProof/>
            <w:webHidden/>
          </w:rPr>
          <w:t>1</w:t>
        </w:r>
        <w:r>
          <w:rPr>
            <w:rFonts w:asciiTheme="minorHAnsi" w:hAnsiTheme="minorHAnsi"/>
            <w:noProof/>
            <w:webHidden/>
          </w:rPr>
          <w:t>9</w:t>
        </w:r>
        <w:r w:rsidR="00A76023" w:rsidRPr="00BD3F4A">
          <w:rPr>
            <w:rFonts w:asciiTheme="minorHAnsi" w:hAnsiTheme="minorHAnsi"/>
            <w:noProof/>
            <w:webHidden/>
          </w:rPr>
          <w:fldChar w:fldCharType="end"/>
        </w:r>
      </w:hyperlink>
    </w:p>
    <w:p w:rsidR="00BD3F4A" w:rsidRPr="00BD3F4A" w:rsidRDefault="00BD3F4A" w:rsidP="00BD3F4A">
      <w:pPr>
        <w:rPr>
          <w:rFonts w:eastAsiaTheme="minorEastAsia"/>
        </w:rPr>
      </w:pPr>
    </w:p>
    <w:p w:rsidR="00A76023" w:rsidRPr="00BD3F4A" w:rsidRDefault="00BD3F4A" w:rsidP="00A76023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DE"/>
        </w:rPr>
      </w:pPr>
      <w:hyperlink w:anchor="_Toc448654585" w:history="1"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5.</w:t>
        </w:r>
        <w:r w:rsidR="00A76023" w:rsidRPr="00BD3F4A">
          <w:rPr>
            <w:rFonts w:asciiTheme="minorHAnsi" w:eastAsiaTheme="minorEastAsia" w:hAnsiTheme="minorHAnsi" w:cstheme="minorBidi"/>
            <w:noProof/>
            <w:sz w:val="22"/>
            <w:szCs w:val="22"/>
            <w:lang w:val="de-DE"/>
          </w:rPr>
          <w:tab/>
        </w:r>
        <w:r w:rsidR="00A76023" w:rsidRPr="00BD3F4A">
          <w:rPr>
            <w:rStyle w:val="Hyperlink"/>
            <w:rFonts w:asciiTheme="minorHAnsi" w:hAnsiTheme="minorHAnsi"/>
            <w:noProof/>
            <w:u w:val="none"/>
            <w:lang w:val="de-DE"/>
          </w:rPr>
          <w:t>Systemoperationen</w:t>
        </w:r>
        <w:r w:rsidR="00A76023" w:rsidRPr="00BD3F4A">
          <w:rPr>
            <w:rFonts w:asciiTheme="minorHAnsi" w:hAnsiTheme="minorHAnsi"/>
            <w:noProof/>
            <w:webHidden/>
          </w:rPr>
          <w:tab/>
        </w:r>
        <w:r>
          <w:rPr>
            <w:rFonts w:asciiTheme="minorHAnsi" w:hAnsiTheme="minorHAnsi"/>
            <w:noProof/>
            <w:webHidden/>
          </w:rPr>
          <w:t>20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6" w:history="1">
        <w:r w:rsidR="00A76023" w:rsidRPr="00BD3F4A">
          <w:rPr>
            <w:rStyle w:val="Hyperlink"/>
            <w:rFonts w:asciiTheme="minorHAnsi" w:hAnsiTheme="minorHAnsi"/>
            <w:u w:val="none"/>
          </w:rPr>
          <w:t>5.1.1.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1 - gibProduktEin</w:t>
        </w:r>
        <w:r w:rsidR="00A76023" w:rsidRPr="00BD3F4A">
          <w:rPr>
            <w:rFonts w:asciiTheme="minorHAnsi" w:hAnsiTheme="minorHAnsi"/>
            <w:webHidden/>
          </w:rPr>
          <w:tab/>
        </w:r>
        <w:r w:rsidR="004B7915">
          <w:rPr>
            <w:rFonts w:asciiTheme="minorHAnsi" w:hAnsiTheme="minorHAnsi"/>
            <w:webHidden/>
          </w:rPr>
          <w:t>20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7" w:history="1">
        <w:r w:rsidR="00A76023" w:rsidRPr="00BD3F4A">
          <w:rPr>
            <w:rStyle w:val="Hyperlink"/>
            <w:rFonts w:asciiTheme="minorHAnsi" w:hAnsiTheme="minorHAnsi"/>
            <w:u w:val="none"/>
          </w:rPr>
          <w:t>5.1.2.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2 - erstelleNeuenKunden</w:t>
        </w:r>
        <w:r w:rsidR="00A76023" w:rsidRPr="00BD3F4A">
          <w:rPr>
            <w:rFonts w:asciiTheme="minorHAnsi" w:hAnsiTheme="minorHAnsi"/>
            <w:webHidden/>
          </w:rPr>
          <w:tab/>
        </w:r>
        <w:r w:rsidR="004B7915">
          <w:rPr>
            <w:rFonts w:asciiTheme="minorHAnsi" w:hAnsiTheme="minorHAnsi"/>
            <w:webHidden/>
          </w:rPr>
          <w:t>20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8" w:history="1">
        <w:r w:rsidR="00A76023" w:rsidRPr="00BD3F4A">
          <w:rPr>
            <w:rStyle w:val="Hyperlink"/>
            <w:rFonts w:asciiTheme="minorHAnsi" w:hAnsiTheme="minorHAnsi"/>
            <w:u w:val="none"/>
          </w:rPr>
          <w:t>5.1.3.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3 - erstelleNeuesProdukt</w:t>
        </w:r>
        <w:r w:rsidR="00A76023" w:rsidRPr="00BD3F4A">
          <w:rPr>
            <w:rFonts w:asciiTheme="minorHAnsi" w:hAnsiTheme="minorHAnsi"/>
            <w:webHidden/>
          </w:rPr>
          <w:tab/>
        </w:r>
        <w:r w:rsidR="004B7915">
          <w:rPr>
            <w:rFonts w:asciiTheme="minorHAnsi" w:hAnsiTheme="minorHAnsi"/>
            <w:webHidden/>
          </w:rPr>
          <w:t>21</w:t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89" w:history="1">
        <w:r w:rsidR="00A76023" w:rsidRPr="00BD3F4A">
          <w:rPr>
            <w:rStyle w:val="Hyperlink"/>
            <w:rFonts w:asciiTheme="minorHAnsi" w:hAnsiTheme="minorHAnsi"/>
            <w:u w:val="none"/>
          </w:rPr>
          <w:t>5.1.4.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4 - erstelleNeuenMitarbeiter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_Toc448654589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2</w:t>
        </w:r>
        <w:r w:rsidR="004B7915">
          <w:rPr>
            <w:rFonts w:asciiTheme="minorHAnsi" w:hAnsiTheme="minorHAnsi"/>
            <w:webHidden/>
          </w:rPr>
          <w:t>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0" w:history="1">
        <w:r w:rsidR="00A76023" w:rsidRPr="00BD3F4A">
          <w:rPr>
            <w:rStyle w:val="Hyperlink"/>
            <w:rFonts w:asciiTheme="minorHAnsi" w:hAnsiTheme="minorHAnsi"/>
            <w:u w:val="none"/>
          </w:rPr>
          <w:t>5.1.5.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5 - änderePreis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_Toc448654590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2</w:t>
        </w:r>
        <w:r w:rsidR="004B7915">
          <w:rPr>
            <w:rFonts w:asciiTheme="minorHAnsi" w:hAnsiTheme="minorHAnsi"/>
            <w:webHidden/>
          </w:rPr>
          <w:t>2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1" w:history="1">
        <w:r w:rsidR="00A76023" w:rsidRPr="00BD3F4A">
          <w:rPr>
            <w:rStyle w:val="Hyperlink"/>
            <w:rFonts w:asciiTheme="minorHAnsi" w:hAnsiTheme="minorHAnsi"/>
            <w:u w:val="none"/>
          </w:rPr>
          <w:t>5.1.6.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6 - belegeSchicht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_Toc448654591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2</w:t>
        </w:r>
        <w:r w:rsidR="004B7915"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2" w:history="1">
        <w:r w:rsidR="00A76023" w:rsidRPr="00BD3F4A">
          <w:rPr>
            <w:rStyle w:val="Hyperlink"/>
            <w:rFonts w:asciiTheme="minorHAnsi" w:hAnsiTheme="minorHAnsi"/>
            <w:u w:val="none"/>
          </w:rPr>
          <w:t>5.1.7.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B7915">
          <w:rPr>
            <w:rStyle w:val="Hyperlink"/>
            <w:rFonts w:asciiTheme="minorHAnsi" w:hAnsiTheme="minorHAnsi"/>
            <w:u w:val="none"/>
          </w:rPr>
          <w:t xml:space="preserve">Vertrag Systemoperation 7 - </w:t>
        </w:r>
        <w:r w:rsidR="00A76023" w:rsidRPr="00BD3F4A">
          <w:rPr>
            <w:rStyle w:val="Hyperlink"/>
            <w:rFonts w:asciiTheme="minorHAnsi" w:hAnsiTheme="minorHAnsi"/>
            <w:u w:val="none"/>
          </w:rPr>
          <w:t>erstelleNeuenTermin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_Toc448654592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2</w:t>
        </w:r>
        <w:r w:rsidR="004B7915">
          <w:rPr>
            <w:rFonts w:asciiTheme="minorHAnsi" w:hAnsiTheme="minorHAnsi"/>
            <w:webHidden/>
          </w:rPr>
          <w:t>3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3" w:history="1">
        <w:r w:rsidR="00A76023" w:rsidRPr="00BD3F4A">
          <w:rPr>
            <w:rStyle w:val="Hyperlink"/>
            <w:rFonts w:asciiTheme="minorHAnsi" w:hAnsiTheme="minorHAnsi"/>
            <w:u w:val="none"/>
          </w:rPr>
          <w:t>5.1.8.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8 - erstelleAccount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_Toc448654593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2</w:t>
        </w:r>
        <w:r w:rsidR="004B7915">
          <w:rPr>
            <w:rFonts w:asciiTheme="minorHAnsi" w:hAnsiTheme="minorHAnsi"/>
            <w:webHidden/>
          </w:rPr>
          <w:t>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4" w:history="1">
        <w:r w:rsidR="00A76023" w:rsidRPr="00BD3F4A">
          <w:rPr>
            <w:rStyle w:val="Hyperlink"/>
            <w:rFonts w:asciiTheme="minorHAnsi" w:hAnsiTheme="minorHAnsi"/>
            <w:u w:val="none"/>
          </w:rPr>
          <w:t>5.1.9.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9 - erstelleNeuesPasswort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_Toc448654594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2</w:t>
        </w:r>
        <w:r w:rsidR="004B7915">
          <w:rPr>
            <w:rFonts w:asciiTheme="minorHAnsi" w:hAnsiTheme="minorHAnsi"/>
            <w:webHidden/>
          </w:rPr>
          <w:t>4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A76023" w:rsidRPr="00BD3F4A" w:rsidRDefault="00BD3F4A" w:rsidP="00A76023">
      <w:pPr>
        <w:pStyle w:val="Verzeichnis3"/>
        <w:rPr>
          <w:rFonts w:asciiTheme="minorHAnsi" w:eastAsiaTheme="minorEastAsia" w:hAnsiTheme="minorHAnsi" w:cstheme="minorBidi"/>
          <w:sz w:val="22"/>
          <w:szCs w:val="22"/>
        </w:rPr>
      </w:pPr>
      <w:hyperlink w:anchor="_Toc448654595" w:history="1">
        <w:r w:rsidR="00A76023" w:rsidRPr="00BD3F4A">
          <w:rPr>
            <w:rStyle w:val="Hyperlink"/>
            <w:rFonts w:asciiTheme="minorHAnsi" w:hAnsiTheme="minorHAnsi"/>
            <w:u w:val="none"/>
          </w:rPr>
          <w:t>5.1.10.</w:t>
        </w:r>
        <w:r w:rsidR="00A76023" w:rsidRPr="00BD3F4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A76023" w:rsidRPr="00BD3F4A">
          <w:rPr>
            <w:rStyle w:val="Hyperlink"/>
            <w:rFonts w:asciiTheme="minorHAnsi" w:hAnsiTheme="minorHAnsi"/>
            <w:u w:val="none"/>
          </w:rPr>
          <w:t>Vertrag Systemoperation 10 - anmelden</w:t>
        </w:r>
        <w:r w:rsidR="00A76023" w:rsidRPr="00BD3F4A">
          <w:rPr>
            <w:rFonts w:asciiTheme="minorHAnsi" w:hAnsiTheme="minorHAnsi"/>
            <w:webHidden/>
          </w:rPr>
          <w:tab/>
        </w:r>
        <w:r w:rsidR="00A76023" w:rsidRPr="00BD3F4A">
          <w:rPr>
            <w:rFonts w:asciiTheme="minorHAnsi" w:hAnsiTheme="minorHAnsi"/>
            <w:webHidden/>
          </w:rPr>
          <w:fldChar w:fldCharType="begin"/>
        </w:r>
        <w:r w:rsidR="00A76023" w:rsidRPr="00BD3F4A">
          <w:rPr>
            <w:rFonts w:asciiTheme="minorHAnsi" w:hAnsiTheme="minorHAnsi"/>
            <w:webHidden/>
          </w:rPr>
          <w:instrText xml:space="preserve"> PAGEREF _Toc448654595 \h </w:instrText>
        </w:r>
        <w:r w:rsidR="00A76023" w:rsidRPr="00BD3F4A">
          <w:rPr>
            <w:rFonts w:asciiTheme="minorHAnsi" w:hAnsiTheme="minorHAnsi"/>
            <w:webHidden/>
          </w:rPr>
        </w:r>
        <w:r w:rsidR="00A76023" w:rsidRPr="00BD3F4A">
          <w:rPr>
            <w:rFonts w:asciiTheme="minorHAnsi" w:hAnsiTheme="minorHAnsi"/>
            <w:webHidden/>
          </w:rPr>
          <w:fldChar w:fldCharType="separate"/>
        </w:r>
        <w:r w:rsidR="00A76023" w:rsidRPr="00BD3F4A">
          <w:rPr>
            <w:rFonts w:asciiTheme="minorHAnsi" w:hAnsiTheme="minorHAnsi"/>
            <w:webHidden/>
          </w:rPr>
          <w:t>2</w:t>
        </w:r>
        <w:r w:rsidR="004B7915">
          <w:rPr>
            <w:rFonts w:asciiTheme="minorHAnsi" w:hAnsiTheme="minorHAnsi"/>
            <w:webHidden/>
          </w:rPr>
          <w:t>5</w:t>
        </w:r>
        <w:r w:rsidR="00A76023" w:rsidRPr="00BD3F4A">
          <w:rPr>
            <w:rFonts w:asciiTheme="minorHAnsi" w:hAnsiTheme="minorHAnsi"/>
            <w:webHidden/>
          </w:rPr>
          <w:fldChar w:fldCharType="end"/>
        </w:r>
      </w:hyperlink>
    </w:p>
    <w:p w:rsidR="004B7915" w:rsidRDefault="00467686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fldChar w:fldCharType="end"/>
      </w:r>
    </w:p>
    <w:p w:rsidR="004B7915" w:rsidRDefault="004B7915">
      <w:pPr>
        <w:rPr>
          <w:rFonts w:asciiTheme="minorHAnsi" w:hAnsiTheme="minorHAnsi"/>
          <w:lang w:val="de-DE"/>
        </w:rPr>
      </w:pPr>
      <w:r>
        <w:rPr>
          <w:rFonts w:asciiTheme="minorHAnsi" w:hAnsiTheme="minorHAnsi"/>
          <w:lang w:val="de-DE"/>
        </w:rPr>
        <w:br w:type="page"/>
      </w:r>
    </w:p>
    <w:p w:rsidR="00ED4555" w:rsidRDefault="00ED4555" w:rsidP="00BD3F4A">
      <w:pPr>
        <w:pStyle w:val="berschrift1"/>
        <w:shd w:val="clear" w:color="auto" w:fill="BFBFBF" w:themeFill="background1" w:themeFillShade="BF"/>
        <w:tabs>
          <w:tab w:val="clear" w:pos="360"/>
          <w:tab w:val="num" w:pos="432"/>
        </w:tabs>
        <w:spacing w:before="0" w:after="0"/>
        <w:ind w:left="432" w:hanging="432"/>
        <w:rPr>
          <w:rFonts w:asciiTheme="minorHAnsi" w:hAnsiTheme="minorHAnsi"/>
          <w:shd w:val="clear" w:color="auto" w:fill="BFBFBF" w:themeFill="background1" w:themeFillShade="BF"/>
          <w:lang w:val="de-DE"/>
        </w:rPr>
      </w:pPr>
      <w:bookmarkStart w:id="3" w:name="_Toc89585895"/>
      <w:bookmarkStart w:id="4" w:name="_Toc448654475"/>
      <w:r w:rsidRPr="00BD3F4A">
        <w:rPr>
          <w:rFonts w:asciiTheme="minorHAnsi" w:hAnsiTheme="minorHAnsi"/>
          <w:shd w:val="clear" w:color="auto" w:fill="BFBFBF" w:themeFill="background1" w:themeFillShade="BF"/>
          <w:lang w:val="de-DE"/>
        </w:rPr>
        <w:lastRenderedPageBreak/>
        <w:t>Einführung (</w:t>
      </w:r>
      <w:proofErr w:type="spellStart"/>
      <w:r w:rsidRPr="00BD3F4A">
        <w:rPr>
          <w:rFonts w:asciiTheme="minorHAnsi" w:hAnsiTheme="minorHAnsi"/>
          <w:shd w:val="clear" w:color="auto" w:fill="BFBFBF" w:themeFill="background1" w:themeFillShade="BF"/>
          <w:lang w:val="de-DE"/>
        </w:rPr>
        <w:t>Introduction</w:t>
      </w:r>
      <w:proofErr w:type="spellEnd"/>
      <w:r w:rsidRPr="00BD3F4A">
        <w:rPr>
          <w:rFonts w:asciiTheme="minorHAnsi" w:hAnsiTheme="minorHAnsi"/>
          <w:shd w:val="clear" w:color="auto" w:fill="BFBFBF" w:themeFill="background1" w:themeFillShade="BF"/>
          <w:lang w:val="de-DE"/>
        </w:rPr>
        <w:t>)</w:t>
      </w:r>
      <w:bookmarkEnd w:id="3"/>
      <w:bookmarkEnd w:id="4"/>
    </w:p>
    <w:p w:rsidR="00BD3F4A" w:rsidRPr="00BD3F4A" w:rsidRDefault="00BD3F4A" w:rsidP="00BD3F4A">
      <w:pPr>
        <w:rPr>
          <w:lang w:val="de-DE"/>
        </w:rPr>
      </w:pPr>
    </w:p>
    <w:p w:rsidR="009E16BA" w:rsidRPr="00BD3F4A" w:rsidRDefault="00ED4555" w:rsidP="006117D0">
      <w:pPr>
        <w:pStyle w:val="berschrift2"/>
        <w:spacing w:before="0"/>
        <w:rPr>
          <w:rFonts w:asciiTheme="minorHAnsi" w:hAnsiTheme="minorHAnsi"/>
          <w:lang w:val="de-DE"/>
        </w:rPr>
      </w:pPr>
      <w:bookmarkStart w:id="5" w:name="_Toc89585898"/>
      <w:bookmarkStart w:id="6" w:name="_Toc448654476"/>
      <w:r w:rsidRPr="00BD3F4A">
        <w:rPr>
          <w:rFonts w:asciiTheme="minorHAnsi" w:hAnsiTheme="minorHAnsi"/>
          <w:lang w:val="de-DE"/>
        </w:rPr>
        <w:t>Definitionen und Abkürzunge</w:t>
      </w:r>
      <w:bookmarkEnd w:id="5"/>
      <w:bookmarkEnd w:id="6"/>
      <w:r w:rsidR="009E16BA" w:rsidRPr="00BD3F4A">
        <w:rPr>
          <w:rFonts w:asciiTheme="minorHAnsi" w:hAnsiTheme="minorHAnsi"/>
          <w:lang w:val="de-DE"/>
        </w:rPr>
        <w:t>n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Vgl. separates Dokument (Dateiname: Glossary.docx)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ED4555" w:rsidRPr="00BD3F4A" w:rsidRDefault="00ED4555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7" w:name="_Toc89585899"/>
      <w:bookmarkStart w:id="8" w:name="_Toc448654477"/>
      <w:r w:rsidRPr="00BD3F4A">
        <w:rPr>
          <w:rFonts w:asciiTheme="minorHAnsi" w:hAnsiTheme="minorHAnsi"/>
          <w:lang w:val="de-DE"/>
        </w:rPr>
        <w:t>Referenzen</w:t>
      </w:r>
      <w:bookmarkEnd w:id="7"/>
      <w:bookmarkEnd w:id="8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Buch: Craig </w:t>
      </w:r>
      <w:proofErr w:type="spellStart"/>
      <w:r w:rsidRPr="00BD3F4A">
        <w:rPr>
          <w:rFonts w:asciiTheme="minorHAnsi" w:hAnsiTheme="minorHAnsi"/>
          <w:lang w:val="de-DE"/>
        </w:rPr>
        <w:t>Larman</w:t>
      </w:r>
      <w:proofErr w:type="spellEnd"/>
      <w:r w:rsidRPr="00BD3F4A">
        <w:rPr>
          <w:rFonts w:asciiTheme="minorHAnsi" w:hAnsiTheme="minorHAnsi"/>
          <w:lang w:val="de-DE"/>
        </w:rPr>
        <w:t>: UML2 und Patterns angewendet(2005)</w:t>
      </w:r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9E16BA" w:rsidRPr="00BD3F4A" w:rsidRDefault="00ED4555" w:rsidP="009E16BA">
      <w:pPr>
        <w:pStyle w:val="berschrift2"/>
        <w:spacing w:before="0"/>
        <w:rPr>
          <w:rFonts w:asciiTheme="minorHAnsi" w:hAnsiTheme="minorHAnsi"/>
          <w:lang w:val="de-DE"/>
        </w:rPr>
      </w:pPr>
      <w:bookmarkStart w:id="9" w:name="_Toc89585900"/>
      <w:bookmarkStart w:id="10" w:name="_Toc448654478"/>
      <w:r w:rsidRPr="00BD3F4A">
        <w:rPr>
          <w:rFonts w:asciiTheme="minorHAnsi" w:hAnsiTheme="minorHAnsi"/>
          <w:lang w:val="de-DE"/>
        </w:rPr>
        <w:t>Übersicht</w:t>
      </w:r>
      <w:bookmarkEnd w:id="9"/>
      <w:bookmarkEnd w:id="10"/>
    </w:p>
    <w:p w:rsidR="009E16BA" w:rsidRPr="00BD3F4A" w:rsidRDefault="006E135C" w:rsidP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Dieses Dokument enthält eine</w:t>
      </w:r>
      <w:r w:rsidR="00A76023" w:rsidRPr="00BD3F4A">
        <w:rPr>
          <w:rFonts w:asciiTheme="minorHAnsi" w:hAnsiTheme="minorHAnsi"/>
          <w:lang w:val="de-DE"/>
        </w:rPr>
        <w:t xml:space="preserve"> Übersicht über die Problemdomäne der Mosti-Software.</w:t>
      </w:r>
      <w:r w:rsidR="009E16BA" w:rsidRPr="00BD3F4A">
        <w:rPr>
          <w:rFonts w:asciiTheme="minorHAnsi" w:hAnsiTheme="minorHAnsi"/>
          <w:lang w:val="de-DE"/>
        </w:rPr>
        <w:t xml:space="preserve"> Aufgeführt sind</w:t>
      </w:r>
      <w:r w:rsidR="00A76023" w:rsidRPr="00BD3F4A">
        <w:rPr>
          <w:rFonts w:asciiTheme="minorHAnsi" w:hAnsiTheme="minorHAnsi"/>
          <w:lang w:val="de-DE"/>
        </w:rPr>
        <w:t xml:space="preserve"> </w:t>
      </w:r>
      <w:r w:rsidR="009E16BA" w:rsidRPr="00BD3F4A">
        <w:rPr>
          <w:rFonts w:asciiTheme="minorHAnsi" w:hAnsiTheme="minorHAnsi"/>
          <w:lang w:val="de-DE"/>
        </w:rPr>
        <w:t xml:space="preserve">hier alle Klassen </w:t>
      </w:r>
      <w:r w:rsidRPr="00BD3F4A">
        <w:rPr>
          <w:rFonts w:asciiTheme="minorHAnsi" w:hAnsiTheme="minorHAnsi"/>
          <w:lang w:val="de-DE"/>
        </w:rPr>
        <w:t xml:space="preserve">sowie deren Attribute und die Beziehungen </w:t>
      </w:r>
      <w:r w:rsidR="009E16BA" w:rsidRPr="00BD3F4A">
        <w:rPr>
          <w:rFonts w:asciiTheme="minorHAnsi" w:hAnsiTheme="minorHAnsi"/>
          <w:lang w:val="de-DE"/>
        </w:rPr>
        <w:t xml:space="preserve">der Klassen </w:t>
      </w:r>
      <w:r w:rsidRPr="00BD3F4A">
        <w:rPr>
          <w:rFonts w:asciiTheme="minorHAnsi" w:hAnsiTheme="minorHAnsi"/>
          <w:lang w:val="de-DE"/>
        </w:rPr>
        <w:t xml:space="preserve">untereinander. </w:t>
      </w:r>
      <w:r w:rsidR="009E16BA" w:rsidRPr="00BD3F4A">
        <w:rPr>
          <w:rFonts w:asciiTheme="minorHAnsi" w:hAnsiTheme="minorHAnsi"/>
          <w:lang w:val="de-DE"/>
        </w:rPr>
        <w:t>Zusätzlich enthält dieses Dokument</w:t>
      </w:r>
      <w:r w:rsidRPr="00BD3F4A">
        <w:rPr>
          <w:rFonts w:asciiTheme="minorHAnsi" w:hAnsiTheme="minorHAnsi"/>
          <w:lang w:val="de-DE"/>
        </w:rPr>
        <w:t xml:space="preserve"> die </w:t>
      </w:r>
      <w:r w:rsidR="009E16BA" w:rsidRPr="00BD3F4A">
        <w:rPr>
          <w:rFonts w:asciiTheme="minorHAnsi" w:hAnsiTheme="minorHAnsi"/>
          <w:lang w:val="de-DE"/>
        </w:rPr>
        <w:t xml:space="preserve">bisherigen Systemsequenzdiagramme und die entsprechenden </w:t>
      </w:r>
      <w:proofErr w:type="spellStart"/>
      <w:r w:rsidR="009E16BA" w:rsidRPr="00BD3F4A">
        <w:rPr>
          <w:rFonts w:asciiTheme="minorHAnsi" w:hAnsiTheme="minorHAnsi"/>
          <w:lang w:val="de-DE"/>
        </w:rPr>
        <w:t>Contracts</w:t>
      </w:r>
      <w:proofErr w:type="spellEnd"/>
      <w:r w:rsidRPr="00BD3F4A">
        <w:rPr>
          <w:rFonts w:asciiTheme="minorHAnsi" w:hAnsiTheme="minorHAnsi"/>
          <w:lang w:val="de-DE"/>
        </w:rPr>
        <w:t>.</w:t>
      </w:r>
    </w:p>
    <w:p w:rsidR="009E16BA" w:rsidRPr="00BD3F4A" w:rsidRDefault="009E16B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ED4555" w:rsidRPr="00BD3F4A" w:rsidRDefault="00ED4555" w:rsidP="009E16B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1" w:name="_Toc448654479"/>
      <w:r w:rsidRPr="00BD3F4A">
        <w:rPr>
          <w:rFonts w:asciiTheme="minorHAnsi" w:hAnsiTheme="minorHAnsi"/>
          <w:lang w:val="de-DE"/>
        </w:rPr>
        <w:lastRenderedPageBreak/>
        <w:t>Domain Modell</w:t>
      </w:r>
      <w:bookmarkEnd w:id="11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ED4555" w:rsidRPr="00BD3F4A" w:rsidRDefault="00ED4555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2" w:name="_Toc448654480"/>
      <w:r w:rsidRPr="00BD3F4A">
        <w:rPr>
          <w:rFonts w:asciiTheme="minorHAnsi" w:hAnsiTheme="minorHAnsi"/>
          <w:lang w:val="de-DE"/>
        </w:rPr>
        <w:t>Strukturdiagramm</w:t>
      </w:r>
      <w:bookmarkEnd w:id="12"/>
    </w:p>
    <w:p w:rsidR="009E16BA" w:rsidRPr="00BD3F4A" w:rsidRDefault="009E16BA" w:rsidP="009E16BA">
      <w:pPr>
        <w:rPr>
          <w:rFonts w:asciiTheme="minorHAnsi" w:hAnsiTheme="minorHAnsi"/>
          <w:lang w:val="de-DE"/>
        </w:rPr>
      </w:pPr>
    </w:p>
    <w:p w:rsidR="006E135C" w:rsidRPr="00BD3F4A" w:rsidRDefault="009E16BA" w:rsidP="009E16BA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564544" behindDoc="1" locked="0" layoutInCell="1" allowOverlap="1" wp14:anchorId="38302E03" wp14:editId="2B61FBD0">
            <wp:simplePos x="0" y="0"/>
            <wp:positionH relativeFrom="column">
              <wp:posOffset>-635</wp:posOffset>
            </wp:positionH>
            <wp:positionV relativeFrom="paragraph">
              <wp:posOffset>265430</wp:posOffset>
            </wp:positionV>
            <wp:extent cx="5753100" cy="5248275"/>
            <wp:effectExtent l="0" t="0" r="0" b="9525"/>
            <wp:wrapTight wrapText="bothSides">
              <wp:wrapPolygon edited="0">
                <wp:start x="0" y="0"/>
                <wp:lineTo x="0" y="21561"/>
                <wp:lineTo x="21528" y="21561"/>
                <wp:lineTo x="21528" y="0"/>
                <wp:lineTo x="0" y="0"/>
              </wp:wrapPolygon>
            </wp:wrapTight>
            <wp:docPr id="1" name="Bild 1" descr="C:\Users\Katharina\Downloads\Termindurchführ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harina\Downloads\Termindurchführu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135C" w:rsidRPr="00BD3F4A">
        <w:rPr>
          <w:rFonts w:asciiTheme="minorHAnsi" w:hAnsiTheme="minorHAnsi"/>
          <w:u w:val="single"/>
          <w:lang w:val="de-DE"/>
        </w:rPr>
        <w:t>Termindurchführung</w:t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A76023" w:rsidRPr="00BD3F4A" w:rsidRDefault="00A76023" w:rsidP="00A76023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br w:type="page"/>
      </w:r>
    </w:p>
    <w:p w:rsidR="006E135C" w:rsidRPr="00BD3F4A" w:rsidRDefault="006E135C" w:rsidP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lastRenderedPageBreak/>
        <w:t>Termin- /Kunden- /Lager-  und Mitarbeiterverwaltung</w:t>
      </w:r>
    </w:p>
    <w:p w:rsidR="006E135C" w:rsidRPr="00BD3F4A" w:rsidRDefault="009E16BA" w:rsidP="00A76023">
      <w:pPr>
        <w:ind w:firstLine="708"/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568640" behindDoc="1" locked="0" layoutInCell="1" allowOverlap="1" wp14:anchorId="7684E830" wp14:editId="63CC6961">
            <wp:simplePos x="0" y="0"/>
            <wp:positionH relativeFrom="column">
              <wp:posOffset>-635</wp:posOffset>
            </wp:positionH>
            <wp:positionV relativeFrom="paragraph">
              <wp:posOffset>172085</wp:posOffset>
            </wp:positionV>
            <wp:extent cx="5762625" cy="6591300"/>
            <wp:effectExtent l="0" t="0" r="9525" b="0"/>
            <wp:wrapTight wrapText="bothSides">
              <wp:wrapPolygon edited="0">
                <wp:start x="0" y="0"/>
                <wp:lineTo x="0" y="21538"/>
                <wp:lineTo x="21564" y="21538"/>
                <wp:lineTo x="21564" y="0"/>
                <wp:lineTo x="0" y="0"/>
              </wp:wrapPolygon>
            </wp:wrapTight>
            <wp:docPr id="2" name="Bild 2" descr="C:\Users\Katharina\Downloads\Mitarbeiter-Kunden-Termin-Lagerverw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tharina\Downloads\Mitarbeiter-Kunden-Termin-Lagerverwaltu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br w:type="page"/>
      </w:r>
    </w:p>
    <w:p w:rsidR="006E135C" w:rsidRPr="00BD3F4A" w:rsidRDefault="006E135C" w:rsidP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lastRenderedPageBreak/>
        <w:t>Schichtplanverwaltung:</w:t>
      </w:r>
    </w:p>
    <w:p w:rsidR="006E135C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noProof/>
          <w:u w:val="single"/>
          <w:lang w:val="de-DE"/>
        </w:rPr>
        <w:drawing>
          <wp:anchor distT="0" distB="0" distL="114300" distR="114300" simplePos="0" relativeHeight="251570688" behindDoc="1" locked="0" layoutInCell="1" allowOverlap="1" wp14:anchorId="3EF2055E" wp14:editId="65C4C914">
            <wp:simplePos x="0" y="0"/>
            <wp:positionH relativeFrom="column">
              <wp:posOffset>-635</wp:posOffset>
            </wp:positionH>
            <wp:positionV relativeFrom="paragraph">
              <wp:posOffset>156845</wp:posOffset>
            </wp:positionV>
            <wp:extent cx="5172075" cy="4219575"/>
            <wp:effectExtent l="0" t="0" r="9525" b="9525"/>
            <wp:wrapTight wrapText="bothSides">
              <wp:wrapPolygon edited="0">
                <wp:start x="0" y="0"/>
                <wp:lineTo x="0" y="21551"/>
                <wp:lineTo x="21560" y="21551"/>
                <wp:lineTo x="21560" y="0"/>
                <wp:lineTo x="0" y="0"/>
              </wp:wrapPolygon>
            </wp:wrapTight>
            <wp:docPr id="3" name="Bild 3" descr="C:\Users\Katharina\Downloads\Schichtplanverwalt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tharina\Downloads\Schichtplanverwaltu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6E135C" w:rsidRPr="00BD3F4A" w:rsidRDefault="006E135C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 w:rsidP="00A76023">
      <w:pPr>
        <w:ind w:firstLine="708"/>
        <w:rPr>
          <w:rFonts w:asciiTheme="minorHAnsi" w:hAnsiTheme="minorHAnsi"/>
          <w:u w:val="single"/>
          <w:lang w:val="de-DE"/>
        </w:rPr>
      </w:pPr>
    </w:p>
    <w:p w:rsidR="00206154" w:rsidRPr="00BD3F4A" w:rsidRDefault="00206154">
      <w:pPr>
        <w:rPr>
          <w:rFonts w:asciiTheme="minorHAnsi" w:hAnsiTheme="minorHAnsi"/>
          <w:u w:val="single"/>
          <w:lang w:val="de-DE"/>
        </w:rPr>
      </w:pPr>
      <w:r w:rsidRPr="00BD3F4A">
        <w:rPr>
          <w:rFonts w:asciiTheme="minorHAnsi" w:hAnsiTheme="minorHAnsi"/>
          <w:u w:val="single"/>
          <w:lang w:val="de-DE"/>
        </w:rPr>
        <w:br w:type="page"/>
      </w:r>
    </w:p>
    <w:p w:rsidR="00ED4555" w:rsidRPr="00BD3F4A" w:rsidRDefault="00857186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3" w:name="_Toc448605829"/>
      <w:bookmarkStart w:id="14" w:name="_Toc448654481"/>
      <w:r w:rsidRPr="00BD3F4A">
        <w:rPr>
          <w:rFonts w:asciiTheme="minorHAnsi" w:hAnsiTheme="minorHAnsi"/>
          <w:lang w:val="de-DE"/>
        </w:rPr>
        <w:lastRenderedPageBreak/>
        <w:t>Beschreibung der Domänenklassen (Konzeptionellen Klassen)</w:t>
      </w:r>
      <w:bookmarkEnd w:id="13"/>
      <w:bookmarkEnd w:id="14"/>
    </w:p>
    <w:p w:rsidR="00206154" w:rsidRPr="00BD3F4A" w:rsidRDefault="00206154" w:rsidP="00206154">
      <w:pPr>
        <w:rPr>
          <w:rFonts w:asciiTheme="minorHAnsi" w:hAnsiTheme="minorHAnsi"/>
          <w:lang w:val="de-DE"/>
        </w:rPr>
      </w:pPr>
    </w:p>
    <w:p w:rsidR="00ED4555" w:rsidRPr="00BD3F4A" w:rsidRDefault="00857186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5" w:name="_Toc448654482"/>
      <w:r w:rsidRPr="00BD3F4A">
        <w:rPr>
          <w:rFonts w:asciiTheme="minorHAnsi" w:hAnsiTheme="minorHAnsi"/>
          <w:lang w:val="de-DE"/>
        </w:rPr>
        <w:t>Domänenklasse 1</w:t>
      </w:r>
      <w:r w:rsidR="006E135C" w:rsidRPr="00BD3F4A">
        <w:rPr>
          <w:rFonts w:asciiTheme="minorHAnsi" w:hAnsiTheme="minorHAnsi"/>
          <w:lang w:val="de-DE"/>
        </w:rPr>
        <w:t xml:space="preserve"> - Termindurchführung</w:t>
      </w:r>
      <w:bookmarkEnd w:id="15"/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6" w:name="_Toc448654483"/>
      <w:r w:rsidRPr="00BD3F4A">
        <w:rPr>
          <w:rFonts w:asciiTheme="minorHAnsi" w:hAnsiTheme="minorHAnsi"/>
          <w:lang w:val="de-DE"/>
        </w:rPr>
        <w:t>Beschreibung</w:t>
      </w:r>
      <w:bookmarkEnd w:id="16"/>
    </w:p>
    <w:p w:rsidR="006E135C" w:rsidRPr="00BD3F4A" w:rsidRDefault="006E135C" w:rsidP="00206154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die Durchführung eine</w:t>
      </w:r>
      <w:r w:rsidR="00206154" w:rsidRPr="00BD3F4A">
        <w:rPr>
          <w:rFonts w:asciiTheme="minorHAnsi" w:hAnsiTheme="minorHAnsi"/>
          <w:lang w:val="de-DE"/>
        </w:rPr>
        <w:t>s einzelnen Termins dargestellt</w:t>
      </w:r>
      <w:r w:rsidRPr="00BD3F4A">
        <w:rPr>
          <w:rFonts w:asciiTheme="minorHAnsi" w:hAnsiTheme="minorHAnsi"/>
          <w:lang w:val="de-DE"/>
        </w:rPr>
        <w:t>.</w:t>
      </w:r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7" w:name="_Toc448654484"/>
      <w:r w:rsidRPr="00BD3F4A">
        <w:rPr>
          <w:rFonts w:asciiTheme="minorHAnsi" w:hAnsiTheme="minorHAnsi"/>
          <w:lang w:val="de-DE"/>
        </w:rPr>
        <w:t>Attribute</w:t>
      </w:r>
      <w:bookmarkEnd w:id="17"/>
    </w:p>
    <w:p w:rsidR="006E135C" w:rsidRPr="00BD3F4A" w:rsidRDefault="006E135C" w:rsidP="00A76023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abfüllart</w:t>
      </w:r>
      <w:proofErr w:type="spellEnd"/>
      <w:r w:rsidRPr="00BD3F4A">
        <w:rPr>
          <w:rFonts w:asciiTheme="minorHAnsi" w:hAnsiTheme="minorHAnsi"/>
          <w:lang w:val="de-DE"/>
        </w:rPr>
        <w:t>: Beschreibt, ob der Saft kalt oder warm gepresst wird.</w:t>
      </w:r>
    </w:p>
    <w:p w:rsidR="006E135C" w:rsidRPr="00BD3F4A" w:rsidRDefault="006E135C" w:rsidP="00A76023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literzahl: </w:t>
      </w:r>
      <w:r w:rsidR="00A51D18" w:rsidRPr="00BD3F4A">
        <w:rPr>
          <w:rFonts w:asciiTheme="minorHAnsi" w:hAnsiTheme="minorHAnsi"/>
          <w:lang w:val="de-DE"/>
        </w:rPr>
        <w:t>Gibt die Menge an gepresstem Saft in Liter an</w:t>
      </w:r>
      <w:r w:rsidRPr="00BD3F4A">
        <w:rPr>
          <w:rFonts w:asciiTheme="minorHAnsi" w:hAnsiTheme="minorHAnsi"/>
          <w:lang w:val="de-DE"/>
        </w:rPr>
        <w:t>.</w:t>
      </w:r>
    </w:p>
    <w:p w:rsidR="006E135C" w:rsidRPr="00BD3F4A" w:rsidRDefault="00A51D18" w:rsidP="00A76023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materialien</w:t>
      </w:r>
      <w:proofErr w:type="spellEnd"/>
      <w:r w:rsidRPr="00BD3F4A">
        <w:rPr>
          <w:rFonts w:asciiTheme="minorHAnsi" w:hAnsiTheme="minorHAnsi"/>
          <w:lang w:val="de-DE"/>
        </w:rPr>
        <w:t>: Benennt die verwendeten</w:t>
      </w:r>
      <w:r w:rsidR="006E135C" w:rsidRPr="00BD3F4A">
        <w:rPr>
          <w:rFonts w:asciiTheme="minorHAnsi" w:hAnsiTheme="minorHAnsi"/>
          <w:lang w:val="de-DE"/>
        </w:rPr>
        <w:t xml:space="preserve"> Materialien des Mosterei-Betriebes.</w:t>
      </w:r>
    </w:p>
    <w:p w:rsidR="006E135C" w:rsidRPr="00BD3F4A" w:rsidRDefault="006E135C" w:rsidP="00A51D18">
      <w:pPr>
        <w:numPr>
          <w:ilvl w:val="0"/>
          <w:numId w:val="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menge: </w:t>
      </w:r>
      <w:r w:rsidR="00A51D18" w:rsidRPr="00BD3F4A">
        <w:rPr>
          <w:rFonts w:asciiTheme="minorHAnsi" w:hAnsiTheme="minorHAnsi"/>
          <w:lang w:val="de-DE"/>
        </w:rPr>
        <w:t>Gibt die Menge des mitgebrechten Obstes an</w:t>
      </w:r>
      <w:r w:rsidRPr="00BD3F4A">
        <w:rPr>
          <w:rFonts w:asciiTheme="minorHAnsi" w:hAnsiTheme="minorHAnsi"/>
          <w:lang w:val="de-DE"/>
        </w:rPr>
        <w:t>.</w:t>
      </w:r>
    </w:p>
    <w:p w:rsidR="0006078C" w:rsidRPr="00BD3F4A" w:rsidRDefault="0006078C" w:rsidP="00A76023">
      <w:pPr>
        <w:pStyle w:val="berschrift4"/>
        <w:rPr>
          <w:rFonts w:asciiTheme="minorHAnsi" w:hAnsiTheme="minorHAnsi"/>
          <w:lang w:val="de-DE"/>
        </w:rPr>
      </w:pPr>
      <w:bookmarkStart w:id="18" w:name="_Toc448654485"/>
      <w:r w:rsidRPr="00BD3F4A">
        <w:rPr>
          <w:rFonts w:asciiTheme="minorHAnsi" w:hAnsiTheme="minorHAnsi"/>
          <w:lang w:val="de-DE"/>
        </w:rPr>
        <w:t>Beziehungen</w:t>
      </w:r>
      <w:bookmarkEnd w:id="18"/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Abrechnung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6E135C" w:rsidRPr="00BD3F4A" w:rsidRDefault="006E135C" w:rsidP="00A76023">
      <w:pPr>
        <w:numPr>
          <w:ilvl w:val="0"/>
          <w:numId w:val="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Dienstleistung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857186" w:rsidRPr="00BD3F4A" w:rsidRDefault="00857186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9" w:name="_Toc448654486"/>
      <w:r w:rsidRPr="00BD3F4A">
        <w:rPr>
          <w:rFonts w:asciiTheme="minorHAnsi" w:hAnsiTheme="minorHAnsi"/>
          <w:lang w:val="de-DE"/>
        </w:rPr>
        <w:t>Domänenklasse 2</w:t>
      </w:r>
      <w:r w:rsidR="006E135C" w:rsidRPr="00BD3F4A">
        <w:rPr>
          <w:rFonts w:asciiTheme="minorHAnsi" w:hAnsiTheme="minorHAnsi"/>
          <w:lang w:val="de-DE"/>
        </w:rPr>
        <w:t xml:space="preserve"> - Termin</w:t>
      </w:r>
      <w:bookmarkEnd w:id="19"/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0" w:name="_Toc448654487"/>
      <w:r w:rsidRPr="00BD3F4A">
        <w:rPr>
          <w:rFonts w:asciiTheme="minorHAnsi" w:hAnsiTheme="minorHAnsi"/>
          <w:lang w:val="de-DE"/>
        </w:rPr>
        <w:t>Beschreibung</w:t>
      </w:r>
      <w:bookmarkEnd w:id="20"/>
    </w:p>
    <w:p w:rsidR="00E14B5A" w:rsidRPr="00BD3F4A" w:rsidRDefault="00E14B5A" w:rsidP="00A51D18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ein spezieller Termin eines Kunden definiert.</w:t>
      </w:r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1" w:name="_Toc448654488"/>
      <w:r w:rsidRPr="00BD3F4A">
        <w:rPr>
          <w:rFonts w:asciiTheme="minorHAnsi" w:hAnsiTheme="minorHAnsi"/>
          <w:lang w:val="de-DE"/>
        </w:rPr>
        <w:t>Attribute</w:t>
      </w:r>
      <w:bookmarkEnd w:id="21"/>
    </w:p>
    <w:p w:rsidR="00E14B5A" w:rsidRPr="00BD3F4A" w:rsidRDefault="00E14B5A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datum</w:t>
      </w:r>
      <w:proofErr w:type="spellEnd"/>
      <w:r w:rsidRPr="00BD3F4A">
        <w:rPr>
          <w:rFonts w:asciiTheme="minorHAnsi" w:hAnsiTheme="minorHAnsi"/>
          <w:lang w:val="de-DE"/>
        </w:rPr>
        <w:t>: Datum</w:t>
      </w:r>
      <w:r w:rsidR="00A51D18" w:rsidRPr="00BD3F4A">
        <w:rPr>
          <w:rFonts w:asciiTheme="minorHAnsi" w:hAnsiTheme="minorHAnsi"/>
          <w:lang w:val="de-DE"/>
        </w:rPr>
        <w:t>,</w:t>
      </w:r>
      <w:r w:rsidRPr="00BD3F4A">
        <w:rPr>
          <w:rFonts w:asciiTheme="minorHAnsi" w:hAnsiTheme="minorHAnsi"/>
          <w:lang w:val="de-DE"/>
        </w:rPr>
        <w:t xml:space="preserve"> an dem der Kunde den Termin hat.</w:t>
      </w:r>
    </w:p>
    <w:p w:rsidR="00E14B5A" w:rsidRPr="00BD3F4A" w:rsidRDefault="00E14B5A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länge: Länge der Z</w:t>
      </w:r>
      <w:r w:rsidR="00A51D18" w:rsidRPr="00BD3F4A">
        <w:rPr>
          <w:rFonts w:asciiTheme="minorHAnsi" w:hAnsiTheme="minorHAnsi"/>
          <w:lang w:val="de-DE"/>
        </w:rPr>
        <w:t>eit, die der Termin wahrscheinlich in Anspruch nehmen wird</w:t>
      </w:r>
      <w:r w:rsidRPr="00BD3F4A">
        <w:rPr>
          <w:rFonts w:asciiTheme="minorHAnsi" w:hAnsiTheme="minorHAnsi"/>
          <w:lang w:val="de-DE"/>
        </w:rPr>
        <w:t>.</w:t>
      </w:r>
    </w:p>
    <w:p w:rsidR="00E14B5A" w:rsidRPr="00BD3F4A" w:rsidRDefault="00E14B5A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menge: Obstm</w:t>
      </w:r>
      <w:r w:rsidR="00A51D18" w:rsidRPr="00BD3F4A">
        <w:rPr>
          <w:rFonts w:asciiTheme="minorHAnsi" w:hAnsiTheme="minorHAnsi"/>
          <w:lang w:val="de-DE"/>
        </w:rPr>
        <w:t xml:space="preserve">enge, die der Kunde voraussichtlich </w:t>
      </w:r>
      <w:r w:rsidRPr="00BD3F4A">
        <w:rPr>
          <w:rFonts w:asciiTheme="minorHAnsi" w:hAnsiTheme="minorHAnsi"/>
          <w:lang w:val="de-DE"/>
        </w:rPr>
        <w:t>dabei hat.</w:t>
      </w:r>
    </w:p>
    <w:p w:rsidR="00E14B5A" w:rsidRPr="00BD3F4A" w:rsidRDefault="00E14B5A" w:rsidP="00A76023">
      <w:pPr>
        <w:numPr>
          <w:ilvl w:val="0"/>
          <w:numId w:val="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zeit: Uhrzeit des Termins.</w:t>
      </w:r>
    </w:p>
    <w:p w:rsidR="00857186" w:rsidRPr="00BD3F4A" w:rsidRDefault="00857186" w:rsidP="00A76023">
      <w:pPr>
        <w:pStyle w:val="berschrift4"/>
        <w:rPr>
          <w:rFonts w:asciiTheme="minorHAnsi" w:hAnsiTheme="minorHAnsi"/>
          <w:lang w:val="de-DE"/>
        </w:rPr>
      </w:pPr>
      <w:bookmarkStart w:id="22" w:name="_Toc448654489"/>
      <w:r w:rsidRPr="00BD3F4A">
        <w:rPr>
          <w:rFonts w:asciiTheme="minorHAnsi" w:hAnsiTheme="minorHAnsi"/>
          <w:lang w:val="de-DE"/>
        </w:rPr>
        <w:t>Beziehungen</w:t>
      </w:r>
      <w:bookmarkEnd w:id="22"/>
    </w:p>
    <w:p w:rsidR="00E14B5A" w:rsidRPr="00BD3F4A" w:rsidRDefault="00E14B5A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Kunde </w:t>
      </w:r>
    </w:p>
    <w:p w:rsidR="00E14B5A" w:rsidRPr="00BD3F4A" w:rsidRDefault="00E14B5A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B7FB8" w:rsidRPr="00BD3F4A" w:rsidRDefault="00EB7FB8" w:rsidP="00A76023">
      <w:pPr>
        <w:numPr>
          <w:ilvl w:val="0"/>
          <w:numId w:val="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Terminverwaltung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3" w:name="_Toc448654490"/>
      <w:r w:rsidRPr="00BD3F4A">
        <w:rPr>
          <w:rFonts w:asciiTheme="minorHAnsi" w:hAnsiTheme="minorHAnsi"/>
          <w:lang w:val="de-DE"/>
        </w:rPr>
        <w:t>Domänenklasse 3 - Kunde</w:t>
      </w:r>
      <w:bookmarkEnd w:id="23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4" w:name="_Toc448654491"/>
      <w:r w:rsidRPr="00BD3F4A">
        <w:rPr>
          <w:rFonts w:asciiTheme="minorHAnsi" w:hAnsiTheme="minorHAnsi"/>
          <w:lang w:val="de-DE"/>
        </w:rPr>
        <w:t>Beschreibung</w:t>
      </w:r>
      <w:bookmarkEnd w:id="24"/>
    </w:p>
    <w:p w:rsidR="00E14B5A" w:rsidRPr="00BD3F4A" w:rsidRDefault="00E14B5A" w:rsidP="00A51D18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Kunden des Mosterei-Betriebes beschrieben.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5" w:name="_Toc448654492"/>
      <w:r w:rsidRPr="00BD3F4A">
        <w:rPr>
          <w:rFonts w:asciiTheme="minorHAnsi" w:hAnsiTheme="minorHAnsi"/>
          <w:lang w:val="de-DE"/>
        </w:rPr>
        <w:t>Attribute</w:t>
      </w:r>
      <w:bookmarkEnd w:id="25"/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nachname</w:t>
      </w:r>
      <w:proofErr w:type="spellEnd"/>
      <w:r w:rsidRPr="00BD3F4A">
        <w:rPr>
          <w:rFonts w:asciiTheme="minorHAnsi" w:hAnsiTheme="minorHAnsi"/>
          <w:lang w:val="de-DE"/>
        </w:rPr>
        <w:t>: Nachname des Kunden.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vorname</w:t>
      </w:r>
      <w:proofErr w:type="spellEnd"/>
      <w:r w:rsidRPr="00BD3F4A">
        <w:rPr>
          <w:rFonts w:asciiTheme="minorHAnsi" w:hAnsiTheme="minorHAnsi"/>
          <w:lang w:val="de-DE"/>
        </w:rPr>
        <w:t xml:space="preserve">: Vorname des Kunden. 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adresse</w:t>
      </w:r>
      <w:proofErr w:type="spellEnd"/>
      <w:r w:rsidRPr="00BD3F4A">
        <w:rPr>
          <w:rFonts w:asciiTheme="minorHAnsi" w:hAnsiTheme="minorHAnsi"/>
          <w:lang w:val="de-DE"/>
        </w:rPr>
        <w:t>: Adresse des Kunden.</w:t>
      </w:r>
    </w:p>
    <w:p w:rsidR="00E14B5A" w:rsidRPr="00BD3F4A" w:rsidRDefault="00E14B5A" w:rsidP="00A76023">
      <w:pPr>
        <w:numPr>
          <w:ilvl w:val="0"/>
          <w:numId w:val="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telefonnummer</w:t>
      </w:r>
      <w:proofErr w:type="spellEnd"/>
      <w:r w:rsidRPr="00BD3F4A">
        <w:rPr>
          <w:rFonts w:asciiTheme="minorHAnsi" w:hAnsiTheme="minorHAnsi"/>
          <w:lang w:val="de-DE"/>
        </w:rPr>
        <w:t>: Telefonnummer des Kunden.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6" w:name="_Toc448654493"/>
      <w:r w:rsidRPr="00BD3F4A">
        <w:rPr>
          <w:rFonts w:asciiTheme="minorHAnsi" w:hAnsiTheme="minorHAnsi"/>
          <w:lang w:val="de-DE"/>
        </w:rPr>
        <w:t>Beziehungen</w:t>
      </w:r>
      <w:bookmarkEnd w:id="26"/>
    </w:p>
    <w:p w:rsidR="00E14B5A" w:rsidRPr="00BD3F4A" w:rsidRDefault="00E14B5A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E14B5A" w:rsidRPr="00BD3F4A" w:rsidRDefault="00E14B5A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Bezahlung</w:t>
      </w:r>
    </w:p>
    <w:p w:rsidR="00EB7FB8" w:rsidRPr="00BD3F4A" w:rsidRDefault="00EB7FB8" w:rsidP="00A76023">
      <w:pPr>
        <w:numPr>
          <w:ilvl w:val="0"/>
          <w:numId w:val="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Kundenverwaltung</w:t>
      </w: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27" w:name="_Toc448654494"/>
      <w:r w:rsidRPr="00BD3F4A">
        <w:rPr>
          <w:rFonts w:asciiTheme="minorHAnsi" w:hAnsiTheme="minorHAnsi"/>
          <w:lang w:val="de-DE"/>
        </w:rPr>
        <w:lastRenderedPageBreak/>
        <w:t>Domänenklasse 4 - Mitarbeiter</w:t>
      </w:r>
      <w:bookmarkEnd w:id="27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8" w:name="_Toc448654495"/>
      <w:r w:rsidRPr="00BD3F4A">
        <w:rPr>
          <w:rFonts w:asciiTheme="minorHAnsi" w:hAnsiTheme="minorHAnsi"/>
          <w:lang w:val="de-DE"/>
        </w:rPr>
        <w:t>Beschreibung</w:t>
      </w:r>
      <w:bookmarkEnd w:id="28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Mitarbeiter, welche in der Mosterei arbeiten, beschrieben.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29" w:name="_Toc448654496"/>
      <w:r w:rsidRPr="00BD3F4A">
        <w:rPr>
          <w:rFonts w:asciiTheme="minorHAnsi" w:hAnsiTheme="minorHAnsi"/>
          <w:lang w:val="de-DE"/>
        </w:rPr>
        <w:t>Attribute</w:t>
      </w:r>
      <w:bookmarkEnd w:id="29"/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nachname</w:t>
      </w:r>
      <w:proofErr w:type="spellEnd"/>
      <w:r w:rsidRPr="00BD3F4A">
        <w:rPr>
          <w:rFonts w:asciiTheme="minorHAnsi" w:hAnsiTheme="minorHAnsi"/>
          <w:lang w:val="de-DE"/>
        </w:rPr>
        <w:t>: Nachname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vorname</w:t>
      </w:r>
      <w:proofErr w:type="spellEnd"/>
      <w:r w:rsidRPr="00BD3F4A">
        <w:rPr>
          <w:rFonts w:asciiTheme="minorHAnsi" w:hAnsiTheme="minorHAnsi"/>
          <w:lang w:val="de-DE"/>
        </w:rPr>
        <w:t>: Vorname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geburtsdatum</w:t>
      </w:r>
      <w:proofErr w:type="spellEnd"/>
      <w:r w:rsidRPr="00BD3F4A">
        <w:rPr>
          <w:rFonts w:asciiTheme="minorHAnsi" w:hAnsiTheme="minorHAnsi"/>
          <w:lang w:val="de-DE"/>
        </w:rPr>
        <w:t>: Geburtsdatum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telefonnummer</w:t>
      </w:r>
      <w:proofErr w:type="spellEnd"/>
      <w:r w:rsidRPr="00BD3F4A">
        <w:rPr>
          <w:rFonts w:asciiTheme="minorHAnsi" w:hAnsiTheme="minorHAnsi"/>
          <w:lang w:val="de-DE"/>
        </w:rPr>
        <w:t>: Telefonnummer des Mitarbeiters.</w:t>
      </w:r>
    </w:p>
    <w:p w:rsidR="00E14B5A" w:rsidRPr="00BD3F4A" w:rsidRDefault="00E14B5A" w:rsidP="00A76023">
      <w:pPr>
        <w:numPr>
          <w:ilvl w:val="0"/>
          <w:numId w:val="9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adresse</w:t>
      </w:r>
      <w:proofErr w:type="spellEnd"/>
      <w:r w:rsidRPr="00BD3F4A">
        <w:rPr>
          <w:rFonts w:asciiTheme="minorHAnsi" w:hAnsiTheme="minorHAnsi"/>
          <w:lang w:val="de-DE"/>
        </w:rPr>
        <w:t>: Adresse des Mitarbeiters.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0" w:name="_Toc448654497"/>
      <w:r w:rsidRPr="00BD3F4A">
        <w:rPr>
          <w:rFonts w:asciiTheme="minorHAnsi" w:hAnsiTheme="minorHAnsi"/>
          <w:lang w:val="de-DE"/>
        </w:rPr>
        <w:t>Beziehungen</w:t>
      </w:r>
      <w:bookmarkEnd w:id="30"/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Mitarbeiterverwaltung</w:t>
      </w:r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Mitarbeiteraccount</w:t>
      </w:r>
      <w:proofErr w:type="spellEnd"/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</w:t>
      </w:r>
    </w:p>
    <w:p w:rsidR="00EB7FB8" w:rsidRPr="00BD3F4A" w:rsidRDefault="00EB7FB8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1F302F" w:rsidRPr="00BD3F4A" w:rsidRDefault="001F302F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31" w:name="_Toc448654498"/>
      <w:r w:rsidRPr="00BD3F4A">
        <w:rPr>
          <w:rFonts w:asciiTheme="minorHAnsi" w:hAnsiTheme="minorHAnsi"/>
          <w:lang w:val="de-DE"/>
        </w:rPr>
        <w:t>Domänenklasse 5 - Abrechnung</w:t>
      </w:r>
      <w:bookmarkEnd w:id="31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2" w:name="_Toc448654499"/>
      <w:r w:rsidRPr="00BD3F4A">
        <w:rPr>
          <w:rFonts w:asciiTheme="minorHAnsi" w:hAnsiTheme="minorHAnsi"/>
          <w:lang w:val="de-DE"/>
        </w:rPr>
        <w:t>Beschreibung</w:t>
      </w:r>
      <w:bookmarkEnd w:id="32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Mit dieser Klasse wird die Abrechnung beschrieben. </w:t>
      </w:r>
      <w:r w:rsidR="001F302F" w:rsidRPr="00BD3F4A">
        <w:rPr>
          <w:rFonts w:asciiTheme="minorHAnsi" w:hAnsiTheme="minorHAnsi"/>
          <w:lang w:val="de-DE"/>
        </w:rPr>
        <w:t>Eine Termindurchführung endet stets in einer Abrechnung.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3" w:name="_Toc448654500"/>
      <w:r w:rsidRPr="00BD3F4A">
        <w:rPr>
          <w:rFonts w:asciiTheme="minorHAnsi" w:hAnsiTheme="minorHAnsi"/>
          <w:lang w:val="de-DE"/>
        </w:rPr>
        <w:t>Attribute</w:t>
      </w:r>
      <w:bookmarkEnd w:id="33"/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total: Total ist die Totalsumme, die der Kunde zu bezahlen hat.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4" w:name="_Toc448654501"/>
      <w:r w:rsidRPr="00BD3F4A">
        <w:rPr>
          <w:rFonts w:asciiTheme="minorHAnsi" w:hAnsiTheme="minorHAnsi"/>
          <w:lang w:val="de-DE"/>
        </w:rPr>
        <w:t>Beziehungen</w:t>
      </w:r>
      <w:bookmarkEnd w:id="34"/>
      <w:r w:rsidRPr="00BD3F4A">
        <w:rPr>
          <w:rFonts w:asciiTheme="minorHAnsi" w:hAnsiTheme="minorHAnsi"/>
          <w:lang w:val="de-DE"/>
        </w:rPr>
        <w:t xml:space="preserve"> </w:t>
      </w:r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E14B5A" w:rsidRPr="00BD3F4A" w:rsidRDefault="00E14B5A" w:rsidP="00A76023">
      <w:pPr>
        <w:numPr>
          <w:ilvl w:val="0"/>
          <w:numId w:val="10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Bezahlung</w:t>
      </w: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rPr>
          <w:rFonts w:asciiTheme="minorHAnsi" w:hAnsiTheme="minorHAnsi"/>
          <w:lang w:val="de-DE"/>
        </w:rPr>
      </w:pPr>
    </w:p>
    <w:p w:rsidR="00E14B5A" w:rsidRPr="00BD3F4A" w:rsidRDefault="00E14B5A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35" w:name="_Toc448654502"/>
      <w:r w:rsidRPr="00BD3F4A">
        <w:rPr>
          <w:rFonts w:asciiTheme="minorHAnsi" w:hAnsiTheme="minorHAnsi"/>
          <w:lang w:val="de-DE"/>
        </w:rPr>
        <w:t>Domänenklasse 6 - Bezahlung</w:t>
      </w:r>
      <w:bookmarkEnd w:id="35"/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6" w:name="_Toc448654503"/>
      <w:r w:rsidRPr="00BD3F4A">
        <w:rPr>
          <w:rFonts w:asciiTheme="minorHAnsi" w:hAnsiTheme="minorHAnsi"/>
          <w:lang w:val="de-DE"/>
        </w:rPr>
        <w:t>Beschreibung</w:t>
      </w:r>
      <w:bookmarkEnd w:id="36"/>
    </w:p>
    <w:p w:rsidR="00E14B5A" w:rsidRPr="00BD3F4A" w:rsidRDefault="00E14B5A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beschrieben, ob der Kunde nach Termindurchführung und gemäß der Abrechnung bezahlt hat.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7" w:name="_Toc448654504"/>
      <w:r w:rsidRPr="00BD3F4A">
        <w:rPr>
          <w:rFonts w:asciiTheme="minorHAnsi" w:hAnsiTheme="minorHAnsi"/>
          <w:lang w:val="de-DE"/>
        </w:rPr>
        <w:t>Attribute</w:t>
      </w:r>
      <w:bookmarkEnd w:id="37"/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status</w:t>
      </w:r>
      <w:proofErr w:type="spellEnd"/>
      <w:r w:rsidRPr="00BD3F4A">
        <w:rPr>
          <w:rFonts w:asciiTheme="minorHAnsi" w:hAnsiTheme="minorHAnsi"/>
          <w:lang w:val="de-DE"/>
        </w:rPr>
        <w:t xml:space="preserve">: </w:t>
      </w:r>
      <w:r w:rsidR="001F302F" w:rsidRPr="00BD3F4A">
        <w:rPr>
          <w:rFonts w:asciiTheme="minorHAnsi" w:hAnsiTheme="minorHAnsi"/>
          <w:lang w:val="de-DE"/>
        </w:rPr>
        <w:t xml:space="preserve">Beschreibt, ob </w:t>
      </w:r>
      <w:r w:rsidRPr="00BD3F4A">
        <w:rPr>
          <w:rFonts w:asciiTheme="minorHAnsi" w:hAnsiTheme="minorHAnsi"/>
          <w:lang w:val="de-DE"/>
        </w:rPr>
        <w:t xml:space="preserve">die Bezahlung schon abgeschlossen </w:t>
      </w:r>
      <w:r w:rsidR="001F302F" w:rsidRPr="00BD3F4A">
        <w:rPr>
          <w:rFonts w:asciiTheme="minorHAnsi" w:hAnsiTheme="minorHAnsi"/>
          <w:lang w:val="de-DE"/>
        </w:rPr>
        <w:t xml:space="preserve">ist oder </w:t>
      </w:r>
      <w:r w:rsidRPr="00BD3F4A">
        <w:rPr>
          <w:rFonts w:asciiTheme="minorHAnsi" w:hAnsiTheme="minorHAnsi"/>
          <w:lang w:val="de-DE"/>
        </w:rPr>
        <w:t>der Kunde noch bezahlen</w:t>
      </w:r>
      <w:r w:rsidR="001F302F" w:rsidRPr="00BD3F4A">
        <w:rPr>
          <w:rFonts w:asciiTheme="minorHAnsi" w:hAnsiTheme="minorHAnsi"/>
          <w:lang w:val="de-DE"/>
        </w:rPr>
        <w:t xml:space="preserve"> muss</w:t>
      </w:r>
      <w:r w:rsidRPr="00BD3F4A">
        <w:rPr>
          <w:rFonts w:asciiTheme="minorHAnsi" w:hAnsiTheme="minorHAnsi"/>
          <w:lang w:val="de-DE"/>
        </w:rPr>
        <w:t>.</w:t>
      </w:r>
    </w:p>
    <w:p w:rsidR="00E14B5A" w:rsidRPr="00BD3F4A" w:rsidRDefault="00E14B5A" w:rsidP="00A76023">
      <w:pPr>
        <w:pStyle w:val="berschrift4"/>
        <w:rPr>
          <w:rFonts w:asciiTheme="minorHAnsi" w:hAnsiTheme="minorHAnsi"/>
          <w:lang w:val="de-DE"/>
        </w:rPr>
      </w:pPr>
      <w:bookmarkStart w:id="38" w:name="_Toc448654505"/>
      <w:r w:rsidRPr="00BD3F4A">
        <w:rPr>
          <w:rFonts w:asciiTheme="minorHAnsi" w:hAnsiTheme="minorHAnsi"/>
          <w:lang w:val="de-DE"/>
        </w:rPr>
        <w:t>Beziehungen</w:t>
      </w:r>
      <w:bookmarkEnd w:id="38"/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</w:t>
      </w:r>
    </w:p>
    <w:p w:rsidR="000175D4" w:rsidRPr="00BD3F4A" w:rsidRDefault="000175D4" w:rsidP="00A76023">
      <w:pPr>
        <w:numPr>
          <w:ilvl w:val="0"/>
          <w:numId w:val="1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Abrechnung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39" w:name="_Toc448654506"/>
      <w:r w:rsidRPr="00BD3F4A">
        <w:rPr>
          <w:rFonts w:asciiTheme="minorHAnsi" w:hAnsiTheme="minorHAnsi"/>
          <w:lang w:val="de-DE"/>
        </w:rPr>
        <w:t>Domänenklasse 7 - Produkt</w:t>
      </w:r>
      <w:bookmarkEnd w:id="39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0" w:name="_Toc448654507"/>
      <w:r w:rsidRPr="00BD3F4A">
        <w:rPr>
          <w:rFonts w:asciiTheme="minorHAnsi" w:hAnsiTheme="minorHAnsi"/>
          <w:lang w:val="de-DE"/>
        </w:rPr>
        <w:t>Beschreibung</w:t>
      </w:r>
      <w:bookmarkEnd w:id="40"/>
    </w:p>
    <w:p w:rsidR="000175D4" w:rsidRPr="00BD3F4A" w:rsidRDefault="000175D4" w:rsidP="001F302F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Produkte beschrieben, die in der Mosterei zum Verkauf stehen.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1" w:name="_Toc448654508"/>
      <w:r w:rsidRPr="00BD3F4A">
        <w:rPr>
          <w:rFonts w:asciiTheme="minorHAnsi" w:hAnsiTheme="minorHAnsi"/>
          <w:lang w:val="de-DE"/>
        </w:rPr>
        <w:t>Attribute</w:t>
      </w:r>
      <w:bookmarkEnd w:id="41"/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menge: Menge</w:t>
      </w:r>
      <w:r w:rsidR="00523207" w:rsidRPr="00BD3F4A">
        <w:rPr>
          <w:rFonts w:asciiTheme="minorHAnsi" w:hAnsiTheme="minorHAnsi"/>
          <w:lang w:val="de-DE"/>
        </w:rPr>
        <w:t xml:space="preserve"> an Produkten</w:t>
      </w:r>
      <w:r w:rsidRPr="00BD3F4A">
        <w:rPr>
          <w:rFonts w:asciiTheme="minorHAnsi" w:hAnsiTheme="minorHAnsi"/>
          <w:lang w:val="de-DE"/>
        </w:rPr>
        <w:t xml:space="preserve">, </w:t>
      </w:r>
      <w:r w:rsidR="00523207" w:rsidRPr="00BD3F4A">
        <w:rPr>
          <w:rFonts w:asciiTheme="minorHAnsi" w:hAnsiTheme="minorHAnsi"/>
          <w:lang w:val="de-DE"/>
        </w:rPr>
        <w:t>die</w:t>
      </w:r>
      <w:r w:rsidRPr="00BD3F4A">
        <w:rPr>
          <w:rFonts w:asciiTheme="minorHAnsi" w:hAnsiTheme="minorHAnsi"/>
          <w:lang w:val="de-DE"/>
        </w:rPr>
        <w:t xml:space="preserve"> im Lager noch zur Verfügung stehen.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2" w:name="_Toc448654509"/>
      <w:r w:rsidRPr="00BD3F4A">
        <w:rPr>
          <w:rFonts w:asciiTheme="minorHAnsi" w:hAnsiTheme="minorHAnsi"/>
          <w:lang w:val="de-DE"/>
        </w:rPr>
        <w:t>Beziehungen</w:t>
      </w:r>
      <w:bookmarkEnd w:id="42"/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0175D4" w:rsidRPr="00BD3F4A" w:rsidRDefault="000175D4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Produktbeschreibung</w:t>
      </w:r>
    </w:p>
    <w:p w:rsidR="00EB7FB8" w:rsidRPr="00BD3F4A" w:rsidRDefault="00EB7FB8" w:rsidP="00A76023">
      <w:pPr>
        <w:numPr>
          <w:ilvl w:val="0"/>
          <w:numId w:val="1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Lagerverwaltung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3" w:name="_Toc448654510"/>
      <w:r w:rsidRPr="00BD3F4A">
        <w:rPr>
          <w:rFonts w:asciiTheme="minorHAnsi" w:hAnsiTheme="minorHAnsi"/>
          <w:lang w:val="de-DE"/>
        </w:rPr>
        <w:t>Domänenklasse 8 - Produktbeschreibung</w:t>
      </w:r>
      <w:bookmarkEnd w:id="43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4" w:name="_Toc448654511"/>
      <w:r w:rsidRPr="00BD3F4A">
        <w:rPr>
          <w:rFonts w:asciiTheme="minorHAnsi" w:hAnsiTheme="minorHAnsi"/>
          <w:lang w:val="de-DE"/>
        </w:rPr>
        <w:t>Beschreibung</w:t>
      </w:r>
      <w:bookmarkEnd w:id="44"/>
    </w:p>
    <w:p w:rsidR="000175D4" w:rsidRPr="00BD3F4A" w:rsidRDefault="000175D4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</w:t>
      </w:r>
      <w:r w:rsidR="00523207" w:rsidRPr="00BD3F4A">
        <w:rPr>
          <w:rFonts w:asciiTheme="minorHAnsi" w:hAnsiTheme="minorHAnsi"/>
          <w:lang w:val="de-DE"/>
        </w:rPr>
        <w:t>se werden die einzelnen Produktbeschreibungen definiert.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5" w:name="_Toc448654512"/>
      <w:r w:rsidRPr="00BD3F4A">
        <w:rPr>
          <w:rFonts w:asciiTheme="minorHAnsi" w:hAnsiTheme="minorHAnsi"/>
          <w:lang w:val="de-DE"/>
        </w:rPr>
        <w:t>Attribute</w:t>
      </w:r>
      <w:bookmarkEnd w:id="45"/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bezeichnung</w:t>
      </w:r>
      <w:proofErr w:type="spellEnd"/>
      <w:r w:rsidRPr="00BD3F4A">
        <w:rPr>
          <w:rFonts w:asciiTheme="minorHAnsi" w:hAnsiTheme="minorHAnsi"/>
          <w:lang w:val="de-DE"/>
        </w:rPr>
        <w:t>: Be</w:t>
      </w:r>
      <w:r w:rsidR="00523207" w:rsidRPr="00BD3F4A">
        <w:rPr>
          <w:rFonts w:asciiTheme="minorHAnsi" w:hAnsiTheme="minorHAnsi"/>
          <w:lang w:val="de-DE"/>
        </w:rPr>
        <w:t>zeichnung der einzelnen Produktbeschreibungen</w:t>
      </w:r>
      <w:r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6" w:name="_Toc448654513"/>
      <w:r w:rsidRPr="00BD3F4A">
        <w:rPr>
          <w:rFonts w:asciiTheme="minorHAnsi" w:hAnsiTheme="minorHAnsi"/>
          <w:lang w:val="de-DE"/>
        </w:rPr>
        <w:t>Beziehungen</w:t>
      </w:r>
      <w:bookmarkEnd w:id="46"/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47" w:name="_Toc448654514"/>
      <w:r w:rsidRPr="00BD3F4A">
        <w:rPr>
          <w:rFonts w:asciiTheme="minorHAnsi" w:hAnsiTheme="minorHAnsi"/>
          <w:lang w:val="de-DE"/>
        </w:rPr>
        <w:lastRenderedPageBreak/>
        <w:t>Domänenklasse 9 - Dienstleistung</w:t>
      </w:r>
      <w:bookmarkEnd w:id="47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8" w:name="_Toc448654515"/>
      <w:r w:rsidRPr="00BD3F4A">
        <w:rPr>
          <w:rFonts w:asciiTheme="minorHAnsi" w:hAnsiTheme="minorHAnsi"/>
          <w:lang w:val="de-DE"/>
        </w:rPr>
        <w:t>Beschreibung</w:t>
      </w:r>
      <w:bookmarkEnd w:id="48"/>
    </w:p>
    <w:p w:rsidR="000175D4" w:rsidRPr="00BD3F4A" w:rsidRDefault="000175D4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befinden sich die Dienstleistungen, welche während der einzelnen Termindurchführungen vom Mitarbeiter vollzogen werden.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49" w:name="_Toc448654516"/>
      <w:r w:rsidRPr="00BD3F4A">
        <w:rPr>
          <w:rFonts w:asciiTheme="minorHAnsi" w:hAnsiTheme="minorHAnsi"/>
          <w:lang w:val="de-DE"/>
        </w:rPr>
        <w:t>Attribute</w:t>
      </w:r>
      <w:bookmarkEnd w:id="49"/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name</w:t>
      </w:r>
      <w:proofErr w:type="spellEnd"/>
      <w:r w:rsidRPr="00BD3F4A">
        <w:rPr>
          <w:rFonts w:asciiTheme="minorHAnsi" w:hAnsiTheme="minorHAnsi"/>
          <w:lang w:val="de-DE"/>
        </w:rPr>
        <w:t>: Name der jeweiligen Dienstleistung.</w:t>
      </w:r>
    </w:p>
    <w:p w:rsidR="000175D4" w:rsidRPr="00BD3F4A" w:rsidRDefault="000175D4" w:rsidP="00A76023">
      <w:pPr>
        <w:numPr>
          <w:ilvl w:val="0"/>
          <w:numId w:val="1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preis: Preis der jeweiligen Dienstleistung.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0" w:name="_Toc448654517"/>
      <w:r w:rsidRPr="00BD3F4A">
        <w:rPr>
          <w:rFonts w:asciiTheme="minorHAnsi" w:hAnsiTheme="minorHAnsi"/>
          <w:lang w:val="de-DE"/>
        </w:rPr>
        <w:t>Beziehungen</w:t>
      </w:r>
      <w:bookmarkEnd w:id="50"/>
    </w:p>
    <w:p w:rsidR="000175D4" w:rsidRPr="00BD3F4A" w:rsidRDefault="000175D4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Termindurchführung</w:t>
      </w:r>
    </w:p>
    <w:p w:rsidR="00523207" w:rsidRPr="00BD3F4A" w:rsidRDefault="00523207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Adminaccount</w:t>
      </w:r>
      <w:proofErr w:type="spellEnd"/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51" w:name="_Toc448654518"/>
      <w:r w:rsidRPr="00BD3F4A">
        <w:rPr>
          <w:rFonts w:asciiTheme="minorHAnsi" w:hAnsiTheme="minorHAnsi"/>
          <w:lang w:val="de-DE"/>
        </w:rPr>
        <w:t xml:space="preserve">Domänenklasse 10 - </w:t>
      </w:r>
      <w:proofErr w:type="spellStart"/>
      <w:r w:rsidRPr="00BD3F4A">
        <w:rPr>
          <w:rFonts w:asciiTheme="minorHAnsi" w:hAnsiTheme="minorHAnsi"/>
          <w:lang w:val="de-DE"/>
        </w:rPr>
        <w:t>Adminaccount</w:t>
      </w:r>
      <w:bookmarkEnd w:id="51"/>
      <w:proofErr w:type="spellEnd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2" w:name="_Toc448654519"/>
      <w:r w:rsidRPr="00BD3F4A">
        <w:rPr>
          <w:rFonts w:asciiTheme="minorHAnsi" w:hAnsiTheme="minorHAnsi"/>
          <w:lang w:val="de-DE"/>
        </w:rPr>
        <w:t>Beschreibung</w:t>
      </w:r>
      <w:bookmarkEnd w:id="52"/>
    </w:p>
    <w:p w:rsidR="000175D4" w:rsidRPr="00BD3F4A" w:rsidRDefault="00D770DD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Mit </w:t>
      </w:r>
      <w:r w:rsidR="00523207" w:rsidRPr="00BD3F4A">
        <w:rPr>
          <w:rFonts w:asciiTheme="minorHAnsi" w:hAnsiTheme="minorHAnsi"/>
          <w:lang w:val="de-DE"/>
        </w:rPr>
        <w:t>dieser Klasse werden</w:t>
      </w:r>
      <w:r w:rsidRPr="00BD3F4A">
        <w:rPr>
          <w:rFonts w:asciiTheme="minorHAnsi" w:hAnsiTheme="minorHAnsi"/>
          <w:lang w:val="de-DE"/>
        </w:rPr>
        <w:t xml:space="preserve"> </w:t>
      </w:r>
      <w:r w:rsidR="00523207" w:rsidRPr="00BD3F4A">
        <w:rPr>
          <w:rFonts w:asciiTheme="minorHAnsi" w:hAnsiTheme="minorHAnsi"/>
          <w:lang w:val="de-DE"/>
        </w:rPr>
        <w:t xml:space="preserve">der </w:t>
      </w:r>
      <w:proofErr w:type="spellStart"/>
      <w:r w:rsidR="00523207" w:rsidRPr="00BD3F4A">
        <w:rPr>
          <w:rFonts w:asciiTheme="minorHAnsi" w:hAnsiTheme="minorHAnsi"/>
          <w:lang w:val="de-DE"/>
        </w:rPr>
        <w:t>Adminaccount</w:t>
      </w:r>
      <w:proofErr w:type="spellEnd"/>
      <w:r w:rsidR="00523207" w:rsidRPr="00BD3F4A">
        <w:rPr>
          <w:rFonts w:asciiTheme="minorHAnsi" w:hAnsiTheme="minorHAnsi"/>
          <w:lang w:val="de-DE"/>
        </w:rPr>
        <w:t xml:space="preserve"> und seine Zugriffsrechte definiert.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3" w:name="_Toc448654520"/>
      <w:r w:rsidRPr="00BD3F4A">
        <w:rPr>
          <w:rFonts w:asciiTheme="minorHAnsi" w:hAnsiTheme="minorHAnsi"/>
          <w:lang w:val="de-DE"/>
        </w:rPr>
        <w:t>Attribute</w:t>
      </w:r>
      <w:bookmarkEnd w:id="53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benutzername</w:t>
      </w:r>
      <w:proofErr w:type="spellEnd"/>
      <w:r w:rsidRPr="00BD3F4A">
        <w:rPr>
          <w:rFonts w:asciiTheme="minorHAnsi" w:hAnsiTheme="minorHAnsi"/>
          <w:lang w:val="de-DE"/>
        </w:rPr>
        <w:t>: Benutzername für den Admin-Account.</w:t>
      </w:r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passwort</w:t>
      </w:r>
      <w:proofErr w:type="spellEnd"/>
      <w:r w:rsidRPr="00BD3F4A">
        <w:rPr>
          <w:rFonts w:asciiTheme="minorHAnsi" w:hAnsiTheme="minorHAnsi"/>
          <w:lang w:val="de-DE"/>
        </w:rPr>
        <w:t>: Passwort für den Admin-Account.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4" w:name="_Toc448654521"/>
      <w:r w:rsidRPr="00BD3F4A">
        <w:rPr>
          <w:rFonts w:asciiTheme="minorHAnsi" w:hAnsiTheme="minorHAnsi"/>
          <w:lang w:val="de-DE"/>
        </w:rPr>
        <w:t>Beziehungen</w:t>
      </w:r>
      <w:bookmarkEnd w:id="54"/>
    </w:p>
    <w:p w:rsidR="00D770DD" w:rsidRPr="00BD3F4A" w:rsidRDefault="00D770DD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EB7FB8" w:rsidRPr="00BD3F4A" w:rsidRDefault="00EB7FB8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523207" w:rsidRPr="00BD3F4A" w:rsidRDefault="00523207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Dienstleistung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55" w:name="_Toc448654522"/>
      <w:r w:rsidRPr="00BD3F4A">
        <w:rPr>
          <w:rFonts w:asciiTheme="minorHAnsi" w:hAnsiTheme="minorHAnsi"/>
          <w:lang w:val="de-DE"/>
        </w:rPr>
        <w:t>Domänenklasse 11 - Verwaltung</w:t>
      </w:r>
      <w:bookmarkEnd w:id="55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6" w:name="_Toc448654523"/>
      <w:r w:rsidRPr="00BD3F4A">
        <w:rPr>
          <w:rFonts w:asciiTheme="minorHAnsi" w:hAnsiTheme="minorHAnsi"/>
          <w:lang w:val="de-DE"/>
        </w:rPr>
        <w:t>Beschreibung</w:t>
      </w:r>
      <w:bookmarkEnd w:id="56"/>
    </w:p>
    <w:p w:rsidR="000175D4" w:rsidRPr="00BD3F4A" w:rsidRDefault="00D14FA3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wird allgemein die Verwaltung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7" w:name="_Toc448654524"/>
      <w:r w:rsidRPr="00BD3F4A">
        <w:rPr>
          <w:rFonts w:asciiTheme="minorHAnsi" w:hAnsiTheme="minorHAnsi"/>
          <w:lang w:val="de-DE"/>
        </w:rPr>
        <w:t>Attribute</w:t>
      </w:r>
      <w:bookmarkEnd w:id="57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58" w:name="_Toc448654525"/>
      <w:r w:rsidRPr="00BD3F4A">
        <w:rPr>
          <w:rFonts w:asciiTheme="minorHAnsi" w:hAnsiTheme="minorHAnsi"/>
          <w:lang w:val="de-DE"/>
        </w:rPr>
        <w:t>Beziehungen</w:t>
      </w:r>
      <w:bookmarkEnd w:id="58"/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Ändern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Löschen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Anzeigen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Erstellen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Adminaccount</w:t>
      </w:r>
      <w:proofErr w:type="spellEnd"/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Kundenverwaltung (Unterklasse)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Mitarbeiterverwaltung (Unterklasse)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Terminverwaltung (Unterklasse)</w:t>
      </w:r>
    </w:p>
    <w:p w:rsidR="00D14FA3" w:rsidRPr="00BD3F4A" w:rsidRDefault="00D14FA3" w:rsidP="00A76023">
      <w:pPr>
        <w:numPr>
          <w:ilvl w:val="0"/>
          <w:numId w:val="16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Lagerverwaltung (Unterklasse)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59" w:name="_Toc448654526"/>
      <w:r w:rsidRPr="00BD3F4A">
        <w:rPr>
          <w:rFonts w:asciiTheme="minorHAnsi" w:hAnsiTheme="minorHAnsi"/>
          <w:lang w:val="de-DE"/>
        </w:rPr>
        <w:t>Domänenklasse 12 - Ändern</w:t>
      </w:r>
      <w:bookmarkEnd w:id="59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0" w:name="_Toc448654527"/>
      <w:r w:rsidRPr="00BD3F4A">
        <w:rPr>
          <w:rFonts w:asciiTheme="minorHAnsi" w:hAnsiTheme="minorHAnsi"/>
          <w:lang w:val="de-DE"/>
        </w:rPr>
        <w:t>Beschreibung</w:t>
      </w:r>
      <w:bookmarkEnd w:id="60"/>
    </w:p>
    <w:p w:rsidR="000175D4" w:rsidRPr="00BD3F4A" w:rsidRDefault="00523207" w:rsidP="00523207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</w:t>
      </w:r>
      <w:r w:rsidR="00D14FA3" w:rsidRPr="00BD3F4A">
        <w:rPr>
          <w:rFonts w:asciiTheme="minorHAnsi" w:hAnsiTheme="minorHAnsi"/>
          <w:lang w:val="de-DE"/>
        </w:rPr>
        <w:t xml:space="preserve"> dieser Klasse wird das Ändern von Daten </w:t>
      </w:r>
      <w:r w:rsidRPr="00BD3F4A">
        <w:rPr>
          <w:rFonts w:asciiTheme="minorHAnsi" w:hAnsiTheme="minorHAnsi"/>
          <w:lang w:val="de-DE"/>
        </w:rPr>
        <w:t>definiert</w:t>
      </w:r>
      <w:r w:rsidR="00D14FA3" w:rsidRPr="00BD3F4A">
        <w:rPr>
          <w:rFonts w:asciiTheme="minorHAnsi" w:hAnsiTheme="minorHAnsi"/>
          <w:lang w:val="de-DE"/>
        </w:rPr>
        <w:t>.</w:t>
      </w:r>
    </w:p>
    <w:p w:rsidR="00D14FA3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1" w:name="_Toc448654528"/>
      <w:r w:rsidRPr="00BD3F4A">
        <w:rPr>
          <w:rFonts w:asciiTheme="minorHAnsi" w:hAnsiTheme="minorHAnsi"/>
          <w:lang w:val="de-DE"/>
        </w:rPr>
        <w:t>Attribute</w:t>
      </w:r>
      <w:bookmarkEnd w:id="61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2" w:name="_Toc448654529"/>
      <w:r w:rsidRPr="00BD3F4A">
        <w:rPr>
          <w:rFonts w:asciiTheme="minorHAnsi" w:hAnsiTheme="minorHAnsi"/>
          <w:lang w:val="de-DE"/>
        </w:rPr>
        <w:t>Beziehungen</w:t>
      </w:r>
      <w:bookmarkEnd w:id="62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EB7FB8" w:rsidRPr="00BD3F4A" w:rsidRDefault="00EB7FB8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523207" w:rsidRPr="00BD3F4A" w:rsidRDefault="00523207" w:rsidP="00523207">
      <w:pPr>
        <w:rPr>
          <w:rFonts w:asciiTheme="minorHAnsi" w:hAnsiTheme="minorHAnsi"/>
          <w:lang w:val="de-DE"/>
        </w:rPr>
      </w:pPr>
    </w:p>
    <w:p w:rsidR="00523207" w:rsidRPr="00BD3F4A" w:rsidRDefault="00523207" w:rsidP="00523207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3" w:name="_Toc448654530"/>
      <w:r w:rsidRPr="00BD3F4A">
        <w:rPr>
          <w:rFonts w:asciiTheme="minorHAnsi" w:hAnsiTheme="minorHAnsi"/>
          <w:lang w:val="de-DE"/>
        </w:rPr>
        <w:t>Domänenklasse 13 – Löschen</w:t>
      </w:r>
      <w:bookmarkEnd w:id="63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4" w:name="_Toc448654531"/>
      <w:r w:rsidRPr="00BD3F4A">
        <w:rPr>
          <w:rFonts w:asciiTheme="minorHAnsi" w:hAnsiTheme="minorHAnsi"/>
          <w:lang w:val="de-DE"/>
        </w:rPr>
        <w:t>Beschreibung</w:t>
      </w:r>
      <w:bookmarkEnd w:id="64"/>
    </w:p>
    <w:p w:rsidR="000175D4" w:rsidRPr="00BD3F4A" w:rsidRDefault="0062466E" w:rsidP="00523207">
      <w:pPr>
        <w:tabs>
          <w:tab w:val="left" w:pos="5771"/>
        </w:tabs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</w:t>
      </w:r>
      <w:r w:rsidR="00D14FA3" w:rsidRPr="00BD3F4A">
        <w:rPr>
          <w:rFonts w:asciiTheme="minorHAnsi" w:hAnsiTheme="minorHAnsi"/>
          <w:lang w:val="de-DE"/>
        </w:rPr>
        <w:t xml:space="preserve"> dieser Klasse wird das Löschen von Daten </w:t>
      </w:r>
      <w:r w:rsidRPr="00BD3F4A">
        <w:rPr>
          <w:rFonts w:asciiTheme="minorHAnsi" w:hAnsiTheme="minorHAnsi"/>
          <w:lang w:val="de-DE"/>
        </w:rPr>
        <w:t>definiert</w:t>
      </w:r>
      <w:r w:rsidR="00D14FA3" w:rsidRPr="00BD3F4A">
        <w:rPr>
          <w:rFonts w:asciiTheme="minorHAnsi" w:hAnsiTheme="minorHAnsi"/>
          <w:lang w:val="de-DE"/>
        </w:rPr>
        <w:t>.</w:t>
      </w:r>
      <w:r w:rsidR="00523207" w:rsidRPr="00BD3F4A">
        <w:rPr>
          <w:rFonts w:asciiTheme="minorHAnsi" w:hAnsiTheme="minorHAnsi"/>
          <w:lang w:val="de-DE"/>
        </w:rPr>
        <w:tab/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5" w:name="_Toc448654532"/>
      <w:r w:rsidRPr="00BD3F4A">
        <w:rPr>
          <w:rFonts w:asciiTheme="minorHAnsi" w:hAnsiTheme="minorHAnsi"/>
          <w:lang w:val="de-DE"/>
        </w:rPr>
        <w:t>Attribute</w:t>
      </w:r>
      <w:bookmarkEnd w:id="65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6" w:name="_Toc448654533"/>
      <w:r w:rsidRPr="00BD3F4A">
        <w:rPr>
          <w:rFonts w:asciiTheme="minorHAnsi" w:hAnsiTheme="minorHAnsi"/>
          <w:lang w:val="de-DE"/>
        </w:rPr>
        <w:t>Beziehungen</w:t>
      </w:r>
      <w:bookmarkEnd w:id="66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67" w:name="_Toc448654534"/>
      <w:r w:rsidRPr="00BD3F4A">
        <w:rPr>
          <w:rFonts w:asciiTheme="minorHAnsi" w:hAnsiTheme="minorHAnsi"/>
          <w:lang w:val="de-DE"/>
        </w:rPr>
        <w:lastRenderedPageBreak/>
        <w:t>Domänenklasse 14 - Anzeigen</w:t>
      </w:r>
      <w:bookmarkEnd w:id="67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8" w:name="_Toc448654535"/>
      <w:r w:rsidRPr="00BD3F4A">
        <w:rPr>
          <w:rFonts w:asciiTheme="minorHAnsi" w:hAnsiTheme="minorHAnsi"/>
          <w:lang w:val="de-DE"/>
        </w:rPr>
        <w:t>Beschreibung</w:t>
      </w:r>
      <w:bookmarkEnd w:id="68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</w:t>
      </w:r>
      <w:r w:rsidR="00D14FA3" w:rsidRPr="00BD3F4A">
        <w:rPr>
          <w:rFonts w:asciiTheme="minorHAnsi" w:hAnsiTheme="minorHAnsi"/>
          <w:lang w:val="de-DE"/>
        </w:rPr>
        <w:t xml:space="preserve"> dieser Klasse wird das Anzeigen von Daten </w:t>
      </w:r>
      <w:r w:rsidRPr="00BD3F4A">
        <w:rPr>
          <w:rFonts w:asciiTheme="minorHAnsi" w:hAnsiTheme="minorHAnsi"/>
          <w:lang w:val="de-DE"/>
        </w:rPr>
        <w:t>definiert</w:t>
      </w:r>
      <w:r w:rsidR="00D14FA3"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69" w:name="_Toc448654536"/>
      <w:r w:rsidRPr="00BD3F4A">
        <w:rPr>
          <w:rFonts w:asciiTheme="minorHAnsi" w:hAnsiTheme="minorHAnsi"/>
          <w:lang w:val="de-DE"/>
        </w:rPr>
        <w:t>Attribute</w:t>
      </w:r>
      <w:bookmarkEnd w:id="69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0" w:name="_Toc448654537"/>
      <w:r w:rsidRPr="00BD3F4A">
        <w:rPr>
          <w:rFonts w:asciiTheme="minorHAnsi" w:hAnsiTheme="minorHAnsi"/>
          <w:lang w:val="de-DE"/>
        </w:rPr>
        <w:t>Beziehungen</w:t>
      </w:r>
      <w:bookmarkEnd w:id="70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EB7FB8" w:rsidRPr="00BD3F4A" w:rsidRDefault="00EB7FB8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71" w:name="_Toc448654538"/>
      <w:r w:rsidRPr="00BD3F4A">
        <w:rPr>
          <w:rFonts w:asciiTheme="minorHAnsi" w:hAnsiTheme="minorHAnsi"/>
          <w:lang w:val="de-DE"/>
        </w:rPr>
        <w:t>Domänenklasse 15 - Erstellen</w:t>
      </w:r>
      <w:bookmarkEnd w:id="71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2" w:name="_Toc448654539"/>
      <w:r w:rsidRPr="00BD3F4A">
        <w:rPr>
          <w:rFonts w:asciiTheme="minorHAnsi" w:hAnsiTheme="minorHAnsi"/>
          <w:lang w:val="de-DE"/>
        </w:rPr>
        <w:t>Beschreibung</w:t>
      </w:r>
      <w:bookmarkEnd w:id="72"/>
    </w:p>
    <w:p w:rsidR="000175D4" w:rsidRPr="00BD3F4A" w:rsidRDefault="00D14FA3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wird das Erstellen von neuen Daten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3" w:name="_Toc448654540"/>
      <w:r w:rsidRPr="00BD3F4A">
        <w:rPr>
          <w:rFonts w:asciiTheme="minorHAnsi" w:hAnsiTheme="minorHAnsi"/>
          <w:lang w:val="de-DE"/>
        </w:rPr>
        <w:t>Attribute</w:t>
      </w:r>
      <w:bookmarkEnd w:id="73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4" w:name="_Toc448654541"/>
      <w:r w:rsidRPr="00BD3F4A">
        <w:rPr>
          <w:rFonts w:asciiTheme="minorHAnsi" w:hAnsiTheme="minorHAnsi"/>
          <w:lang w:val="de-DE"/>
        </w:rPr>
        <w:t>Beziehungen</w:t>
      </w:r>
      <w:bookmarkEnd w:id="74"/>
    </w:p>
    <w:p w:rsidR="00D14FA3" w:rsidRPr="00BD3F4A" w:rsidRDefault="00D14FA3" w:rsidP="00A76023">
      <w:pPr>
        <w:numPr>
          <w:ilvl w:val="0"/>
          <w:numId w:val="19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</w:t>
      </w: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75" w:name="_Toc448654542"/>
      <w:r w:rsidRPr="00BD3F4A">
        <w:rPr>
          <w:rFonts w:asciiTheme="minorHAnsi" w:hAnsiTheme="minorHAnsi"/>
          <w:lang w:val="de-DE"/>
        </w:rPr>
        <w:t>Domänenklasse 16 - Kundenverwaltung</w:t>
      </w:r>
      <w:bookmarkEnd w:id="75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6" w:name="_Toc448654543"/>
      <w:r w:rsidRPr="00BD3F4A">
        <w:rPr>
          <w:rFonts w:asciiTheme="minorHAnsi" w:hAnsiTheme="minorHAnsi"/>
          <w:lang w:val="de-DE"/>
        </w:rPr>
        <w:t>Beschreibung</w:t>
      </w:r>
      <w:bookmarkEnd w:id="76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</w:t>
      </w:r>
      <w:r w:rsidR="00D770DD" w:rsidRPr="00BD3F4A">
        <w:rPr>
          <w:rFonts w:asciiTheme="minorHAnsi" w:hAnsiTheme="minorHAnsi"/>
          <w:lang w:val="de-DE"/>
        </w:rPr>
        <w:t xml:space="preserve">ieser Klasse </w:t>
      </w:r>
      <w:r w:rsidRPr="00BD3F4A">
        <w:rPr>
          <w:rFonts w:asciiTheme="minorHAnsi" w:hAnsiTheme="minorHAnsi"/>
          <w:lang w:val="de-DE"/>
        </w:rPr>
        <w:t>dient als Container für</w:t>
      </w:r>
      <w:r w:rsidR="00D770DD" w:rsidRPr="00BD3F4A">
        <w:rPr>
          <w:rFonts w:asciiTheme="minorHAnsi" w:hAnsiTheme="minorHAnsi"/>
          <w:lang w:val="de-DE"/>
        </w:rPr>
        <w:t xml:space="preserve"> alle Kunden, welche die Leistungen des Betriebs in Anspruch nehmen.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7" w:name="_Toc448654544"/>
      <w:r w:rsidRPr="00BD3F4A">
        <w:rPr>
          <w:rFonts w:asciiTheme="minorHAnsi" w:hAnsiTheme="minorHAnsi"/>
          <w:lang w:val="de-DE"/>
        </w:rPr>
        <w:t>Attribute</w:t>
      </w:r>
      <w:bookmarkEnd w:id="77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78" w:name="_Toc448654545"/>
      <w:r w:rsidRPr="00BD3F4A">
        <w:rPr>
          <w:rFonts w:asciiTheme="minorHAnsi" w:hAnsiTheme="minorHAnsi"/>
          <w:lang w:val="de-DE"/>
        </w:rPr>
        <w:t>Beziehungen</w:t>
      </w:r>
      <w:bookmarkEnd w:id="78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</w:t>
      </w:r>
    </w:p>
    <w:p w:rsidR="00D770DD" w:rsidRPr="00BD3F4A" w:rsidRDefault="00D14FA3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Mitarbeiteraccount</w:t>
      </w:r>
      <w:proofErr w:type="spellEnd"/>
    </w:p>
    <w:p w:rsidR="00D14FA3" w:rsidRPr="00BD3F4A" w:rsidRDefault="00D14FA3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62466E" w:rsidRPr="00BD3F4A" w:rsidRDefault="0062466E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79" w:name="_Toc448654546"/>
      <w:r w:rsidRPr="00BD3F4A">
        <w:rPr>
          <w:rFonts w:asciiTheme="minorHAnsi" w:hAnsiTheme="minorHAnsi"/>
          <w:lang w:val="de-DE"/>
        </w:rPr>
        <w:t>Domänenklasse 17 - Mitarbeiterverwaltung</w:t>
      </w:r>
      <w:bookmarkEnd w:id="79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0" w:name="_Toc448654547"/>
      <w:r w:rsidRPr="00BD3F4A">
        <w:rPr>
          <w:rFonts w:asciiTheme="minorHAnsi" w:hAnsiTheme="minorHAnsi"/>
          <w:lang w:val="de-DE"/>
        </w:rPr>
        <w:t>Beschreibung</w:t>
      </w:r>
      <w:bookmarkEnd w:id="80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Dieser Klasse dient als Container für </w:t>
      </w:r>
      <w:r w:rsidR="00D770DD" w:rsidRPr="00BD3F4A">
        <w:rPr>
          <w:rFonts w:asciiTheme="minorHAnsi" w:hAnsiTheme="minorHAnsi"/>
          <w:lang w:val="de-DE"/>
        </w:rPr>
        <w:t xml:space="preserve">alle Mitarbeiter, </w:t>
      </w:r>
      <w:r w:rsidRPr="00BD3F4A">
        <w:rPr>
          <w:rFonts w:asciiTheme="minorHAnsi" w:hAnsiTheme="minorHAnsi"/>
          <w:lang w:val="de-DE"/>
        </w:rPr>
        <w:t>die in der Mosterei angestellt sind</w:t>
      </w:r>
      <w:r w:rsidR="00D770DD"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1" w:name="_Toc448654548"/>
      <w:r w:rsidRPr="00BD3F4A">
        <w:rPr>
          <w:rFonts w:asciiTheme="minorHAnsi" w:hAnsiTheme="minorHAnsi"/>
          <w:lang w:val="de-DE"/>
        </w:rPr>
        <w:t>Attribute</w:t>
      </w:r>
      <w:bookmarkEnd w:id="81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2" w:name="_Toc448654549"/>
      <w:r w:rsidRPr="00BD3F4A">
        <w:rPr>
          <w:rFonts w:asciiTheme="minorHAnsi" w:hAnsiTheme="minorHAnsi"/>
          <w:lang w:val="de-DE"/>
        </w:rPr>
        <w:t>Beziehungen</w:t>
      </w:r>
      <w:bookmarkEnd w:id="82"/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D770DD" w:rsidRPr="00BD3F4A" w:rsidRDefault="00D770DD" w:rsidP="00A76023">
      <w:pPr>
        <w:numPr>
          <w:ilvl w:val="0"/>
          <w:numId w:val="14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3" w:name="_Toc448654550"/>
      <w:r w:rsidRPr="00BD3F4A">
        <w:rPr>
          <w:rFonts w:asciiTheme="minorHAnsi" w:hAnsiTheme="minorHAnsi"/>
          <w:lang w:val="de-DE"/>
        </w:rPr>
        <w:t>Domänenklasse 18 - Terminverwaltung</w:t>
      </w:r>
      <w:bookmarkEnd w:id="83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4" w:name="_Toc448654551"/>
      <w:r w:rsidRPr="00BD3F4A">
        <w:rPr>
          <w:rFonts w:asciiTheme="minorHAnsi" w:hAnsiTheme="minorHAnsi"/>
          <w:lang w:val="de-DE"/>
        </w:rPr>
        <w:t>Beschreibung</w:t>
      </w:r>
      <w:bookmarkEnd w:id="84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Diese Klasse dient als Container für alle Termine, die mit den Kunden vereinbart </w:t>
      </w:r>
      <w:proofErr w:type="spellStart"/>
      <w:r w:rsidRPr="00BD3F4A">
        <w:rPr>
          <w:rFonts w:asciiTheme="minorHAnsi" w:hAnsiTheme="minorHAnsi"/>
          <w:lang w:val="de-DE"/>
        </w:rPr>
        <w:t>weren</w:t>
      </w:r>
      <w:proofErr w:type="spellEnd"/>
      <w:r w:rsidRPr="00BD3F4A">
        <w:rPr>
          <w:rFonts w:asciiTheme="minorHAnsi" w:hAnsiTheme="minorHAnsi"/>
          <w:lang w:val="de-DE"/>
        </w:rPr>
        <w:t>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5" w:name="_Toc448654552"/>
      <w:r w:rsidRPr="00BD3F4A">
        <w:rPr>
          <w:rFonts w:asciiTheme="minorHAnsi" w:hAnsiTheme="minorHAnsi"/>
          <w:lang w:val="de-DE"/>
        </w:rPr>
        <w:t>Attribute</w:t>
      </w:r>
      <w:bookmarkEnd w:id="85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6" w:name="_Toc448654553"/>
      <w:r w:rsidRPr="00BD3F4A">
        <w:rPr>
          <w:rFonts w:asciiTheme="minorHAnsi" w:hAnsiTheme="minorHAnsi"/>
          <w:lang w:val="de-DE"/>
        </w:rPr>
        <w:t>Beziehungen</w:t>
      </w:r>
      <w:bookmarkEnd w:id="86"/>
    </w:p>
    <w:p w:rsidR="00D770DD" w:rsidRPr="00BD3F4A" w:rsidRDefault="00D14FA3" w:rsidP="00A76023">
      <w:pPr>
        <w:numPr>
          <w:ilvl w:val="0"/>
          <w:numId w:val="1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EB7FB8" w:rsidRPr="00BD3F4A" w:rsidRDefault="00EB7FB8" w:rsidP="00A76023">
      <w:pPr>
        <w:numPr>
          <w:ilvl w:val="0"/>
          <w:numId w:val="15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Termin</w:t>
      </w: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87" w:name="_Toc448654554"/>
      <w:r w:rsidRPr="00BD3F4A">
        <w:rPr>
          <w:rFonts w:asciiTheme="minorHAnsi" w:hAnsiTheme="minorHAnsi"/>
          <w:lang w:val="de-DE"/>
        </w:rPr>
        <w:t>Domänenklasse 19 - Lagerverwaltung</w:t>
      </w:r>
      <w:bookmarkEnd w:id="87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8" w:name="_Toc448654555"/>
      <w:r w:rsidRPr="00BD3F4A">
        <w:rPr>
          <w:rFonts w:asciiTheme="minorHAnsi" w:hAnsiTheme="minorHAnsi"/>
          <w:lang w:val="de-DE"/>
        </w:rPr>
        <w:t>Beschreibung</w:t>
      </w:r>
      <w:bookmarkEnd w:id="88"/>
    </w:p>
    <w:p w:rsidR="000175D4" w:rsidRPr="00BD3F4A" w:rsidRDefault="0062466E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Diese Klasse dient als Container für alle im Lager vorrätigen Produkte.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89" w:name="_Toc448654556"/>
      <w:r w:rsidRPr="00BD3F4A">
        <w:rPr>
          <w:rFonts w:asciiTheme="minorHAnsi" w:hAnsiTheme="minorHAnsi"/>
          <w:lang w:val="de-DE"/>
        </w:rPr>
        <w:t>Attribute</w:t>
      </w:r>
      <w:bookmarkEnd w:id="89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0" w:name="_Toc448654557"/>
      <w:r w:rsidRPr="00BD3F4A">
        <w:rPr>
          <w:rFonts w:asciiTheme="minorHAnsi" w:hAnsiTheme="minorHAnsi"/>
          <w:lang w:val="de-DE"/>
        </w:rPr>
        <w:t>Beziehungen</w:t>
      </w:r>
      <w:bookmarkEnd w:id="90"/>
    </w:p>
    <w:p w:rsidR="00D770DD" w:rsidRPr="00BD3F4A" w:rsidRDefault="00D14FA3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Produkt</w:t>
      </w:r>
    </w:p>
    <w:p w:rsidR="00D14FA3" w:rsidRPr="00BD3F4A" w:rsidRDefault="00D14FA3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Verwaltung (Oberklasse)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91" w:name="_Toc448654558"/>
      <w:r w:rsidRPr="00BD3F4A">
        <w:rPr>
          <w:rFonts w:asciiTheme="minorHAnsi" w:hAnsiTheme="minorHAnsi"/>
          <w:lang w:val="de-DE"/>
        </w:rPr>
        <w:lastRenderedPageBreak/>
        <w:t xml:space="preserve">Domänenklasse 20 - </w:t>
      </w:r>
      <w:proofErr w:type="spellStart"/>
      <w:r w:rsidRPr="00BD3F4A">
        <w:rPr>
          <w:rFonts w:asciiTheme="minorHAnsi" w:hAnsiTheme="minorHAnsi"/>
          <w:lang w:val="de-DE"/>
        </w:rPr>
        <w:t>Mitarbeiteraccount</w:t>
      </w:r>
      <w:bookmarkEnd w:id="91"/>
      <w:proofErr w:type="spellEnd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2" w:name="_Toc448654559"/>
      <w:r w:rsidRPr="00BD3F4A">
        <w:rPr>
          <w:rFonts w:asciiTheme="minorHAnsi" w:hAnsiTheme="minorHAnsi"/>
          <w:lang w:val="de-DE"/>
        </w:rPr>
        <w:t>Beschreibung</w:t>
      </w:r>
      <w:bookmarkEnd w:id="92"/>
    </w:p>
    <w:p w:rsidR="000175D4" w:rsidRPr="00BD3F4A" w:rsidRDefault="00D14FA3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 werden die einzelnen Mitarbeiter-Accounts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3" w:name="_Toc448654560"/>
      <w:r w:rsidRPr="00BD3F4A">
        <w:rPr>
          <w:rFonts w:asciiTheme="minorHAnsi" w:hAnsiTheme="minorHAnsi"/>
          <w:lang w:val="de-DE"/>
        </w:rPr>
        <w:t>Attribute</w:t>
      </w:r>
      <w:bookmarkEnd w:id="93"/>
    </w:p>
    <w:p w:rsidR="00D14FA3" w:rsidRPr="00BD3F4A" w:rsidRDefault="00D14FA3" w:rsidP="00A76023">
      <w:pPr>
        <w:numPr>
          <w:ilvl w:val="0"/>
          <w:numId w:val="20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benutzername</w:t>
      </w:r>
      <w:proofErr w:type="spellEnd"/>
      <w:r w:rsidRPr="00BD3F4A">
        <w:rPr>
          <w:rFonts w:asciiTheme="minorHAnsi" w:hAnsiTheme="minorHAnsi"/>
          <w:lang w:val="de-DE"/>
        </w:rPr>
        <w:t>: Benutzername für den Mitarbeiter-Account.</w:t>
      </w:r>
    </w:p>
    <w:p w:rsidR="00D14FA3" w:rsidRPr="00BD3F4A" w:rsidRDefault="00D14FA3" w:rsidP="00A76023">
      <w:pPr>
        <w:numPr>
          <w:ilvl w:val="0"/>
          <w:numId w:val="20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passwort</w:t>
      </w:r>
      <w:proofErr w:type="spellEnd"/>
      <w:r w:rsidRPr="00BD3F4A">
        <w:rPr>
          <w:rFonts w:asciiTheme="minorHAnsi" w:hAnsiTheme="minorHAnsi"/>
          <w:lang w:val="de-DE"/>
        </w:rPr>
        <w:t>: Passwort für den Mitarbeiter-Account.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4" w:name="_Toc448654561"/>
      <w:r w:rsidRPr="00BD3F4A">
        <w:rPr>
          <w:rFonts w:asciiTheme="minorHAnsi" w:hAnsiTheme="minorHAnsi"/>
          <w:lang w:val="de-DE"/>
        </w:rPr>
        <w:t>Beziehungen</w:t>
      </w:r>
      <w:bookmarkEnd w:id="94"/>
    </w:p>
    <w:p w:rsidR="00D14FA3" w:rsidRPr="00BD3F4A" w:rsidRDefault="00D14FA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Kundenverwaltung</w:t>
      </w:r>
    </w:p>
    <w:p w:rsidR="00D14FA3" w:rsidRPr="00BD3F4A" w:rsidRDefault="00D14FA3" w:rsidP="00A76023">
      <w:pPr>
        <w:numPr>
          <w:ilvl w:val="0"/>
          <w:numId w:val="21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0175D4" w:rsidRPr="00BD3F4A" w:rsidRDefault="000175D4" w:rsidP="00A76023">
      <w:pPr>
        <w:rPr>
          <w:rFonts w:asciiTheme="minorHAnsi" w:hAnsiTheme="minorHAnsi"/>
          <w:lang w:val="de-DE"/>
        </w:rPr>
      </w:pPr>
    </w:p>
    <w:p w:rsidR="00D14FA3" w:rsidRPr="00BD3F4A" w:rsidRDefault="00D14FA3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95" w:name="_Toc448654562"/>
      <w:r w:rsidRPr="00BD3F4A">
        <w:rPr>
          <w:rFonts w:asciiTheme="minorHAnsi" w:hAnsiTheme="minorHAnsi"/>
          <w:lang w:val="de-DE"/>
        </w:rPr>
        <w:t>Domänenklasse 21 - Schichtplanverwaltung</w:t>
      </w:r>
      <w:bookmarkEnd w:id="95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6" w:name="_Toc448654563"/>
      <w:r w:rsidRPr="00BD3F4A">
        <w:rPr>
          <w:rFonts w:asciiTheme="minorHAnsi" w:hAnsiTheme="minorHAnsi"/>
          <w:lang w:val="de-DE"/>
        </w:rPr>
        <w:t>Beschreibung</w:t>
      </w:r>
      <w:bookmarkEnd w:id="96"/>
    </w:p>
    <w:p w:rsidR="000175D4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In dieser Klasse</w:t>
      </w:r>
      <w:r w:rsidR="0062466E" w:rsidRPr="00BD3F4A">
        <w:rPr>
          <w:rFonts w:asciiTheme="minorHAnsi" w:hAnsiTheme="minorHAnsi"/>
          <w:lang w:val="de-DE"/>
        </w:rPr>
        <w:t xml:space="preserve"> werden die einzelnen Schichtplä</w:t>
      </w:r>
      <w:r w:rsidRPr="00BD3F4A">
        <w:rPr>
          <w:rFonts w:asciiTheme="minorHAnsi" w:hAnsiTheme="minorHAnsi"/>
          <w:lang w:val="de-DE"/>
        </w:rPr>
        <w:t>ne verwaltet.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7" w:name="_Toc448654564"/>
      <w:r w:rsidRPr="00BD3F4A">
        <w:rPr>
          <w:rFonts w:asciiTheme="minorHAnsi" w:hAnsiTheme="minorHAnsi"/>
          <w:lang w:val="de-DE"/>
        </w:rPr>
        <w:t>Attribute</w:t>
      </w:r>
      <w:bookmarkEnd w:id="97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98" w:name="_Toc448654565"/>
      <w:r w:rsidRPr="00BD3F4A">
        <w:rPr>
          <w:rFonts w:asciiTheme="minorHAnsi" w:hAnsiTheme="minorHAnsi"/>
          <w:lang w:val="de-DE"/>
        </w:rPr>
        <w:t>Beziehungen</w:t>
      </w:r>
      <w:bookmarkEnd w:id="98"/>
    </w:p>
    <w:p w:rsidR="00D770DD" w:rsidRPr="00BD3F4A" w:rsidRDefault="00D770DD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Adminaccount</w:t>
      </w:r>
      <w:proofErr w:type="spellEnd"/>
    </w:p>
    <w:p w:rsidR="00D770DD" w:rsidRPr="00BD3F4A" w:rsidRDefault="00D770DD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</w:t>
      </w:r>
    </w:p>
    <w:p w:rsidR="00EB7FB8" w:rsidRPr="00BD3F4A" w:rsidRDefault="00EB7FB8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Anzeigen</w:t>
      </w:r>
    </w:p>
    <w:p w:rsidR="00EB7FB8" w:rsidRPr="00BD3F4A" w:rsidRDefault="00EB7FB8" w:rsidP="00A76023">
      <w:pPr>
        <w:numPr>
          <w:ilvl w:val="0"/>
          <w:numId w:val="17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Ändern</w:t>
      </w:r>
    </w:p>
    <w:p w:rsidR="00D770DD" w:rsidRPr="00BD3F4A" w:rsidRDefault="00D770DD" w:rsidP="00A76023">
      <w:pPr>
        <w:ind w:left="1040"/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ind w:left="1040"/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99" w:name="_Toc448654566"/>
      <w:r w:rsidRPr="00BD3F4A">
        <w:rPr>
          <w:rFonts w:asciiTheme="minorHAnsi" w:hAnsiTheme="minorHAnsi"/>
          <w:lang w:val="de-DE"/>
        </w:rPr>
        <w:t>Domänenklasse 22 - Schichtplan</w:t>
      </w:r>
      <w:bookmarkEnd w:id="99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0" w:name="_Toc448654567"/>
      <w:r w:rsidRPr="00BD3F4A">
        <w:rPr>
          <w:rFonts w:asciiTheme="minorHAnsi" w:hAnsiTheme="minorHAnsi"/>
          <w:lang w:val="de-DE"/>
        </w:rPr>
        <w:t>Beschreibung</w:t>
      </w:r>
      <w:bookmarkEnd w:id="100"/>
    </w:p>
    <w:p w:rsidR="00D770DD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wird ein spezieller Schichtplan beschrieben.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1" w:name="_Toc448654568"/>
      <w:r w:rsidRPr="00BD3F4A">
        <w:rPr>
          <w:rFonts w:asciiTheme="minorHAnsi" w:hAnsiTheme="minorHAnsi"/>
          <w:lang w:val="de-DE"/>
        </w:rPr>
        <w:t>Attribute</w:t>
      </w:r>
      <w:bookmarkEnd w:id="101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2" w:name="_Toc448654569"/>
      <w:r w:rsidRPr="00BD3F4A">
        <w:rPr>
          <w:rFonts w:asciiTheme="minorHAnsi" w:hAnsiTheme="minorHAnsi"/>
          <w:lang w:val="de-DE"/>
        </w:rPr>
        <w:t>Beziehungen</w:t>
      </w:r>
      <w:bookmarkEnd w:id="102"/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Schichtplanverwaltung</w:t>
      </w:r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Schicht</w:t>
      </w:r>
    </w:p>
    <w:p w:rsidR="00D770DD" w:rsidRPr="00BD3F4A" w:rsidRDefault="00D770DD" w:rsidP="00A76023">
      <w:pPr>
        <w:numPr>
          <w:ilvl w:val="0"/>
          <w:numId w:val="18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D770DD" w:rsidRPr="00BD3F4A" w:rsidRDefault="00D770DD" w:rsidP="00A76023">
      <w:pPr>
        <w:rPr>
          <w:rFonts w:asciiTheme="minorHAnsi" w:hAnsiTheme="minorHAnsi"/>
          <w:lang w:val="de-DE"/>
        </w:rPr>
      </w:pPr>
    </w:p>
    <w:p w:rsidR="000175D4" w:rsidRPr="00BD3F4A" w:rsidRDefault="000175D4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03" w:name="_Toc448654570"/>
      <w:r w:rsidRPr="00BD3F4A">
        <w:rPr>
          <w:rFonts w:asciiTheme="minorHAnsi" w:hAnsiTheme="minorHAnsi"/>
          <w:lang w:val="de-DE"/>
        </w:rPr>
        <w:t>Domänenklasse 23 - Schicht</w:t>
      </w:r>
      <w:bookmarkEnd w:id="103"/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4" w:name="_Toc448654571"/>
      <w:r w:rsidRPr="00BD3F4A">
        <w:rPr>
          <w:rFonts w:asciiTheme="minorHAnsi" w:hAnsiTheme="minorHAnsi"/>
          <w:lang w:val="de-DE"/>
        </w:rPr>
        <w:t>Beschreibung</w:t>
      </w:r>
      <w:bookmarkEnd w:id="104"/>
    </w:p>
    <w:p w:rsidR="000175D4" w:rsidRPr="00BD3F4A" w:rsidRDefault="00D770DD" w:rsidP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 dieser Klasse werden die einzelnen Schichten genauer definiert.</w:t>
      </w:r>
    </w:p>
    <w:p w:rsidR="00D14FA3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5" w:name="_Toc448654572"/>
      <w:r w:rsidRPr="00BD3F4A">
        <w:rPr>
          <w:rFonts w:asciiTheme="minorHAnsi" w:hAnsiTheme="minorHAnsi"/>
          <w:lang w:val="de-DE"/>
        </w:rPr>
        <w:t>Attribute</w:t>
      </w:r>
      <w:bookmarkEnd w:id="105"/>
    </w:p>
    <w:p w:rsidR="00EB7FB8" w:rsidRPr="00BD3F4A" w:rsidRDefault="00EB7FB8" w:rsidP="00A76023">
      <w:pPr>
        <w:numPr>
          <w:ilvl w:val="0"/>
          <w:numId w:val="22"/>
        </w:numPr>
        <w:rPr>
          <w:rFonts w:asciiTheme="minorHAnsi" w:hAnsiTheme="minorHAnsi"/>
          <w:lang w:val="de-DE"/>
        </w:rPr>
      </w:pPr>
      <w:proofErr w:type="spellStart"/>
      <w:r w:rsidRPr="00BD3F4A">
        <w:rPr>
          <w:rFonts w:asciiTheme="minorHAnsi" w:hAnsiTheme="minorHAnsi"/>
          <w:lang w:val="de-DE"/>
        </w:rPr>
        <w:t>datum</w:t>
      </w:r>
      <w:proofErr w:type="spellEnd"/>
      <w:r w:rsidRPr="00BD3F4A">
        <w:rPr>
          <w:rFonts w:asciiTheme="minorHAnsi" w:hAnsiTheme="minorHAnsi"/>
          <w:lang w:val="de-DE"/>
        </w:rPr>
        <w:t>: Datum der Schicht.</w:t>
      </w:r>
    </w:p>
    <w:p w:rsidR="00EB7FB8" w:rsidRPr="00BD3F4A" w:rsidRDefault="00EB7FB8" w:rsidP="00A76023">
      <w:pPr>
        <w:numPr>
          <w:ilvl w:val="0"/>
          <w:numId w:val="22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zeit: Zeit der Schicht.</w:t>
      </w:r>
    </w:p>
    <w:p w:rsidR="000175D4" w:rsidRPr="00BD3F4A" w:rsidRDefault="000175D4" w:rsidP="00A76023">
      <w:pPr>
        <w:pStyle w:val="berschrift4"/>
        <w:rPr>
          <w:rFonts w:asciiTheme="minorHAnsi" w:hAnsiTheme="minorHAnsi"/>
          <w:lang w:val="de-DE"/>
        </w:rPr>
      </w:pPr>
      <w:bookmarkStart w:id="106" w:name="_Toc448654573"/>
      <w:r w:rsidRPr="00BD3F4A">
        <w:rPr>
          <w:rFonts w:asciiTheme="minorHAnsi" w:hAnsiTheme="minorHAnsi"/>
          <w:lang w:val="de-DE"/>
        </w:rPr>
        <w:t>Beziehungen</w:t>
      </w:r>
      <w:bookmarkEnd w:id="106"/>
    </w:p>
    <w:p w:rsidR="00EB7FB8" w:rsidRPr="00BD3F4A" w:rsidRDefault="00EB7FB8" w:rsidP="00A76023">
      <w:pPr>
        <w:numPr>
          <w:ilvl w:val="0"/>
          <w:numId w:val="2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 xml:space="preserve">Schichtplan </w:t>
      </w:r>
    </w:p>
    <w:p w:rsidR="00EB7FB8" w:rsidRPr="00BD3F4A" w:rsidRDefault="00EB7FB8" w:rsidP="00A76023">
      <w:pPr>
        <w:numPr>
          <w:ilvl w:val="0"/>
          <w:numId w:val="23"/>
        </w:num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t>Mitarbeiter</w:t>
      </w:r>
    </w:p>
    <w:p w:rsidR="00EB7FB8" w:rsidRPr="00BD3F4A" w:rsidRDefault="00EB7FB8" w:rsidP="00A76023">
      <w:pPr>
        <w:rPr>
          <w:rFonts w:asciiTheme="minorHAnsi" w:hAnsiTheme="minorHAnsi"/>
          <w:lang w:val="de-DE"/>
        </w:rPr>
      </w:pPr>
    </w:p>
    <w:p w:rsidR="0062466E" w:rsidRPr="00BD3F4A" w:rsidRDefault="0062466E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06078C" w:rsidRPr="00BD3F4A" w:rsidRDefault="00857186" w:rsidP="0062466E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07" w:name="_Toc448654574"/>
      <w:r w:rsidRPr="00BD3F4A">
        <w:rPr>
          <w:rFonts w:asciiTheme="minorHAnsi" w:hAnsiTheme="minorHAnsi"/>
          <w:lang w:val="de-DE"/>
        </w:rPr>
        <w:lastRenderedPageBreak/>
        <w:t>Systems</w:t>
      </w:r>
      <w:r w:rsidR="0006078C" w:rsidRPr="00BD3F4A">
        <w:rPr>
          <w:rFonts w:asciiTheme="minorHAnsi" w:hAnsiTheme="minorHAnsi"/>
          <w:lang w:val="de-DE"/>
        </w:rPr>
        <w:t>equenzdiagramme</w:t>
      </w:r>
      <w:bookmarkEnd w:id="107"/>
    </w:p>
    <w:p w:rsidR="0062466E" w:rsidRPr="00BD3F4A" w:rsidRDefault="0062466E" w:rsidP="0062466E">
      <w:pPr>
        <w:rPr>
          <w:rFonts w:asciiTheme="minorHAnsi" w:hAnsiTheme="minorHAnsi"/>
          <w:lang w:val="de-DE"/>
        </w:rPr>
      </w:pPr>
    </w:p>
    <w:p w:rsidR="00870A88" w:rsidRPr="00BD3F4A" w:rsidRDefault="0006078C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08" w:name="_Toc448654575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1</w:t>
      </w:r>
      <w:r w:rsidR="00870A88" w:rsidRPr="00BD3F4A">
        <w:rPr>
          <w:rFonts w:asciiTheme="minorHAnsi" w:hAnsiTheme="minorHAnsi"/>
          <w:lang w:val="de-DE"/>
        </w:rPr>
        <w:t xml:space="preserve"> – Verkauf abwickeln</w:t>
      </w:r>
      <w:bookmarkEnd w:id="108"/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50161A" w:rsidP="00F06FC4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85024" behindDoc="1" locked="0" layoutInCell="1" allowOverlap="1" wp14:anchorId="468FE9A8" wp14:editId="1A03A6C7">
            <wp:simplePos x="0" y="0"/>
            <wp:positionH relativeFrom="column">
              <wp:posOffset>635</wp:posOffset>
            </wp:positionH>
            <wp:positionV relativeFrom="paragraph">
              <wp:posOffset>9640</wp:posOffset>
            </wp:positionV>
            <wp:extent cx="4814570" cy="4037965"/>
            <wp:effectExtent l="0" t="0" r="5080" b="635"/>
            <wp:wrapTight wrapText="bothSides">
              <wp:wrapPolygon edited="0">
                <wp:start x="0" y="0"/>
                <wp:lineTo x="0" y="21501"/>
                <wp:lineTo x="21537" y="21501"/>
                <wp:lineTo x="21537" y="0"/>
                <wp:lineTo x="0" y="0"/>
              </wp:wrapPolygon>
            </wp:wrapTight>
            <wp:docPr id="192" name="Grafik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57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F06FC4" w:rsidRPr="00BD3F4A" w:rsidRDefault="00F06FC4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A755E1" w:rsidRPr="00BD3F4A" w:rsidRDefault="00A755E1" w:rsidP="00F06FC4">
      <w:pPr>
        <w:rPr>
          <w:rFonts w:asciiTheme="minorHAnsi" w:hAnsiTheme="minorHAnsi"/>
          <w:lang w:val="de-DE"/>
        </w:rPr>
      </w:pPr>
    </w:p>
    <w:p w:rsidR="0006078C" w:rsidRPr="00BD3F4A" w:rsidRDefault="00A755E1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09" w:name="_Toc448654576"/>
      <w:proofErr w:type="spellStart"/>
      <w:r w:rsidRPr="00BD3F4A">
        <w:rPr>
          <w:rFonts w:asciiTheme="minorHAnsi" w:hAnsiTheme="minorHAnsi"/>
          <w:lang w:val="de-DE"/>
        </w:rPr>
        <w:t>U</w:t>
      </w:r>
      <w:r w:rsidR="0006078C" w:rsidRPr="00BD3F4A">
        <w:rPr>
          <w:rFonts w:asciiTheme="minorHAnsi" w:hAnsiTheme="minorHAnsi"/>
          <w:lang w:val="de-DE"/>
        </w:rPr>
        <w:t>se</w:t>
      </w:r>
      <w:proofErr w:type="spellEnd"/>
      <w:r w:rsidR="0006078C" w:rsidRPr="00BD3F4A">
        <w:rPr>
          <w:rFonts w:asciiTheme="minorHAnsi" w:hAnsiTheme="minorHAnsi"/>
          <w:lang w:val="de-DE"/>
        </w:rPr>
        <w:t xml:space="preserve"> Case 2</w:t>
      </w:r>
      <w:r w:rsidR="00870A88" w:rsidRPr="00BD3F4A">
        <w:rPr>
          <w:rFonts w:asciiTheme="minorHAnsi" w:hAnsiTheme="minorHAnsi"/>
          <w:lang w:val="de-DE"/>
        </w:rPr>
        <w:t xml:space="preserve"> – Kunde bearbeiten</w:t>
      </w:r>
      <w:bookmarkEnd w:id="109"/>
    </w:p>
    <w:p w:rsidR="00870A8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73760" behindDoc="1" locked="0" layoutInCell="1" allowOverlap="1" wp14:anchorId="40A2D460" wp14:editId="41BA4B21">
            <wp:simplePos x="0" y="0"/>
            <wp:positionH relativeFrom="column">
              <wp:posOffset>635</wp:posOffset>
            </wp:positionH>
            <wp:positionV relativeFrom="paragraph">
              <wp:posOffset>27305</wp:posOffset>
            </wp:positionV>
            <wp:extent cx="4432935" cy="3520440"/>
            <wp:effectExtent l="0" t="0" r="5715" b="3810"/>
            <wp:wrapTight wrapText="bothSides">
              <wp:wrapPolygon edited="0">
                <wp:start x="0" y="0"/>
                <wp:lineTo x="0" y="21506"/>
                <wp:lineTo x="21535" y="21506"/>
                <wp:lineTo x="21535" y="0"/>
                <wp:lineTo x="0" y="0"/>
              </wp:wrapPolygon>
            </wp:wrapTight>
            <wp:docPr id="193" name="Grafik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0" w:name="_Toc448654577"/>
      <w:proofErr w:type="spellStart"/>
      <w:r w:rsidRPr="00BD3F4A">
        <w:rPr>
          <w:rFonts w:asciiTheme="minorHAnsi" w:hAnsiTheme="minorHAnsi"/>
          <w:lang w:val="de-DE"/>
        </w:rPr>
        <w:lastRenderedPageBreak/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3 – Lagerbestand bearbeiten</w:t>
      </w:r>
      <w:bookmarkEnd w:id="110"/>
    </w:p>
    <w:p w:rsidR="00A755E1" w:rsidRPr="00BD3F4A" w:rsidRDefault="00A755E1" w:rsidP="00A755E1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593216" behindDoc="1" locked="0" layoutInCell="1" allowOverlap="1" wp14:anchorId="6C10D235" wp14:editId="5C5D28B9">
            <wp:simplePos x="0" y="0"/>
            <wp:positionH relativeFrom="column">
              <wp:posOffset>635</wp:posOffset>
            </wp:positionH>
            <wp:positionV relativeFrom="paragraph">
              <wp:posOffset>58420</wp:posOffset>
            </wp:positionV>
            <wp:extent cx="3870960" cy="3108960"/>
            <wp:effectExtent l="0" t="0" r="0" b="0"/>
            <wp:wrapTight wrapText="bothSides">
              <wp:wrapPolygon edited="0">
                <wp:start x="0" y="0"/>
                <wp:lineTo x="0" y="21441"/>
                <wp:lineTo x="21472" y="21441"/>
                <wp:lineTo x="21472" y="0"/>
                <wp:lineTo x="0" y="0"/>
              </wp:wrapPolygon>
            </wp:wrapTight>
            <wp:docPr id="194" name="Grafik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5E1" w:rsidRPr="00BD3F4A" w:rsidRDefault="00A755E1" w:rsidP="00A755E1">
      <w:pPr>
        <w:rPr>
          <w:rFonts w:asciiTheme="minorHAnsi" w:hAnsiTheme="minorHAnsi"/>
          <w:lang w:val="de-DE"/>
        </w:rPr>
      </w:pPr>
    </w:p>
    <w:p w:rsidR="007E31F8" w:rsidRPr="00BD3F4A" w:rsidRDefault="007E31F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1" w:name="_Toc448654578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4 – Mitarbeiter bearbeiten</w:t>
      </w:r>
      <w:bookmarkEnd w:id="111"/>
    </w:p>
    <w:p w:rsidR="00870A88" w:rsidRPr="00BD3F4A" w:rsidRDefault="00870A88" w:rsidP="00A76023">
      <w:pPr>
        <w:rPr>
          <w:rFonts w:asciiTheme="minorHAnsi" w:hAnsiTheme="minorHAnsi"/>
          <w:noProof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noProof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-1790</wp:posOffset>
            </wp:positionV>
            <wp:extent cx="4059382" cy="3202558"/>
            <wp:effectExtent l="0" t="0" r="0" b="0"/>
            <wp:wrapTight wrapText="bothSides">
              <wp:wrapPolygon edited="0">
                <wp:start x="0" y="0"/>
                <wp:lineTo x="0" y="21459"/>
                <wp:lineTo x="21492" y="21459"/>
                <wp:lineTo x="21492" y="0"/>
                <wp:lineTo x="0" y="0"/>
              </wp:wrapPolygon>
            </wp:wrapTight>
            <wp:docPr id="195" name="Grafik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382" cy="3202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A755E1" w:rsidRPr="00BD3F4A" w:rsidRDefault="00A755E1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2" w:name="_Toc448654579"/>
      <w:proofErr w:type="spellStart"/>
      <w:r w:rsidRPr="00BD3F4A">
        <w:rPr>
          <w:rFonts w:asciiTheme="minorHAnsi" w:hAnsiTheme="minorHAnsi"/>
          <w:lang w:val="de-DE"/>
        </w:rPr>
        <w:lastRenderedPageBreak/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5 – Preis für Dienstleistung bearbeiten</w:t>
      </w:r>
      <w:bookmarkEnd w:id="112"/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-1963</wp:posOffset>
            </wp:positionV>
            <wp:extent cx="4837389" cy="3484072"/>
            <wp:effectExtent l="0" t="0" r="1905" b="2540"/>
            <wp:wrapTight wrapText="bothSides">
              <wp:wrapPolygon edited="0">
                <wp:start x="0" y="0"/>
                <wp:lineTo x="0" y="21498"/>
                <wp:lineTo x="21523" y="21498"/>
                <wp:lineTo x="21523" y="0"/>
                <wp:lineTo x="0" y="0"/>
              </wp:wrapPolygon>
            </wp:wrapTight>
            <wp:docPr id="196" name="Grafik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9" cy="3484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A755E1" w:rsidRPr="00BD3F4A" w:rsidRDefault="00A755E1" w:rsidP="00A76023">
      <w:pPr>
        <w:rPr>
          <w:rFonts w:asciiTheme="minorHAnsi" w:hAnsiTheme="minorHAnsi"/>
          <w:lang w:val="de-DE"/>
        </w:rPr>
      </w:pP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3" w:name="_Toc448654580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6 – Schichtplan bearbeiten</w:t>
      </w:r>
      <w:bookmarkEnd w:id="113"/>
    </w:p>
    <w:p w:rsidR="00870A88" w:rsidRPr="00BD3F4A" w:rsidRDefault="0050161A" w:rsidP="00A76023">
      <w:pPr>
        <w:rPr>
          <w:rFonts w:asciiTheme="minorHAnsi" w:hAnsiTheme="minorHAnsi"/>
          <w:noProof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05504" behindDoc="1" locked="0" layoutInCell="1" allowOverlap="1" wp14:anchorId="2F32D7DC" wp14:editId="4C8FD169">
            <wp:simplePos x="0" y="0"/>
            <wp:positionH relativeFrom="column">
              <wp:posOffset>635</wp:posOffset>
            </wp:positionH>
            <wp:positionV relativeFrom="paragraph">
              <wp:posOffset>55880</wp:posOffset>
            </wp:positionV>
            <wp:extent cx="4405630" cy="3571875"/>
            <wp:effectExtent l="0" t="0" r="0" b="9525"/>
            <wp:wrapTight wrapText="bothSides">
              <wp:wrapPolygon edited="0">
                <wp:start x="0" y="0"/>
                <wp:lineTo x="0" y="21542"/>
                <wp:lineTo x="21482" y="21542"/>
                <wp:lineTo x="21482" y="0"/>
                <wp:lineTo x="0" y="0"/>
              </wp:wrapPolygon>
            </wp:wrapTight>
            <wp:docPr id="197" name="Grafik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noProof/>
          <w:lang w:val="de-DE"/>
        </w:rPr>
      </w:pPr>
    </w:p>
    <w:p w:rsidR="0050161A" w:rsidRPr="00BD3F4A" w:rsidRDefault="0050161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870A88" w:rsidRPr="00BD3F4A" w:rsidRDefault="00870A8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4" w:name="_Toc448654581"/>
      <w:proofErr w:type="spellStart"/>
      <w:r w:rsidRPr="00BD3F4A">
        <w:rPr>
          <w:rFonts w:asciiTheme="minorHAnsi" w:hAnsiTheme="minorHAnsi"/>
          <w:lang w:val="de-DE"/>
        </w:rPr>
        <w:lastRenderedPageBreak/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7 – Kunde</w:t>
      </w:r>
      <w:r w:rsidR="007E31F8" w:rsidRPr="00BD3F4A">
        <w:rPr>
          <w:rFonts w:asciiTheme="minorHAnsi" w:hAnsiTheme="minorHAnsi"/>
          <w:lang w:val="de-DE"/>
        </w:rPr>
        <w:t>ntermin</w:t>
      </w:r>
      <w:r w:rsidRPr="00BD3F4A">
        <w:rPr>
          <w:rFonts w:asciiTheme="minorHAnsi" w:hAnsiTheme="minorHAnsi"/>
          <w:lang w:val="de-DE"/>
        </w:rPr>
        <w:t xml:space="preserve"> bearbeiten</w:t>
      </w:r>
      <w:bookmarkEnd w:id="114"/>
    </w:p>
    <w:p w:rsidR="00870A8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750</wp:posOffset>
            </wp:positionH>
            <wp:positionV relativeFrom="paragraph">
              <wp:posOffset>577</wp:posOffset>
            </wp:positionV>
            <wp:extent cx="4361240" cy="3222047"/>
            <wp:effectExtent l="0" t="0" r="1270" b="0"/>
            <wp:wrapTight wrapText="bothSides">
              <wp:wrapPolygon edited="0">
                <wp:start x="0" y="0"/>
                <wp:lineTo x="0" y="21455"/>
                <wp:lineTo x="21512" y="21455"/>
                <wp:lineTo x="21512" y="0"/>
                <wp:lineTo x="0" y="0"/>
              </wp:wrapPolygon>
            </wp:wrapTight>
            <wp:docPr id="198" name="Grafik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40" cy="3222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50161A" w:rsidRPr="00BD3F4A" w:rsidRDefault="0050161A" w:rsidP="00A76023">
      <w:pPr>
        <w:rPr>
          <w:rFonts w:asciiTheme="minorHAnsi" w:hAnsiTheme="minorHAnsi"/>
          <w:lang w:val="de-DE"/>
        </w:rPr>
      </w:pPr>
    </w:p>
    <w:p w:rsidR="00870A88" w:rsidRPr="00BD3F4A" w:rsidRDefault="007E31F8" w:rsidP="00A76023">
      <w:pPr>
        <w:pStyle w:val="berschrift2"/>
        <w:spacing w:before="0"/>
        <w:rPr>
          <w:rFonts w:asciiTheme="minorHAnsi" w:hAnsiTheme="minorHAnsi"/>
          <w:lang w:val="en-US"/>
        </w:rPr>
      </w:pPr>
      <w:bookmarkStart w:id="115" w:name="_Toc448654582"/>
      <w:r w:rsidRPr="00BD3F4A">
        <w:rPr>
          <w:rFonts w:asciiTheme="minorHAnsi" w:hAnsiTheme="minorHAnsi"/>
          <w:lang w:val="en-US"/>
        </w:rPr>
        <w:t>Use Case 8</w:t>
      </w:r>
      <w:r w:rsidR="00870A88" w:rsidRPr="00BD3F4A">
        <w:rPr>
          <w:rFonts w:asciiTheme="minorHAnsi" w:hAnsiTheme="minorHAnsi"/>
          <w:lang w:val="en-US"/>
        </w:rPr>
        <w:t xml:space="preserve"> –</w:t>
      </w:r>
      <w:r w:rsidRPr="00BD3F4A">
        <w:rPr>
          <w:rFonts w:asciiTheme="minorHAnsi" w:hAnsiTheme="minorHAnsi"/>
          <w:lang w:val="en-US"/>
        </w:rPr>
        <w:t xml:space="preserve"> Admin-Account</w:t>
      </w:r>
      <w:r w:rsidR="00870A88" w:rsidRPr="00BD3F4A">
        <w:rPr>
          <w:rFonts w:asciiTheme="minorHAnsi" w:hAnsiTheme="minorHAnsi"/>
          <w:lang w:val="en-US"/>
        </w:rPr>
        <w:t xml:space="preserve"> </w:t>
      </w:r>
      <w:proofErr w:type="spellStart"/>
      <w:r w:rsidRPr="00BD3F4A">
        <w:rPr>
          <w:rFonts w:asciiTheme="minorHAnsi" w:hAnsiTheme="minorHAnsi"/>
          <w:lang w:val="en-US"/>
        </w:rPr>
        <w:t>anlegen</w:t>
      </w:r>
      <w:bookmarkEnd w:id="115"/>
      <w:proofErr w:type="spellEnd"/>
    </w:p>
    <w:p w:rsidR="007E31F8" w:rsidRPr="00BD3F4A" w:rsidRDefault="007E31F8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  <w:r w:rsidRPr="00BD3F4A">
        <w:rPr>
          <w:rFonts w:asciiTheme="minorHAnsi" w:hAnsiTheme="minorHAnsi"/>
          <w:noProof/>
          <w:lang w:val="de-DE"/>
        </w:rPr>
        <w:drawing>
          <wp:anchor distT="0" distB="0" distL="114300" distR="114300" simplePos="0" relativeHeight="251617792" behindDoc="1" locked="0" layoutInCell="1" allowOverlap="1" wp14:anchorId="6EEB06FB" wp14:editId="4977C923">
            <wp:simplePos x="0" y="0"/>
            <wp:positionH relativeFrom="column">
              <wp:posOffset>635</wp:posOffset>
            </wp:positionH>
            <wp:positionV relativeFrom="paragraph">
              <wp:posOffset>13277</wp:posOffset>
            </wp:positionV>
            <wp:extent cx="4960763" cy="3309909"/>
            <wp:effectExtent l="0" t="0" r="0" b="5080"/>
            <wp:wrapTight wrapText="bothSides">
              <wp:wrapPolygon edited="0">
                <wp:start x="0" y="0"/>
                <wp:lineTo x="0" y="21509"/>
                <wp:lineTo x="21484" y="21509"/>
                <wp:lineTo x="21484" y="0"/>
                <wp:lineTo x="0" y="0"/>
              </wp:wrapPolygon>
            </wp:wrapTight>
            <wp:docPr id="199" name="Grafik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763" cy="3309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50161A" w:rsidRPr="00BD3F4A" w:rsidRDefault="0050161A">
      <w:pPr>
        <w:rPr>
          <w:rFonts w:asciiTheme="minorHAnsi" w:hAnsiTheme="minorHAnsi"/>
          <w:lang w:val="en-US"/>
        </w:rPr>
      </w:pPr>
      <w:r w:rsidRPr="00BD3F4A">
        <w:rPr>
          <w:rFonts w:asciiTheme="minorHAnsi" w:hAnsiTheme="minorHAnsi"/>
          <w:lang w:val="en-US"/>
        </w:rPr>
        <w:br w:type="page"/>
      </w:r>
    </w:p>
    <w:p w:rsidR="0050161A" w:rsidRPr="00BD3F4A" w:rsidRDefault="0050161A" w:rsidP="00A76023">
      <w:pPr>
        <w:rPr>
          <w:rFonts w:asciiTheme="minorHAnsi" w:hAnsiTheme="minorHAnsi"/>
          <w:lang w:val="en-US"/>
        </w:rPr>
      </w:pPr>
    </w:p>
    <w:p w:rsidR="00870A88" w:rsidRPr="00BD3F4A" w:rsidRDefault="007E31F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6" w:name="_Toc448654583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9</w:t>
      </w:r>
      <w:r w:rsidR="00870A88" w:rsidRPr="00BD3F4A">
        <w:rPr>
          <w:rFonts w:asciiTheme="minorHAnsi" w:hAnsiTheme="minorHAnsi"/>
          <w:lang w:val="de-DE"/>
        </w:rPr>
        <w:t xml:space="preserve"> – </w:t>
      </w:r>
      <w:r w:rsidRPr="00BD3F4A">
        <w:rPr>
          <w:rFonts w:asciiTheme="minorHAnsi" w:hAnsiTheme="minorHAnsi"/>
          <w:lang w:val="de-DE"/>
        </w:rPr>
        <w:t>Passwort ändern</w:t>
      </w:r>
      <w:bookmarkEnd w:id="116"/>
    </w:p>
    <w:p w:rsidR="007E31F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inline distT="0" distB="0" distL="0" distR="0" wp14:anchorId="3E2378E6" wp14:editId="216EED72">
            <wp:extent cx="5133110" cy="3242709"/>
            <wp:effectExtent l="0" t="0" r="0" b="0"/>
            <wp:docPr id="200" name="Grafik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0718" cy="326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F8" w:rsidRPr="00BD3F4A" w:rsidRDefault="007E31F8" w:rsidP="00A76023">
      <w:pPr>
        <w:pStyle w:val="berschrift2"/>
        <w:spacing w:before="0"/>
        <w:rPr>
          <w:rFonts w:asciiTheme="minorHAnsi" w:hAnsiTheme="minorHAnsi"/>
          <w:lang w:val="de-DE"/>
        </w:rPr>
      </w:pPr>
      <w:bookmarkStart w:id="117" w:name="_Toc448654584"/>
      <w:proofErr w:type="spellStart"/>
      <w:r w:rsidRPr="00BD3F4A">
        <w:rPr>
          <w:rFonts w:asciiTheme="minorHAnsi" w:hAnsiTheme="minorHAnsi"/>
          <w:lang w:val="de-DE"/>
        </w:rPr>
        <w:t>Use</w:t>
      </w:r>
      <w:proofErr w:type="spellEnd"/>
      <w:r w:rsidRPr="00BD3F4A">
        <w:rPr>
          <w:rFonts w:asciiTheme="minorHAnsi" w:hAnsiTheme="minorHAnsi"/>
          <w:lang w:val="de-DE"/>
        </w:rPr>
        <w:t xml:space="preserve"> Case 10 – Systemanmeldung durchführen</w:t>
      </w:r>
      <w:bookmarkEnd w:id="117"/>
    </w:p>
    <w:p w:rsidR="007E31F8" w:rsidRPr="00BD3F4A" w:rsidRDefault="0050161A" w:rsidP="00A76023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noProof/>
          <w:lang w:val="de-DE"/>
        </w:rPr>
        <w:drawing>
          <wp:inline distT="0" distB="0" distL="0" distR="0" wp14:anchorId="4146A171" wp14:editId="5BFE6D22">
            <wp:extent cx="5043055" cy="3109105"/>
            <wp:effectExtent l="0" t="0" r="5715" b="0"/>
            <wp:docPr id="201" name="Grafik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5981" cy="3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1A" w:rsidRPr="00BD3F4A" w:rsidRDefault="0050161A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06078C" w:rsidRPr="00BD3F4A" w:rsidRDefault="0006078C" w:rsidP="0050161A">
      <w:pPr>
        <w:pStyle w:val="berschrift1"/>
        <w:shd w:val="clear" w:color="auto" w:fill="BFBFBF" w:themeFill="background1" w:themeFillShade="BF"/>
        <w:spacing w:before="0" w:after="0"/>
        <w:rPr>
          <w:rFonts w:asciiTheme="minorHAnsi" w:hAnsiTheme="minorHAnsi"/>
          <w:lang w:val="de-DE"/>
        </w:rPr>
      </w:pPr>
      <w:bookmarkStart w:id="118" w:name="_Toc448654585"/>
      <w:r w:rsidRPr="00BD3F4A">
        <w:rPr>
          <w:rFonts w:asciiTheme="minorHAnsi" w:hAnsiTheme="minorHAnsi"/>
          <w:lang w:val="de-DE"/>
        </w:rPr>
        <w:lastRenderedPageBreak/>
        <w:t>Systemoperationen</w:t>
      </w:r>
      <w:bookmarkEnd w:id="118"/>
    </w:p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p w:rsidR="0006078C" w:rsidRPr="00BD3F4A" w:rsidRDefault="0006078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19" w:name="_Toc448654586"/>
      <w:r w:rsidRPr="00BD3F4A">
        <w:rPr>
          <w:rFonts w:asciiTheme="minorHAnsi" w:hAnsiTheme="minorHAnsi"/>
          <w:lang w:val="de-DE"/>
        </w:rPr>
        <w:t xml:space="preserve">Vertrag </w:t>
      </w:r>
      <w:r w:rsidR="001A7DFC" w:rsidRPr="00BD3F4A">
        <w:rPr>
          <w:rFonts w:asciiTheme="minorHAnsi" w:hAnsiTheme="minorHAnsi"/>
          <w:lang w:val="de-DE"/>
        </w:rPr>
        <w:t>Systemoperation 1</w:t>
      </w:r>
      <w:r w:rsidR="00B00B22" w:rsidRPr="00BD3F4A">
        <w:rPr>
          <w:rFonts w:asciiTheme="minorHAnsi" w:hAnsiTheme="minorHAnsi"/>
          <w:lang w:val="de-DE"/>
        </w:rPr>
        <w:t xml:space="preserve"> </w:t>
      </w:r>
      <w:r w:rsidR="0050161A" w:rsidRPr="00BD3F4A">
        <w:rPr>
          <w:rFonts w:asciiTheme="minorHAnsi" w:hAnsiTheme="minorHAnsi"/>
          <w:lang w:val="de-DE"/>
        </w:rPr>
        <w:t>–</w:t>
      </w:r>
      <w:r w:rsidR="00B00B22" w:rsidRPr="00BD3F4A">
        <w:rPr>
          <w:rFonts w:asciiTheme="minorHAnsi" w:hAnsiTheme="minorHAnsi"/>
          <w:lang w:val="de-DE"/>
        </w:rPr>
        <w:t xml:space="preserve"> </w:t>
      </w:r>
      <w:proofErr w:type="spellStart"/>
      <w:r w:rsidR="00B00B22" w:rsidRPr="00BD3F4A">
        <w:rPr>
          <w:rFonts w:asciiTheme="minorHAnsi" w:hAnsiTheme="minorHAnsi"/>
          <w:lang w:val="de-DE"/>
        </w:rPr>
        <w:t>gibProduktEin</w:t>
      </w:r>
      <w:bookmarkEnd w:id="119"/>
      <w:proofErr w:type="spellEnd"/>
    </w:p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50161A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b/>
                <w:noProof/>
              </w:rPr>
            </w:pPr>
            <w:proofErr w:type="spellStart"/>
            <w:r w:rsidRPr="00BD3F4A">
              <w:rPr>
                <w:b/>
              </w:rPr>
              <w:t>Contract</w:t>
            </w:r>
            <w:proofErr w:type="spellEnd"/>
            <w:r w:rsidRPr="00BD3F4A">
              <w:rPr>
                <w:b/>
              </w:rPr>
              <w:t xml:space="preserve"> CO1: </w:t>
            </w:r>
            <w:r w:rsidRPr="00BD3F4A">
              <w:rPr>
                <w:b/>
                <w:noProof/>
              </w:rPr>
              <w:t>gibProdukteEin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</w:pP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gibProdukteEin(bezeichnung: String, </w:t>
            </w:r>
          </w:p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menge: integer)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1: Verkauf abwickeln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0161A" w:rsidRPr="00BD3F4A" w:rsidRDefault="0050161A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td von Termindurchführungt, eine Instanz pl des Produkts existiert im Lager</w:t>
            </w:r>
          </w:p>
        </w:tc>
      </w:tr>
      <w:tr w:rsidR="0050161A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0161A" w:rsidRPr="00BD3F4A" w:rsidRDefault="0050161A" w:rsidP="006117D0">
            <w:pPr>
              <w:pStyle w:val="KeinLeerraum"/>
              <w:rPr>
                <w:b/>
              </w:rPr>
            </w:pPr>
            <w:r w:rsidRPr="00BD3F4A">
              <w:rPr>
                <w:b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p von Produkt wurde erstellt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der Produktbeschreibung pb zu bezeichnung verknüpft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td verknüpft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 xml:space="preserve">p.menge wurde mit menge initialisiert 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td.total wurde um den Wert pb.preis*menge erhöht</w:t>
            </w:r>
          </w:p>
          <w:p w:rsidR="0050161A" w:rsidRPr="00BD3F4A" w:rsidRDefault="0050161A" w:rsidP="0050161A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  <w:color w:val="000000" w:themeColor="text1"/>
              </w:rPr>
              <w:t>pl.menge wurde um menge erniedrigt</w:t>
            </w:r>
          </w:p>
        </w:tc>
      </w:tr>
    </w:tbl>
    <w:p w:rsidR="0050161A" w:rsidRPr="00BD3F4A" w:rsidRDefault="0050161A" w:rsidP="0050161A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p w:rsidR="0026380B" w:rsidRPr="00BD3F4A" w:rsidRDefault="001A7DFC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0" w:name="_Toc448654587"/>
      <w:r w:rsidRPr="00BD3F4A">
        <w:rPr>
          <w:rFonts w:asciiTheme="minorHAnsi" w:hAnsiTheme="minorHAnsi"/>
          <w:lang w:val="de-DE"/>
        </w:rPr>
        <w:t>Vertrag Systemoperation 2</w:t>
      </w:r>
      <w:r w:rsidR="00B00B22" w:rsidRPr="00BD3F4A">
        <w:rPr>
          <w:rFonts w:asciiTheme="minorHAnsi" w:hAnsiTheme="minorHAnsi"/>
          <w:lang w:val="de-DE"/>
        </w:rPr>
        <w:t xml:space="preserve">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erstelleNeuenKunden</w:t>
      </w:r>
      <w:bookmarkEnd w:id="120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CO2: erstelleNeuenKunden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erstelleKunde(vorname: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nachname: String, adresse: String, telefonnummer: integer 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2: Kunde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kv von Kundenverwaltung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k von Kunde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k.vorname wurde mit vorname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k wurde mit Kundenverwaltung kv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1" w:name="_Toc448654588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3 -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erstelleNeuesProdukt</w:t>
      </w:r>
      <w:bookmarkEnd w:id="121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CO3: erstelleNeuesProdukt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erstelleNeuesProdukt(name: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preis: double, menge: integer,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untergrenze: integer)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3: Lagerbestand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lv von Lagerverwaltung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pb von Produktbeschreibung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pb.name wurde mit 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pb.preis wurde mit preis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pb.untergrenze wurde mit untergrenze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p von Produkt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Produktbeschreibung pb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p.menge wurde mit menge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p wurde mit Lagerverwaltung lv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2" w:name="_Toc448654589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4 -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erstelleNeuenMitarbeiter</w:t>
      </w:r>
      <w:bookmarkEnd w:id="122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CO4: erstelleNeuenMitarbeiter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erstelleNeuenMitarbeiter(vorname: String, nachname: String, geburtsdatum: Date, adresse: String, telefonnummer: integer)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4: Mitarbeiter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mv von Mitarbeiterverwaltung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m von Mitarbeiter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m.vorname wurde mit vorname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m.geburtsdatum wurde mit geburtsdatum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 wurde mit der Mitarbeiterverwalung mv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Instant a von Account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 wurde mit m verknüpft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a.benutzername und a.passwort wurden mit randomisierten Werten initialisiert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3" w:name="_Toc448654590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5 </w:t>
      </w:r>
      <w:r w:rsidR="006117D0" w:rsidRPr="00BD3F4A">
        <w:rPr>
          <w:rFonts w:asciiTheme="minorHAnsi" w:hAnsiTheme="minorHAnsi"/>
          <w:lang w:val="de-DE"/>
        </w:rPr>
        <w:t>–</w:t>
      </w:r>
      <w:r w:rsidR="00B00B22" w:rsidRPr="00BD3F4A">
        <w:rPr>
          <w:rFonts w:asciiTheme="minorHAnsi" w:hAnsiTheme="minorHAnsi"/>
          <w:lang w:val="de-DE"/>
        </w:rPr>
        <w:t xml:space="preserve"> </w:t>
      </w:r>
      <w:proofErr w:type="spellStart"/>
      <w:r w:rsidR="00B00B22" w:rsidRPr="00BD3F4A">
        <w:rPr>
          <w:rFonts w:asciiTheme="minorHAnsi" w:hAnsiTheme="minorHAnsi"/>
          <w:lang w:val="de-DE"/>
        </w:rPr>
        <w:t>änderePreis</w:t>
      </w:r>
      <w:bookmarkEnd w:id="123"/>
      <w:proofErr w:type="spellEnd"/>
    </w:p>
    <w:p w:rsidR="006117D0" w:rsidRPr="00BD3F4A" w:rsidRDefault="006117D0" w:rsidP="006117D0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b/>
                <w:noProof/>
              </w:rPr>
              <w:t>Contract CO5: änderePreis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änderePreis(dienstleistung: Dienstleistung,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preis: double)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5: Preis für Dienstleistung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d von Dienstleistung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d.preis wurde durch preis ersetzt</w:t>
            </w:r>
          </w:p>
          <w:p w:rsidR="006117D0" w:rsidRPr="00BD3F4A" w:rsidRDefault="006117D0" w:rsidP="006117D0">
            <w:pPr>
              <w:pStyle w:val="KeinLeerraum"/>
              <w:ind w:left="360"/>
              <w:rPr>
                <w:noProof/>
              </w:rPr>
            </w:pP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4" w:name="_Toc448654591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6 - </w:t>
      </w:r>
      <w:proofErr w:type="spellStart"/>
      <w:r w:rsidR="00B00B22" w:rsidRPr="00BD3F4A">
        <w:rPr>
          <w:rFonts w:asciiTheme="minorHAnsi" w:hAnsiTheme="minorHAnsi"/>
          <w:lang w:val="de-DE"/>
        </w:rPr>
        <w:t>belegeSchicht</w:t>
      </w:r>
      <w:bookmarkEnd w:id="124"/>
      <w:proofErr w:type="spellEnd"/>
    </w:p>
    <w:p w:rsidR="0026380B" w:rsidRPr="00BD3F4A" w:rsidRDefault="0026380B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CO6: belegeSchicht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belegeSchicht(schicht: Schicht,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mitarbeiter: Mitarbeiter)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6: Schichtplan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s von Schicht, es existiert eine Instanz mitarbeiter eines Mitarbeiters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s.mitarbeiter wurde durch mitarbeiter ersetzt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mitarbeiter wurde mit der Schicht s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5" w:name="_Toc448654592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7 – </w:t>
      </w:r>
      <w:proofErr w:type="spellStart"/>
      <w:r w:rsidR="00B00B22" w:rsidRPr="00BD3F4A">
        <w:rPr>
          <w:rFonts w:asciiTheme="minorHAnsi" w:hAnsiTheme="minorHAnsi"/>
          <w:lang w:val="de-DE"/>
        </w:rPr>
        <w:t>erstelleNeuenTermin</w:t>
      </w:r>
      <w:bookmarkEnd w:id="125"/>
      <w:proofErr w:type="spellEnd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CO7: erstelleNeuenTermin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erstelleNeuenTermin(datum: Date,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uhrzeit: Date, dauer: integer)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7: Kundentermin bearbeiten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Instanz k eines Kunden, es existiert eine Instanz tv der Terminverwaltung, die Dauer für den Termin wurde bereits berechnet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Eine neue Instanz t von Termin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t.datum wurde mit datum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t.uhrzeit wurde mit uhrzeit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t.dauer wurde mit dauer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t wurde mit Instanz k eines Kunden verknüpft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b/>
          <w:bCs/>
          <w:lang w:val="de-DE"/>
        </w:rPr>
      </w:pPr>
      <w:bookmarkStart w:id="126" w:name="_Toc448654593"/>
      <w:r w:rsidRPr="00BD3F4A">
        <w:rPr>
          <w:rFonts w:asciiTheme="minorHAnsi" w:hAnsiTheme="minorHAnsi"/>
          <w:lang w:val="de-DE"/>
        </w:rPr>
        <w:br w:type="page"/>
      </w: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8 - </w:t>
      </w:r>
      <w:proofErr w:type="spellStart"/>
      <w:r w:rsidR="00B00B22" w:rsidRPr="00BD3F4A">
        <w:rPr>
          <w:rFonts w:asciiTheme="minorHAnsi" w:hAnsiTheme="minorHAnsi"/>
          <w:lang w:val="de-DE"/>
        </w:rPr>
        <w:t>erstelleAccount</w:t>
      </w:r>
      <w:bookmarkEnd w:id="126"/>
      <w:proofErr w:type="spellEnd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CO8: erstelleAccount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 xml:space="preserve">erstelleAccount(vorname: String, 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nachname: String, adresse: String, emailadresse: String, telefonnummer: integer, 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8: Admin-Account anlegen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Programm wurde bisher noch nicht ausgeführt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 xml:space="preserve">Eine neue Instanz aa von </w:t>
            </w:r>
            <w:r w:rsidRPr="00BD3F4A">
              <w:rPr>
                <w:noProof/>
                <w:color w:val="000000" w:themeColor="text1"/>
              </w:rPr>
              <w:t>Adminaccount</w:t>
            </w:r>
            <w:r w:rsidRPr="00BD3F4A">
              <w:rPr>
                <w:noProof/>
              </w:rPr>
              <w:t xml:space="preserve"> wurde erstellt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aa.vorname wurde mit vorame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aa.nachname wurde mit nachname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aa.adresse wurde mit 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aa.emailadresse wurde mit emailadresse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aa.telefonnummer wurde mit telefonnummer initialisiert</w:t>
            </w:r>
          </w:p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aa.passwort wurde mit passwort initialisiert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26380B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7" w:name="_Toc448654594"/>
      <w:r w:rsidRPr="00BD3F4A">
        <w:rPr>
          <w:rFonts w:asciiTheme="minorHAnsi" w:hAnsiTheme="minorHAnsi"/>
          <w:lang w:val="de-DE"/>
        </w:rPr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9 - </w:t>
      </w:r>
      <w:proofErr w:type="spellStart"/>
      <w:r w:rsidR="00B00B22" w:rsidRPr="00BD3F4A">
        <w:rPr>
          <w:rFonts w:asciiTheme="minorHAnsi" w:hAnsiTheme="minorHAnsi"/>
          <w:lang w:val="de-DE"/>
        </w:rPr>
        <w:t>erstelleNeuesPasswort</w:t>
      </w:r>
      <w:bookmarkEnd w:id="127"/>
      <w:proofErr w:type="spellEnd"/>
    </w:p>
    <w:p w:rsidR="0026380B" w:rsidRPr="00BD3F4A" w:rsidRDefault="0026380B" w:rsidP="00A76023">
      <w:pPr>
        <w:rPr>
          <w:rFonts w:asciiTheme="minorHAnsi" w:hAnsiTheme="minorHAnsi"/>
          <w:noProof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Contract CO9: erstelleNeuesPasswort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erstelleNeuesPasswort(altes_passwort:String, neues_passwort: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9: Passwort ändern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Instant a von Account und der Mitarbeiter ist in seinem Account angemeldet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</w:rPr>
              <w:t>a.passwort wurde durch neues_passwort ersetzt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6117D0" w:rsidRPr="00BD3F4A" w:rsidRDefault="006117D0">
      <w:pPr>
        <w:rPr>
          <w:rFonts w:asciiTheme="minorHAnsi" w:hAnsiTheme="minorHAnsi"/>
          <w:b/>
          <w:bCs/>
          <w:lang w:val="de-DE"/>
        </w:rPr>
      </w:pPr>
      <w:r w:rsidRPr="00BD3F4A">
        <w:rPr>
          <w:rFonts w:asciiTheme="minorHAnsi" w:hAnsiTheme="minorHAnsi"/>
          <w:lang w:val="de-DE"/>
        </w:rPr>
        <w:br w:type="page"/>
      </w:r>
    </w:p>
    <w:p w:rsidR="001A7DFC" w:rsidRPr="00BD3F4A" w:rsidRDefault="0026380B" w:rsidP="00A76023">
      <w:pPr>
        <w:pStyle w:val="berschrift3"/>
        <w:spacing w:before="0"/>
        <w:rPr>
          <w:rFonts w:asciiTheme="minorHAnsi" w:hAnsiTheme="minorHAnsi"/>
          <w:lang w:val="de-DE"/>
        </w:rPr>
      </w:pPr>
      <w:bookmarkStart w:id="128" w:name="_Toc448654595"/>
      <w:r w:rsidRPr="00BD3F4A">
        <w:rPr>
          <w:rFonts w:asciiTheme="minorHAnsi" w:hAnsiTheme="minorHAnsi"/>
          <w:lang w:val="de-DE"/>
        </w:rPr>
        <w:lastRenderedPageBreak/>
        <w:t>Vertrag Systemoperation</w:t>
      </w:r>
      <w:r w:rsidR="00B00B22" w:rsidRPr="00BD3F4A">
        <w:rPr>
          <w:rFonts w:asciiTheme="minorHAnsi" w:hAnsiTheme="minorHAnsi"/>
          <w:lang w:val="de-DE"/>
        </w:rPr>
        <w:t xml:space="preserve"> 10 - anmelden</w:t>
      </w:r>
      <w:bookmarkEnd w:id="128"/>
    </w:p>
    <w:p w:rsidR="00B00B22" w:rsidRPr="00BD3F4A" w:rsidRDefault="00B00B22" w:rsidP="00A76023">
      <w:pPr>
        <w:rPr>
          <w:rFonts w:asciiTheme="minorHAnsi" w:hAnsiTheme="minorHAnsi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418"/>
        <w:gridCol w:w="4418"/>
      </w:tblGrid>
      <w:tr w:rsidR="006117D0" w:rsidRPr="00BD3F4A" w:rsidTr="006117D0">
        <w:trPr>
          <w:trHeight w:val="576"/>
        </w:trPr>
        <w:tc>
          <w:tcPr>
            <w:tcW w:w="88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b/>
                <w:noProof/>
              </w:rPr>
              <w:t>Contract CO10: anmelden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Operation: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anmelden(benutzername: String,</w:t>
            </w:r>
          </w:p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passwort: String)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Querverweise: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Use Case 10: Systemanmeldung durchführen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Vorbedingung: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rPr>
                <w:noProof/>
              </w:rPr>
            </w:pPr>
            <w:r w:rsidRPr="00BD3F4A">
              <w:rPr>
                <w:noProof/>
              </w:rPr>
              <w:t>Es existiert eine Intanz a von Account, der mit einem Mitrbeiter m verbunden ist</w:t>
            </w:r>
          </w:p>
        </w:tc>
      </w:tr>
      <w:tr w:rsidR="006117D0" w:rsidRPr="00BD3F4A" w:rsidTr="006117D0">
        <w:trPr>
          <w:trHeight w:val="599"/>
        </w:trPr>
        <w:tc>
          <w:tcPr>
            <w:tcW w:w="4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6117D0" w:rsidRPr="00BD3F4A" w:rsidRDefault="006117D0" w:rsidP="006117D0">
            <w:pPr>
              <w:pStyle w:val="KeinLeerraum"/>
              <w:rPr>
                <w:b/>
                <w:noProof/>
              </w:rPr>
            </w:pPr>
            <w:r w:rsidRPr="00BD3F4A">
              <w:rPr>
                <w:b/>
                <w:noProof/>
              </w:rPr>
              <w:t>Nachbedingung:</w:t>
            </w: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117D0" w:rsidRPr="00BD3F4A" w:rsidRDefault="006117D0" w:rsidP="006117D0">
            <w:pPr>
              <w:pStyle w:val="KeinLeerraum"/>
              <w:numPr>
                <w:ilvl w:val="0"/>
                <w:numId w:val="24"/>
              </w:numPr>
              <w:rPr>
                <w:noProof/>
              </w:rPr>
            </w:pPr>
            <w:r w:rsidRPr="00BD3F4A">
              <w:rPr>
                <w:noProof/>
                <w:color w:val="000000" w:themeColor="text1"/>
              </w:rPr>
              <w:t>Mitarbeiter m ist in seinem Account a angemeldet</w:t>
            </w:r>
          </w:p>
        </w:tc>
      </w:tr>
    </w:tbl>
    <w:p w:rsidR="006117D0" w:rsidRPr="00BD3F4A" w:rsidRDefault="006117D0" w:rsidP="00A76023">
      <w:pPr>
        <w:rPr>
          <w:rFonts w:asciiTheme="minorHAnsi" w:hAnsiTheme="minorHAnsi"/>
          <w:lang w:val="de-DE"/>
        </w:rPr>
      </w:pPr>
    </w:p>
    <w:p w:rsidR="00523207" w:rsidRPr="00BD3F4A" w:rsidRDefault="00523207" w:rsidP="00A76023">
      <w:pPr>
        <w:rPr>
          <w:rFonts w:asciiTheme="minorHAnsi" w:hAnsiTheme="minorHAnsi"/>
          <w:color w:val="FF0000"/>
          <w:lang w:val="de-DE"/>
        </w:rPr>
      </w:pPr>
      <w:bookmarkStart w:id="129" w:name="_GoBack"/>
      <w:bookmarkEnd w:id="129"/>
      <w:r w:rsidRPr="00BD3F4A">
        <w:rPr>
          <w:rFonts w:asciiTheme="minorHAnsi" w:hAnsiTheme="minorHAnsi"/>
          <w:color w:val="FF0000"/>
          <w:lang w:val="de-DE"/>
        </w:rPr>
        <w:t>SICHERHEITSKLASSE</w:t>
      </w:r>
    </w:p>
    <w:p w:rsidR="00523207" w:rsidRPr="00BD3F4A" w:rsidRDefault="00523207" w:rsidP="00A76023">
      <w:pPr>
        <w:rPr>
          <w:rFonts w:asciiTheme="minorHAnsi" w:hAnsiTheme="minorHAnsi"/>
          <w:color w:val="FF0000"/>
          <w:lang w:val="de-DE"/>
        </w:rPr>
      </w:pPr>
      <w:r w:rsidRPr="00BD3F4A">
        <w:rPr>
          <w:rFonts w:asciiTheme="minorHAnsi" w:hAnsiTheme="minorHAnsi"/>
          <w:color w:val="FF0000"/>
          <w:lang w:val="de-DE"/>
        </w:rPr>
        <w:t>ADMIN UND DIESNTLEITUNG VERBINDEN</w:t>
      </w:r>
    </w:p>
    <w:p w:rsidR="00523207" w:rsidRPr="00BD3F4A" w:rsidRDefault="00523207" w:rsidP="00A76023">
      <w:pPr>
        <w:rPr>
          <w:rFonts w:asciiTheme="minorHAnsi" w:hAnsiTheme="minorHAnsi"/>
          <w:color w:val="FF0000"/>
          <w:lang w:val="de-DE"/>
        </w:rPr>
      </w:pPr>
      <w:r w:rsidRPr="00BD3F4A">
        <w:rPr>
          <w:rFonts w:asciiTheme="minorHAnsi" w:hAnsiTheme="minorHAnsi"/>
          <w:color w:val="FF0000"/>
          <w:lang w:val="de-DE"/>
        </w:rPr>
        <w:t>ACCOUNT &lt;-&gt; MITARBEITER</w:t>
      </w:r>
    </w:p>
    <w:sectPr w:rsidR="00523207" w:rsidRPr="00BD3F4A" w:rsidSect="00FB78E8">
      <w:headerReference w:type="default" r:id="rId21"/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041" w:rsidRDefault="007C5041">
      <w:r>
        <w:separator/>
      </w:r>
    </w:p>
  </w:endnote>
  <w:endnote w:type="continuationSeparator" w:id="0">
    <w:p w:rsidR="007C5041" w:rsidRDefault="007C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F4A" w:rsidRDefault="00BD3F4A" w:rsidP="00FB78E8">
    <w:pPr>
      <w:pStyle w:val="Fuzeile"/>
      <w:rPr>
        <w:sz w:val="18"/>
      </w:rPr>
    </w:pPr>
    <w:r>
      <w:rPr>
        <w:sz w:val="18"/>
        <w:lang w:val="de-DE"/>
      </w:rPr>
      <w:t>Domainanalyse Team 11</w:t>
    </w:r>
    <w:r>
      <w:rPr>
        <w:sz w:val="18"/>
        <w:lang w:val="de-DE"/>
      </w:rPr>
      <w:tab/>
      <w:t>Version:1.0</w:t>
    </w:r>
    <w:r>
      <w:rPr>
        <w:sz w:val="18"/>
        <w:lang w:val="de-DE"/>
      </w:rPr>
      <w:tab/>
      <w:t xml:space="preserve">Datum: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SAVEDATE  \@ "dd-MM-yyyy"  \* MERGEFORMAT </w:instrText>
    </w:r>
    <w:r>
      <w:rPr>
        <w:sz w:val="18"/>
        <w:lang w:val="de-DE"/>
      </w:rPr>
      <w:fldChar w:fldCharType="separate"/>
    </w:r>
    <w:r>
      <w:rPr>
        <w:noProof/>
        <w:sz w:val="18"/>
        <w:lang w:val="de-DE"/>
      </w:rPr>
      <w:t>17-04-2016</w:t>
    </w:r>
    <w:r>
      <w:rPr>
        <w:sz w:val="18"/>
        <w:lang w:val="de-DE"/>
      </w:rPr>
      <w:fldChar w:fldCharType="end"/>
    </w:r>
    <w:r>
      <w:rPr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041" w:rsidRDefault="007C5041">
      <w:r>
        <w:separator/>
      </w:r>
    </w:p>
  </w:footnote>
  <w:footnote w:type="continuationSeparator" w:id="0">
    <w:p w:rsidR="007C5041" w:rsidRDefault="007C50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F4A" w:rsidRDefault="00BD3F4A">
    <w:pPr>
      <w:pStyle w:val="Kopfzeile"/>
    </w:pPr>
    <w:r w:rsidRPr="00DF4819">
      <w:rPr>
        <w:b/>
      </w:rPr>
      <w:t>P</w:t>
    </w:r>
    <w:r>
      <w:rPr>
        <w:b/>
      </w:rPr>
      <w:t>rojekt</w:t>
    </w:r>
    <w:r>
      <w:rPr>
        <w:b/>
      </w:rPr>
      <w:tab/>
    </w:r>
    <w:r w:rsidRPr="00DF4819">
      <w:rPr>
        <w:b/>
      </w:rPr>
      <w:t xml:space="preserve"> </w:t>
    </w:r>
    <w:r>
      <w:rPr>
        <w:b/>
      </w:rPr>
      <w:t>Mosti</w:t>
    </w:r>
    <w:r>
      <w:tab/>
      <w:t xml:space="preserve">                                                                Seite: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B7915">
      <w:rPr>
        <w:rStyle w:val="Seitenzahl"/>
        <w:noProof/>
      </w:rPr>
      <w:t>24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4B7915">
      <w:rPr>
        <w:rStyle w:val="Seitenzahl"/>
        <w:noProof/>
      </w:rPr>
      <w:t>25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604D2"/>
    <w:multiLevelType w:val="hybridMultilevel"/>
    <w:tmpl w:val="947AB6F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53B67C0"/>
    <w:multiLevelType w:val="hybridMultilevel"/>
    <w:tmpl w:val="EDC2D74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59A22B3"/>
    <w:multiLevelType w:val="hybridMultilevel"/>
    <w:tmpl w:val="E62470FE"/>
    <w:lvl w:ilvl="0" w:tplc="A7421494">
      <w:start w:val="1"/>
      <w:numFmt w:val="bullet"/>
      <w:pStyle w:val="Aufzhlung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27CBF"/>
    <w:multiLevelType w:val="hybridMultilevel"/>
    <w:tmpl w:val="DF4865C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D505849"/>
    <w:multiLevelType w:val="multilevel"/>
    <w:tmpl w:val="0A76D0AA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792"/>
        </w:tabs>
        <w:ind w:left="792" w:hanging="792"/>
      </w:pPr>
      <w:rPr>
        <w:rFonts w:cs="Times New Roman"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728"/>
        </w:tabs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1575C4F"/>
    <w:multiLevelType w:val="hybridMultilevel"/>
    <w:tmpl w:val="19543512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A7389F"/>
    <w:multiLevelType w:val="hybridMultilevel"/>
    <w:tmpl w:val="E07ED05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7AE2E72"/>
    <w:multiLevelType w:val="hybridMultilevel"/>
    <w:tmpl w:val="2FA4345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8844767"/>
    <w:multiLevelType w:val="hybridMultilevel"/>
    <w:tmpl w:val="E5D6CF2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40B6464"/>
    <w:multiLevelType w:val="hybridMultilevel"/>
    <w:tmpl w:val="447220F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3E23C7"/>
    <w:multiLevelType w:val="hybridMultilevel"/>
    <w:tmpl w:val="15B04ED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1" w15:restartNumberingAfterBreak="0">
    <w:nsid w:val="27BA426D"/>
    <w:multiLevelType w:val="hybridMultilevel"/>
    <w:tmpl w:val="40E0470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0852C1C"/>
    <w:multiLevelType w:val="hybridMultilevel"/>
    <w:tmpl w:val="306E5056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C63A79"/>
    <w:multiLevelType w:val="hybridMultilevel"/>
    <w:tmpl w:val="9108857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BE465C5"/>
    <w:multiLevelType w:val="hybridMultilevel"/>
    <w:tmpl w:val="DA80E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4185544A"/>
    <w:multiLevelType w:val="hybridMultilevel"/>
    <w:tmpl w:val="D28E14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4B362787"/>
    <w:multiLevelType w:val="hybridMultilevel"/>
    <w:tmpl w:val="1D4A0DF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7" w15:restartNumberingAfterBreak="0">
    <w:nsid w:val="4ECB14A5"/>
    <w:multiLevelType w:val="hybridMultilevel"/>
    <w:tmpl w:val="4ECE8A58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E6210D9"/>
    <w:multiLevelType w:val="hybridMultilevel"/>
    <w:tmpl w:val="9364D2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66E955A8"/>
    <w:multiLevelType w:val="hybridMultilevel"/>
    <w:tmpl w:val="CF28B5D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69B466BF"/>
    <w:multiLevelType w:val="hybridMultilevel"/>
    <w:tmpl w:val="08F8608E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6BED318B"/>
    <w:multiLevelType w:val="hybridMultilevel"/>
    <w:tmpl w:val="B4BAE154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C6C4138"/>
    <w:multiLevelType w:val="hybridMultilevel"/>
    <w:tmpl w:val="883E408A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6E2C64BD"/>
    <w:multiLevelType w:val="multilevel"/>
    <w:tmpl w:val="F01E66BE"/>
    <w:lvl w:ilvl="0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D30628F"/>
    <w:multiLevelType w:val="hybridMultilevel"/>
    <w:tmpl w:val="E2EE628C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6"/>
  </w:num>
  <w:num w:numId="5">
    <w:abstractNumId w:val="20"/>
  </w:num>
  <w:num w:numId="6">
    <w:abstractNumId w:val="21"/>
  </w:num>
  <w:num w:numId="7">
    <w:abstractNumId w:val="15"/>
  </w:num>
  <w:num w:numId="8">
    <w:abstractNumId w:val="19"/>
  </w:num>
  <w:num w:numId="9">
    <w:abstractNumId w:val="11"/>
  </w:num>
  <w:num w:numId="10">
    <w:abstractNumId w:val="12"/>
  </w:num>
  <w:num w:numId="11">
    <w:abstractNumId w:val="18"/>
  </w:num>
  <w:num w:numId="12">
    <w:abstractNumId w:val="24"/>
  </w:num>
  <w:num w:numId="13">
    <w:abstractNumId w:val="14"/>
  </w:num>
  <w:num w:numId="14">
    <w:abstractNumId w:val="10"/>
  </w:num>
  <w:num w:numId="15">
    <w:abstractNumId w:val="3"/>
  </w:num>
  <w:num w:numId="16">
    <w:abstractNumId w:val="22"/>
  </w:num>
  <w:num w:numId="17">
    <w:abstractNumId w:val="0"/>
  </w:num>
  <w:num w:numId="18">
    <w:abstractNumId w:val="17"/>
  </w:num>
  <w:num w:numId="19">
    <w:abstractNumId w:val="13"/>
  </w:num>
  <w:num w:numId="20">
    <w:abstractNumId w:val="5"/>
  </w:num>
  <w:num w:numId="21">
    <w:abstractNumId w:val="1"/>
  </w:num>
  <w:num w:numId="22">
    <w:abstractNumId w:val="8"/>
  </w:num>
  <w:num w:numId="23">
    <w:abstractNumId w:val="7"/>
  </w:num>
  <w:num w:numId="24">
    <w:abstractNumId w:val="23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21"/>
    <w:rsid w:val="00004380"/>
    <w:rsid w:val="00011BC9"/>
    <w:rsid w:val="00014C46"/>
    <w:rsid w:val="000175D4"/>
    <w:rsid w:val="00041BCA"/>
    <w:rsid w:val="00045AF5"/>
    <w:rsid w:val="0006078C"/>
    <w:rsid w:val="00061A3D"/>
    <w:rsid w:val="00082703"/>
    <w:rsid w:val="000908DB"/>
    <w:rsid w:val="000C399E"/>
    <w:rsid w:val="000E74E7"/>
    <w:rsid w:val="000F4A75"/>
    <w:rsid w:val="000F7393"/>
    <w:rsid w:val="00100146"/>
    <w:rsid w:val="00101057"/>
    <w:rsid w:val="001653AC"/>
    <w:rsid w:val="00181718"/>
    <w:rsid w:val="00187FF5"/>
    <w:rsid w:val="001A7DFC"/>
    <w:rsid w:val="001F302F"/>
    <w:rsid w:val="001F5B66"/>
    <w:rsid w:val="00206154"/>
    <w:rsid w:val="00207631"/>
    <w:rsid w:val="00210955"/>
    <w:rsid w:val="00227CC6"/>
    <w:rsid w:val="00233FEB"/>
    <w:rsid w:val="00242CA0"/>
    <w:rsid w:val="00251D2B"/>
    <w:rsid w:val="0026380B"/>
    <w:rsid w:val="0026578C"/>
    <w:rsid w:val="00290DF3"/>
    <w:rsid w:val="00293F4B"/>
    <w:rsid w:val="002976D4"/>
    <w:rsid w:val="002A537F"/>
    <w:rsid w:val="002C228D"/>
    <w:rsid w:val="002D0921"/>
    <w:rsid w:val="002E1E29"/>
    <w:rsid w:val="002F0939"/>
    <w:rsid w:val="003137CA"/>
    <w:rsid w:val="00327E69"/>
    <w:rsid w:val="00371C8B"/>
    <w:rsid w:val="0038086E"/>
    <w:rsid w:val="0038518A"/>
    <w:rsid w:val="003A3B84"/>
    <w:rsid w:val="003A45AA"/>
    <w:rsid w:val="003C0AAC"/>
    <w:rsid w:val="003C219C"/>
    <w:rsid w:val="003C67DB"/>
    <w:rsid w:val="003D7A3C"/>
    <w:rsid w:val="003E398A"/>
    <w:rsid w:val="00412875"/>
    <w:rsid w:val="004201D1"/>
    <w:rsid w:val="004314D3"/>
    <w:rsid w:val="00431722"/>
    <w:rsid w:val="00443EB7"/>
    <w:rsid w:val="00466220"/>
    <w:rsid w:val="00467686"/>
    <w:rsid w:val="0046791A"/>
    <w:rsid w:val="0047757F"/>
    <w:rsid w:val="00486CCC"/>
    <w:rsid w:val="00495753"/>
    <w:rsid w:val="004B23FC"/>
    <w:rsid w:val="004B406C"/>
    <w:rsid w:val="004B7915"/>
    <w:rsid w:val="004C56F7"/>
    <w:rsid w:val="004E397F"/>
    <w:rsid w:val="0050161A"/>
    <w:rsid w:val="00511138"/>
    <w:rsid w:val="00523207"/>
    <w:rsid w:val="0053475C"/>
    <w:rsid w:val="00575AAB"/>
    <w:rsid w:val="00591C21"/>
    <w:rsid w:val="005A7043"/>
    <w:rsid w:val="005A7995"/>
    <w:rsid w:val="005B4958"/>
    <w:rsid w:val="005F1D8F"/>
    <w:rsid w:val="006117D0"/>
    <w:rsid w:val="00615604"/>
    <w:rsid w:val="0061790B"/>
    <w:rsid w:val="0062466E"/>
    <w:rsid w:val="006844B5"/>
    <w:rsid w:val="006C1989"/>
    <w:rsid w:val="006E135C"/>
    <w:rsid w:val="007222EA"/>
    <w:rsid w:val="007358C9"/>
    <w:rsid w:val="007471B5"/>
    <w:rsid w:val="00752DEF"/>
    <w:rsid w:val="007539D4"/>
    <w:rsid w:val="00755672"/>
    <w:rsid w:val="00755BA8"/>
    <w:rsid w:val="007737F1"/>
    <w:rsid w:val="007A59FF"/>
    <w:rsid w:val="007C5041"/>
    <w:rsid w:val="007E101D"/>
    <w:rsid w:val="007E31F8"/>
    <w:rsid w:val="0081069C"/>
    <w:rsid w:val="0082525A"/>
    <w:rsid w:val="00853671"/>
    <w:rsid w:val="0085386E"/>
    <w:rsid w:val="00857186"/>
    <w:rsid w:val="00870A88"/>
    <w:rsid w:val="0088343A"/>
    <w:rsid w:val="00886D68"/>
    <w:rsid w:val="00896FE5"/>
    <w:rsid w:val="009324D1"/>
    <w:rsid w:val="00942899"/>
    <w:rsid w:val="0095643A"/>
    <w:rsid w:val="009712F1"/>
    <w:rsid w:val="00984C41"/>
    <w:rsid w:val="0098563C"/>
    <w:rsid w:val="009B5A5C"/>
    <w:rsid w:val="009B6694"/>
    <w:rsid w:val="009E16BA"/>
    <w:rsid w:val="009E2178"/>
    <w:rsid w:val="009E6DC0"/>
    <w:rsid w:val="009F0B56"/>
    <w:rsid w:val="00A0678C"/>
    <w:rsid w:val="00A23771"/>
    <w:rsid w:val="00A43A19"/>
    <w:rsid w:val="00A51D18"/>
    <w:rsid w:val="00A755E1"/>
    <w:rsid w:val="00A76023"/>
    <w:rsid w:val="00AA59D5"/>
    <w:rsid w:val="00AB2E29"/>
    <w:rsid w:val="00AE19A2"/>
    <w:rsid w:val="00AE4DF5"/>
    <w:rsid w:val="00B00B22"/>
    <w:rsid w:val="00B222F8"/>
    <w:rsid w:val="00B36DAB"/>
    <w:rsid w:val="00B469D9"/>
    <w:rsid w:val="00B47AB0"/>
    <w:rsid w:val="00B62256"/>
    <w:rsid w:val="00BB068C"/>
    <w:rsid w:val="00BD3F4A"/>
    <w:rsid w:val="00BD6B99"/>
    <w:rsid w:val="00BE4389"/>
    <w:rsid w:val="00BF3E17"/>
    <w:rsid w:val="00C3541D"/>
    <w:rsid w:val="00C5000C"/>
    <w:rsid w:val="00C9176F"/>
    <w:rsid w:val="00CA3174"/>
    <w:rsid w:val="00CD4CF8"/>
    <w:rsid w:val="00CE7BF8"/>
    <w:rsid w:val="00CE7CB4"/>
    <w:rsid w:val="00CF01AA"/>
    <w:rsid w:val="00CF515D"/>
    <w:rsid w:val="00D14FA3"/>
    <w:rsid w:val="00D623AA"/>
    <w:rsid w:val="00D70BAC"/>
    <w:rsid w:val="00D770DD"/>
    <w:rsid w:val="00DA6565"/>
    <w:rsid w:val="00DD28EC"/>
    <w:rsid w:val="00DD4E1B"/>
    <w:rsid w:val="00DD6210"/>
    <w:rsid w:val="00DF1E74"/>
    <w:rsid w:val="00DF4819"/>
    <w:rsid w:val="00E072E0"/>
    <w:rsid w:val="00E14B5A"/>
    <w:rsid w:val="00E21BF4"/>
    <w:rsid w:val="00E62133"/>
    <w:rsid w:val="00E67D87"/>
    <w:rsid w:val="00EB0D09"/>
    <w:rsid w:val="00EB7FB8"/>
    <w:rsid w:val="00EC01CF"/>
    <w:rsid w:val="00ED4555"/>
    <w:rsid w:val="00EF7357"/>
    <w:rsid w:val="00F06FC4"/>
    <w:rsid w:val="00F225F3"/>
    <w:rsid w:val="00F44D9C"/>
    <w:rsid w:val="00F6609E"/>
    <w:rsid w:val="00F6677A"/>
    <w:rsid w:val="00F96521"/>
    <w:rsid w:val="00FB6C8E"/>
    <w:rsid w:val="00FB78E8"/>
    <w:rsid w:val="00F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E77142C-114A-48B9-B5C4-84DC7FAE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Cs w:val="24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numPr>
        <w:numId w:val="1"/>
      </w:numPr>
      <w:spacing w:before="240" w:after="200"/>
      <w:outlineLvl w:val="0"/>
    </w:pPr>
    <w:rPr>
      <w:b/>
      <w:iCs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numPr>
        <w:ilvl w:val="1"/>
        <w:numId w:val="1"/>
      </w:numPr>
      <w:tabs>
        <w:tab w:val="left" w:pos="567"/>
      </w:tabs>
      <w:spacing w:before="160"/>
      <w:outlineLvl w:val="1"/>
    </w:pPr>
    <w:rPr>
      <w:b/>
      <w:iCs/>
      <w:sz w:val="22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numPr>
        <w:ilvl w:val="2"/>
        <w:numId w:val="1"/>
      </w:numPr>
      <w:spacing w:before="120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qFormat/>
    <w:pPr>
      <w:keepNext/>
      <w:numPr>
        <w:ilvl w:val="3"/>
        <w:numId w:val="1"/>
      </w:numPr>
      <w:tabs>
        <w:tab w:val="right" w:pos="851"/>
      </w:tabs>
      <w:outlineLvl w:val="3"/>
    </w:pPr>
    <w:rPr>
      <w:b/>
      <w:i/>
    </w:rPr>
  </w:style>
  <w:style w:type="paragraph" w:styleId="berschrift5">
    <w:name w:val="heading 5"/>
    <w:basedOn w:val="Standard"/>
    <w:next w:val="Standard"/>
    <w:link w:val="berschrift5Zchn"/>
    <w:uiPriority w:val="9"/>
    <w:qFormat/>
    <w:pPr>
      <w:keepNext/>
      <w:jc w:val="center"/>
      <w:outlineLvl w:val="4"/>
    </w:pPr>
    <w:rPr>
      <w:b/>
      <w:bCs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="Arial" w:hAnsi="Arial"/>
      <w:b/>
      <w:i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Pr>
      <w:rFonts w:ascii="Arial" w:hAnsi="Arial"/>
      <w:b/>
      <w:iCs/>
      <w:sz w:val="22"/>
      <w:szCs w:val="24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Pr>
      <w:rFonts w:ascii="Arial" w:hAnsi="Arial"/>
      <w:b/>
      <w:bCs/>
      <w:szCs w:val="24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Pr>
      <w:rFonts w:ascii="Arial" w:hAnsi="Arial"/>
      <w:b/>
      <w:i/>
      <w:szCs w:val="24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de-CH" w:eastAsia="x-none"/>
    </w:r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Times New Roman"/>
      <w:sz w:val="24"/>
      <w:szCs w:val="24"/>
      <w:lang w:val="de-CH" w:eastAsia="x-none"/>
    </w:rPr>
  </w:style>
  <w:style w:type="character" w:styleId="Seitenzahl">
    <w:name w:val="page number"/>
    <w:basedOn w:val="Absatz-Standardschriftart"/>
    <w:uiPriority w:val="99"/>
    <w:rPr>
      <w:rFonts w:cs="Times New Roman"/>
    </w:rPr>
  </w:style>
  <w:style w:type="paragraph" w:styleId="Verzeichnis1">
    <w:name w:val="toc 1"/>
    <w:basedOn w:val="Standard"/>
    <w:next w:val="Standard"/>
    <w:autoRedefine/>
    <w:uiPriority w:val="39"/>
    <w:rsid w:val="00A76023"/>
    <w:pPr>
      <w:widowControl w:val="0"/>
      <w:tabs>
        <w:tab w:val="left" w:pos="400"/>
        <w:tab w:val="right" w:leader="dot" w:pos="9062"/>
      </w:tabs>
      <w:suppressAutoHyphens/>
    </w:pPr>
  </w:style>
  <w:style w:type="character" w:customStyle="1" w:styleId="Titelzentriert">
    <w:name w:val="Titel zentriert"/>
    <w:rPr>
      <w:rFonts w:ascii="Arial" w:hAnsi="Arial"/>
      <w:b/>
      <w:i/>
      <w:sz w:val="32"/>
    </w:rPr>
  </w:style>
  <w:style w:type="paragraph" w:styleId="Verzeichnis2">
    <w:name w:val="toc 2"/>
    <w:basedOn w:val="Standard"/>
    <w:next w:val="Standard"/>
    <w:autoRedefine/>
    <w:uiPriority w:val="39"/>
    <w:rsid w:val="006117D0"/>
    <w:pPr>
      <w:tabs>
        <w:tab w:val="left" w:pos="800"/>
        <w:tab w:val="right" w:leader="dot" w:pos="9062"/>
      </w:tabs>
      <w:ind w:left="198"/>
      <w:contextualSpacing/>
    </w:pPr>
  </w:style>
  <w:style w:type="paragraph" w:styleId="Verzeichnis3">
    <w:name w:val="toc 3"/>
    <w:basedOn w:val="Standard"/>
    <w:next w:val="Standard"/>
    <w:autoRedefine/>
    <w:uiPriority w:val="39"/>
    <w:rsid w:val="000908DB"/>
    <w:pPr>
      <w:tabs>
        <w:tab w:val="left" w:pos="1200"/>
        <w:tab w:val="right" w:leader="dot" w:pos="9072"/>
      </w:tabs>
      <w:ind w:left="400"/>
    </w:pPr>
    <w:rPr>
      <w:noProof/>
      <w:lang w:val="de-DE"/>
    </w:rPr>
  </w:style>
  <w:style w:type="paragraph" w:styleId="Verzeichnis4">
    <w:name w:val="toc 4"/>
    <w:basedOn w:val="Standard"/>
    <w:next w:val="Standard"/>
    <w:autoRedefine/>
    <w:uiPriority w:val="39"/>
    <w:pPr>
      <w:ind w:left="600"/>
    </w:pPr>
  </w:style>
  <w:style w:type="paragraph" w:styleId="Verzeichnis5">
    <w:name w:val="toc 5"/>
    <w:basedOn w:val="Standard"/>
    <w:next w:val="Standard"/>
    <w:autoRedefine/>
    <w:uiPriority w:val="39"/>
    <w:pPr>
      <w:ind w:left="800"/>
    </w:pPr>
  </w:style>
  <w:style w:type="paragraph" w:styleId="Verzeichnis6">
    <w:name w:val="toc 6"/>
    <w:basedOn w:val="Standard"/>
    <w:next w:val="Standard"/>
    <w:autoRedefine/>
    <w:uiPriority w:val="39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pPr>
      <w:ind w:left="1600"/>
    </w:pPr>
  </w:style>
  <w:style w:type="character" w:styleId="Hyperlink">
    <w:name w:val="Hyperlink"/>
    <w:basedOn w:val="Absatz-Standardschriftart"/>
    <w:uiPriority w:val="99"/>
    <w:rPr>
      <w:rFonts w:cs="Times New Roman"/>
      <w:color w:val="0000FF"/>
      <w:u w:val="single"/>
    </w:rPr>
  </w:style>
  <w:style w:type="paragraph" w:customStyle="1" w:styleId="Text">
    <w:name w:val="Text"/>
    <w:basedOn w:val="Standard"/>
    <w:rPr>
      <w:rFonts w:cs="Arial"/>
    </w:rPr>
  </w:style>
  <w:style w:type="paragraph" w:styleId="Blocktext">
    <w:name w:val="Block Text"/>
    <w:basedOn w:val="Standard"/>
    <w:uiPriority w:val="99"/>
    <w:pPr>
      <w:spacing w:before="300" w:after="300"/>
      <w:ind w:left="300" w:right="300"/>
    </w:pPr>
    <w:rPr>
      <w:rFonts w:cs="Arial"/>
      <w:szCs w:val="18"/>
    </w:rPr>
  </w:style>
  <w:style w:type="paragraph" w:customStyle="1" w:styleId="Titelnummeriert1">
    <w:name w:val="Titel nummeriert 1"/>
    <w:basedOn w:val="Standard"/>
  </w:style>
  <w:style w:type="paragraph" w:customStyle="1" w:styleId="Titelnummeriert2">
    <w:name w:val="Titel nummeriert 2"/>
    <w:basedOn w:val="Standard"/>
  </w:style>
  <w:style w:type="paragraph" w:customStyle="1" w:styleId="Aufzhlung">
    <w:name w:val="Aufzählung"/>
    <w:basedOn w:val="Standard"/>
    <w:pPr>
      <w:numPr>
        <w:numId w:val="2"/>
      </w:numPr>
    </w:pPr>
  </w:style>
  <w:style w:type="character" w:customStyle="1" w:styleId="Heading2Char">
    <w:name w:val="Heading 2 Char"/>
    <w:rPr>
      <w:rFonts w:ascii="Arial" w:hAnsi="Arial"/>
      <w:b/>
      <w:sz w:val="24"/>
      <w:lang w:val="de-CH" w:eastAsia="de-DE"/>
    </w:rPr>
  </w:style>
  <w:style w:type="table" w:styleId="Tabellenraster">
    <w:name w:val="Table Grid"/>
    <w:basedOn w:val="NormaleTabelle"/>
    <w:uiPriority w:val="39"/>
    <w:rsid w:val="00F44D9C"/>
    <w:pPr>
      <w:spacing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0908D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908DB"/>
    <w:rPr>
      <w:rFonts w:ascii="Tahoma" w:hAnsi="Tahoma" w:cs="Tahoma"/>
      <w:sz w:val="16"/>
      <w:szCs w:val="16"/>
      <w:lang w:val="de-CH"/>
    </w:rPr>
  </w:style>
  <w:style w:type="paragraph" w:styleId="KeinLeerraum">
    <w:name w:val="No Spacing"/>
    <w:uiPriority w:val="1"/>
    <w:qFormat/>
    <w:rsid w:val="0062466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enabsatz">
    <w:name w:val="List Paragraph"/>
    <w:basedOn w:val="Standard"/>
    <w:uiPriority w:val="34"/>
    <w:qFormat/>
    <w:rsid w:val="00611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89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adRunner\Material\Vorlagen\RoadRunnerVorlage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2ED38F-54B8-4F84-B547-8A88CF3D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RoadRunnerVorlage.dot</Template>
  <TotalTime>0</TotalTime>
  <Pages>1</Pages>
  <Words>3214</Words>
  <Characters>20255</Characters>
  <Application>Microsoft Office Word</Application>
  <DocSecurity>0</DocSecurity>
  <Lines>168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Anforderungsspezifikation &amp; Evaluation</vt:lpstr>
    </vt:vector>
  </TitlesOfParts>
  <Company>Hochschule Regensburg</Company>
  <LinksUpToDate>false</LinksUpToDate>
  <CharactersWithSpaces>23423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Anforderungsspezifikation &amp; Evaluation</dc:title>
  <dc:subject>Version 1.5</dc:subject>
  <dc:creator>Stefan Ferstl</dc:creator>
  <cp:lastModifiedBy>Irmi</cp:lastModifiedBy>
  <cp:revision>9</cp:revision>
  <cp:lastPrinted>2004-11-15T14:49:00Z</cp:lastPrinted>
  <dcterms:created xsi:type="dcterms:W3CDTF">2016-04-16T15:47:00Z</dcterms:created>
  <dcterms:modified xsi:type="dcterms:W3CDTF">2016-04-17T12:06:00Z</dcterms:modified>
</cp:coreProperties>
</file>