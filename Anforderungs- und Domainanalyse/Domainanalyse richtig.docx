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pStyle w:val="Kopfzeile"/>
        <w:tabs>
          <w:tab w:val="clear" w:pos="4536"/>
          <w:tab w:val="clear" w:pos="9072"/>
        </w:tabs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>
      <w:pPr>
        <w:rPr>
          <w:lang w:val="de-DE"/>
        </w:rPr>
      </w:pPr>
    </w:p>
    <w:p w:rsidR="00467686" w:rsidRPr="00857186" w:rsidRDefault="00467686" w:rsidP="00FB78E8">
      <w:pPr>
        <w:jc w:val="center"/>
        <w:rPr>
          <w:b/>
          <w:sz w:val="40"/>
          <w:lang w:val="de-DE"/>
        </w:rPr>
      </w:pPr>
      <w:r w:rsidRPr="00857186">
        <w:rPr>
          <w:b/>
          <w:sz w:val="40"/>
          <w:lang w:val="de-DE"/>
        </w:rPr>
        <w:t>Projekt</w:t>
      </w:r>
      <w:r w:rsidR="00FB78E8" w:rsidRPr="00857186">
        <w:rPr>
          <w:b/>
          <w:sz w:val="40"/>
          <w:lang w:val="de-DE"/>
        </w:rPr>
        <w:t xml:space="preserve">: </w:t>
      </w:r>
      <w:proofErr w:type="spellStart"/>
      <w:r w:rsidR="006E135C">
        <w:rPr>
          <w:b/>
          <w:sz w:val="40"/>
          <w:lang w:val="de-DE"/>
        </w:rPr>
        <w:t>Mosti</w:t>
      </w:r>
      <w:proofErr w:type="spellEnd"/>
    </w:p>
    <w:p w:rsidR="00FB78E8" w:rsidRPr="00857186" w:rsidRDefault="00FB78E8" w:rsidP="00FB78E8">
      <w:pPr>
        <w:jc w:val="center"/>
        <w:rPr>
          <w:lang w:val="de-DE"/>
        </w:rPr>
      </w:pPr>
    </w:p>
    <w:p w:rsidR="00467686" w:rsidRPr="00857186" w:rsidRDefault="00ED4555" w:rsidP="00BD6B99">
      <w:pPr>
        <w:jc w:val="center"/>
        <w:rPr>
          <w:rStyle w:val="Titelzentriert"/>
          <w:bCs/>
          <w:i w:val="0"/>
          <w:iCs/>
          <w:lang w:val="de-DE"/>
        </w:rPr>
      </w:pPr>
      <w:r w:rsidRPr="00857186">
        <w:rPr>
          <w:rStyle w:val="Titelzentriert"/>
          <w:bCs/>
          <w:i w:val="0"/>
          <w:iCs/>
          <w:lang w:val="de-DE"/>
        </w:rPr>
        <w:t>Domainanalyse</w:t>
      </w:r>
    </w:p>
    <w:p w:rsidR="00467686" w:rsidRPr="00857186" w:rsidRDefault="00467686">
      <w:pPr>
        <w:rPr>
          <w:lang w:val="de-DE"/>
        </w:rPr>
      </w:pPr>
    </w:p>
    <w:p w:rsidR="004201D1" w:rsidRPr="00857186" w:rsidRDefault="004201D1">
      <w:pPr>
        <w:rPr>
          <w:lang w:val="de-DE"/>
        </w:rPr>
      </w:pPr>
    </w:p>
    <w:p w:rsidR="004201D1" w:rsidRPr="00857186" w:rsidRDefault="004201D1" w:rsidP="004201D1">
      <w:pPr>
        <w:jc w:val="center"/>
        <w:rPr>
          <w:lang w:val="de-DE"/>
        </w:rPr>
      </w:pPr>
      <w:r w:rsidRPr="00857186">
        <w:rPr>
          <w:lang w:val="de-DE"/>
        </w:rPr>
        <w:t>[Dokumentstruktur</w:t>
      </w:r>
      <w:r w:rsidR="00ED4555" w:rsidRPr="00857186">
        <w:rPr>
          <w:lang w:val="de-DE"/>
        </w:rPr>
        <w:t xml:space="preserve"> basiert auf </w:t>
      </w:r>
      <w:r w:rsidR="00F6609E" w:rsidRPr="00857186">
        <w:rPr>
          <w:lang w:val="de-DE"/>
        </w:rPr>
        <w:t xml:space="preserve">RUP „Design Model“ und </w:t>
      </w:r>
      <w:r w:rsidR="00ED4555" w:rsidRPr="00857186">
        <w:rPr>
          <w:lang w:val="de-DE"/>
        </w:rPr>
        <w:t>Studentenvorlage</w:t>
      </w:r>
      <w:r w:rsidRPr="00857186">
        <w:rPr>
          <w:lang w:val="de-DE"/>
        </w:rPr>
        <w:t>]</w:t>
      </w:r>
    </w:p>
    <w:p w:rsidR="00467686" w:rsidRPr="00857186" w:rsidRDefault="00467686" w:rsidP="0053475C">
      <w:pPr>
        <w:pStyle w:val="berschrift1"/>
        <w:rPr>
          <w:lang w:val="de-DE"/>
        </w:rPr>
      </w:pPr>
      <w:r w:rsidRPr="00857186">
        <w:rPr>
          <w:lang w:val="de-DE"/>
        </w:rPr>
        <w:br w:type="page"/>
      </w:r>
      <w:bookmarkStart w:id="0" w:name="_Toc448605820"/>
      <w:r w:rsidRPr="00857186">
        <w:rPr>
          <w:lang w:val="de-DE"/>
        </w:rPr>
        <w:lastRenderedPageBreak/>
        <w:t>Dokumentinformationen</w:t>
      </w:r>
      <w:bookmarkEnd w:id="0"/>
    </w:p>
    <w:p w:rsidR="00467686" w:rsidRPr="00857186" w:rsidRDefault="00467686">
      <w:pPr>
        <w:pStyle w:val="berschrift2"/>
        <w:rPr>
          <w:lang w:val="de-DE"/>
        </w:rPr>
      </w:pPr>
      <w:bookmarkStart w:id="1" w:name="_Toc448605821"/>
      <w:r w:rsidRPr="00857186">
        <w:rPr>
          <w:lang w:val="de-DE"/>
        </w:rP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897"/>
        <w:gridCol w:w="5558"/>
        <w:gridCol w:w="1546"/>
      </w:tblGrid>
      <w:tr w:rsidR="00467686" w:rsidRPr="00857186">
        <w:tblPrEx>
          <w:tblCellMar>
            <w:top w:w="0" w:type="dxa"/>
            <w:bottom w:w="0" w:type="dxa"/>
          </w:tblCellMar>
        </w:tblPrEx>
        <w:tc>
          <w:tcPr>
            <w:tcW w:w="919" w:type="dxa"/>
          </w:tcPr>
          <w:p w:rsidR="00467686" w:rsidRPr="00857186" w:rsidRDefault="00467686" w:rsidP="00FB78E8">
            <w:pPr>
              <w:rPr>
                <w:i/>
                <w:lang w:val="de-DE"/>
              </w:rPr>
            </w:pPr>
            <w:r w:rsidRPr="00857186">
              <w:rPr>
                <w:i/>
                <w:lang w:val="de-DE"/>
              </w:rPr>
              <w:t>Datum</w:t>
            </w:r>
          </w:p>
        </w:tc>
        <w:tc>
          <w:tcPr>
            <w:tcW w:w="900" w:type="dxa"/>
          </w:tcPr>
          <w:p w:rsidR="00467686" w:rsidRPr="00857186" w:rsidRDefault="00467686" w:rsidP="00FB78E8">
            <w:pPr>
              <w:rPr>
                <w:i/>
                <w:lang w:val="de-DE"/>
              </w:rPr>
            </w:pPr>
            <w:r w:rsidRPr="00857186">
              <w:rPr>
                <w:i/>
                <w:lang w:val="de-DE"/>
              </w:rPr>
              <w:t>Version</w:t>
            </w:r>
          </w:p>
        </w:tc>
        <w:tc>
          <w:tcPr>
            <w:tcW w:w="5741" w:type="dxa"/>
          </w:tcPr>
          <w:p w:rsidR="00467686" w:rsidRPr="00857186" w:rsidRDefault="00467686" w:rsidP="00FB78E8">
            <w:pPr>
              <w:rPr>
                <w:i/>
                <w:lang w:val="de-DE"/>
              </w:rPr>
            </w:pPr>
            <w:r w:rsidRPr="00857186">
              <w:rPr>
                <w:i/>
                <w:lang w:val="de-DE"/>
              </w:rPr>
              <w:t>Änderung</w:t>
            </w:r>
          </w:p>
        </w:tc>
        <w:tc>
          <w:tcPr>
            <w:tcW w:w="1582" w:type="dxa"/>
          </w:tcPr>
          <w:p w:rsidR="00467686" w:rsidRPr="00857186" w:rsidRDefault="00467686" w:rsidP="00FB78E8">
            <w:pPr>
              <w:rPr>
                <w:i/>
                <w:lang w:val="de-DE"/>
              </w:rPr>
            </w:pPr>
            <w:r w:rsidRPr="00857186">
              <w:rPr>
                <w:i/>
                <w:lang w:val="de-DE"/>
              </w:rPr>
              <w:t>Autor</w:t>
            </w:r>
          </w:p>
        </w:tc>
      </w:tr>
      <w:tr w:rsidR="00467686" w:rsidRPr="00857186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467686" w:rsidRPr="00857186" w:rsidRDefault="006E135C" w:rsidP="00FB78E8">
            <w:pPr>
              <w:rPr>
                <w:lang w:val="de-DE"/>
              </w:rPr>
            </w:pPr>
            <w:r>
              <w:rPr>
                <w:lang w:val="de-DE"/>
              </w:rPr>
              <w:t>16.04.2016</w:t>
            </w:r>
          </w:p>
        </w:tc>
        <w:tc>
          <w:tcPr>
            <w:tcW w:w="900" w:type="dxa"/>
            <w:vAlign w:val="center"/>
          </w:tcPr>
          <w:p w:rsidR="00467686" w:rsidRPr="00857186" w:rsidRDefault="006E135C" w:rsidP="00FB78E8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5741" w:type="dxa"/>
            <w:vAlign w:val="center"/>
          </w:tcPr>
          <w:p w:rsidR="00467686" w:rsidRPr="00857186" w:rsidRDefault="00467686" w:rsidP="00FB78E8">
            <w:pPr>
              <w:rPr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857186" w:rsidRDefault="006E135C" w:rsidP="00FB78E8">
            <w:pPr>
              <w:rPr>
                <w:lang w:val="de-DE"/>
              </w:rPr>
            </w:pPr>
            <w:r>
              <w:rPr>
                <w:lang w:val="de-DE"/>
              </w:rPr>
              <w:t>Team 11</w:t>
            </w:r>
          </w:p>
        </w:tc>
      </w:tr>
      <w:tr w:rsidR="00467686" w:rsidRPr="00857186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467686" w:rsidRPr="00857186" w:rsidRDefault="00467686" w:rsidP="00FB78E8">
            <w:pPr>
              <w:rPr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467686" w:rsidRPr="00857186" w:rsidRDefault="00467686" w:rsidP="00FB78E8">
            <w:pPr>
              <w:rPr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467686" w:rsidRPr="00857186" w:rsidRDefault="00467686" w:rsidP="00FB78E8">
            <w:pPr>
              <w:rPr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857186" w:rsidRDefault="00467686" w:rsidP="00FB78E8">
            <w:pPr>
              <w:rPr>
                <w:lang w:val="de-DE"/>
              </w:rPr>
            </w:pPr>
          </w:p>
        </w:tc>
      </w:tr>
      <w:tr w:rsidR="003C0AAC" w:rsidRPr="00857186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3C0AAC" w:rsidRPr="00857186" w:rsidRDefault="003C0AAC" w:rsidP="00FB78E8">
            <w:pPr>
              <w:rPr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3C0AAC" w:rsidRPr="00857186" w:rsidRDefault="003C0AAC" w:rsidP="00FB78E8">
            <w:pPr>
              <w:rPr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3C0AAC" w:rsidRPr="00857186" w:rsidRDefault="003C0AAC" w:rsidP="00FB78E8">
            <w:pPr>
              <w:rPr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3C0AAC" w:rsidRPr="00857186" w:rsidRDefault="003C0AAC" w:rsidP="00FB78E8">
            <w:pPr>
              <w:rPr>
                <w:lang w:val="de-DE"/>
              </w:rPr>
            </w:pPr>
          </w:p>
        </w:tc>
      </w:tr>
      <w:tr w:rsidR="0088343A" w:rsidRPr="00857186">
        <w:tblPrEx>
          <w:tblCellMar>
            <w:top w:w="0" w:type="dxa"/>
            <w:bottom w:w="0" w:type="dxa"/>
          </w:tblCellMar>
        </w:tblPrEx>
        <w:tc>
          <w:tcPr>
            <w:tcW w:w="919" w:type="dxa"/>
            <w:vAlign w:val="center"/>
          </w:tcPr>
          <w:p w:rsidR="0088343A" w:rsidRPr="00857186" w:rsidRDefault="0088343A" w:rsidP="00FB78E8">
            <w:pPr>
              <w:rPr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88343A" w:rsidRPr="00857186" w:rsidRDefault="0088343A" w:rsidP="00FB78E8">
            <w:pPr>
              <w:rPr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88343A" w:rsidRPr="00857186" w:rsidRDefault="0088343A" w:rsidP="00FB78E8">
            <w:pPr>
              <w:rPr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88343A" w:rsidRPr="00857186" w:rsidRDefault="0088343A" w:rsidP="00FB78E8">
            <w:pPr>
              <w:rPr>
                <w:lang w:val="de-DE"/>
              </w:rPr>
            </w:pPr>
          </w:p>
        </w:tc>
      </w:tr>
    </w:tbl>
    <w:p w:rsidR="00467686" w:rsidRPr="00857186" w:rsidRDefault="00467686">
      <w:pPr>
        <w:rPr>
          <w:lang w:val="de-DE"/>
        </w:rPr>
      </w:pPr>
    </w:p>
    <w:p w:rsidR="0095643A" w:rsidRPr="00857186" w:rsidRDefault="0095643A">
      <w:pPr>
        <w:rPr>
          <w:lang w:val="de-DE"/>
        </w:rPr>
      </w:pPr>
    </w:p>
    <w:p w:rsidR="0095643A" w:rsidRPr="00857186" w:rsidRDefault="0095643A">
      <w:pPr>
        <w:rPr>
          <w:lang w:val="de-DE"/>
        </w:rPr>
      </w:pPr>
    </w:p>
    <w:p w:rsidR="00467686" w:rsidRPr="00857186" w:rsidRDefault="001A7DFC">
      <w:pPr>
        <w:pStyle w:val="berschrift2"/>
        <w:rPr>
          <w:lang w:val="de-DE"/>
        </w:rPr>
      </w:pPr>
      <w:r w:rsidRPr="00857186">
        <w:rPr>
          <w:lang w:val="de-DE"/>
        </w:rPr>
        <w:br w:type="page"/>
      </w:r>
      <w:bookmarkStart w:id="2" w:name="_Toc448605822"/>
      <w:r w:rsidR="00467686" w:rsidRPr="00857186">
        <w:rPr>
          <w:lang w:val="de-DE"/>
        </w:rPr>
        <w:lastRenderedPageBreak/>
        <w:t>Inhalt</w:t>
      </w:r>
      <w:bookmarkEnd w:id="2"/>
    </w:p>
    <w:p w:rsidR="00896FE5" w:rsidRDefault="00467686">
      <w:pPr>
        <w:pStyle w:val="Verzeichnis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857186">
        <w:rPr>
          <w:lang w:val="de-DE"/>
        </w:rPr>
        <w:fldChar w:fldCharType="begin"/>
      </w:r>
      <w:r w:rsidRPr="00857186">
        <w:rPr>
          <w:lang w:val="de-DE"/>
        </w:rPr>
        <w:instrText xml:space="preserve"> TOC \o "1-4" \h \z </w:instrText>
      </w:r>
      <w:r w:rsidRPr="00857186">
        <w:rPr>
          <w:lang w:val="de-DE"/>
        </w:rPr>
        <w:fldChar w:fldCharType="separate"/>
      </w:r>
      <w:hyperlink w:anchor="_Toc448605820" w:history="1">
        <w:r w:rsidR="00896FE5" w:rsidRPr="0021298A">
          <w:rPr>
            <w:rStyle w:val="Hyperlink"/>
            <w:noProof/>
            <w:lang w:val="de-DE"/>
          </w:rPr>
          <w:t>1.</w:t>
        </w:r>
        <w:r w:rsidR="00896FE5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896FE5" w:rsidRPr="0021298A">
          <w:rPr>
            <w:rStyle w:val="Hyperlink"/>
            <w:noProof/>
            <w:lang w:val="de-DE"/>
          </w:rPr>
          <w:t>Dokumentinformationen</w:t>
        </w:r>
        <w:r w:rsidR="00896FE5">
          <w:rPr>
            <w:noProof/>
            <w:webHidden/>
          </w:rPr>
          <w:tab/>
        </w:r>
        <w:r w:rsidR="00896FE5">
          <w:rPr>
            <w:noProof/>
            <w:webHidden/>
          </w:rPr>
          <w:fldChar w:fldCharType="begin"/>
        </w:r>
        <w:r w:rsidR="00896FE5">
          <w:rPr>
            <w:noProof/>
            <w:webHidden/>
          </w:rPr>
          <w:instrText xml:space="preserve"> PAGEREF _Toc448605820 \h </w:instrText>
        </w:r>
        <w:r w:rsidR="00896FE5">
          <w:rPr>
            <w:noProof/>
            <w:webHidden/>
          </w:rPr>
        </w:r>
        <w:r w:rsidR="00896FE5">
          <w:rPr>
            <w:noProof/>
            <w:webHidden/>
          </w:rPr>
          <w:fldChar w:fldCharType="separate"/>
        </w:r>
        <w:r w:rsidR="00896FE5">
          <w:rPr>
            <w:noProof/>
            <w:webHidden/>
          </w:rPr>
          <w:t>2</w:t>
        </w:r>
        <w:r w:rsidR="00896FE5"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1" w:history="1">
        <w:r w:rsidRPr="0021298A">
          <w:rPr>
            <w:rStyle w:val="Hyperlink"/>
            <w:noProof/>
            <w:lang w:val="de-D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2" w:history="1">
        <w:r w:rsidRPr="0021298A">
          <w:rPr>
            <w:rStyle w:val="Hyperlink"/>
            <w:noProof/>
            <w:lang w:val="de-D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3" w:history="1">
        <w:r w:rsidRPr="0021298A">
          <w:rPr>
            <w:rStyle w:val="Hyperlink"/>
            <w:noProof/>
            <w:lang w:val="de-D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Einführung (Introduction)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4" w:history="1">
        <w:r w:rsidRPr="0021298A">
          <w:rPr>
            <w:rStyle w:val="Hyperlink"/>
            <w:noProof/>
            <w:lang w:val="de-D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Definitionen und 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5" w:history="1">
        <w:r w:rsidRPr="0021298A">
          <w:rPr>
            <w:rStyle w:val="Hyperlink"/>
            <w:noProof/>
            <w:lang w:val="de-D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6" w:history="1">
        <w:r w:rsidRPr="0021298A">
          <w:rPr>
            <w:rStyle w:val="Hyperlink"/>
            <w:noProof/>
            <w:lang w:val="de-D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7" w:history="1">
        <w:r w:rsidRPr="0021298A">
          <w:rPr>
            <w:rStyle w:val="Hyperlink"/>
            <w:noProof/>
            <w:lang w:val="de-D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Domain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8" w:history="1">
        <w:r w:rsidRPr="0021298A">
          <w:rPr>
            <w:rStyle w:val="Hyperlink"/>
            <w:noProof/>
            <w:lang w:val="de-D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Strukturdiagramm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29" w:history="1">
        <w:r w:rsidRPr="0021298A">
          <w:rPr>
            <w:rStyle w:val="Hyperlink"/>
            <w:noProof/>
            <w:lang w:val="de-D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 der Domänenklassen (Konzeptionellen Klassen)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30" w:history="1">
        <w:r w:rsidRPr="0021298A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1 - Termindurchführung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1" w:history="1">
        <w:r w:rsidRPr="0021298A">
          <w:rPr>
            <w:rStyle w:val="Hyperlink"/>
            <w:noProof/>
            <w:lang w:val="de-DE"/>
          </w:rPr>
          <w:t>3.2.1.1.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2" w:history="1">
        <w:r w:rsidRPr="0021298A">
          <w:rPr>
            <w:rStyle w:val="Hyperlink"/>
            <w:noProof/>
            <w:lang w:val="de-DE"/>
          </w:rPr>
          <w:t>3.2.1.2.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3" w:history="1">
        <w:r w:rsidRPr="0021298A">
          <w:rPr>
            <w:rStyle w:val="Hyperlink"/>
            <w:noProof/>
            <w:lang w:val="de-DE"/>
          </w:rPr>
          <w:t>3.2.1.3.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34" w:history="1">
        <w:r w:rsidRPr="0021298A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2 - 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5" w:history="1">
        <w:r w:rsidRPr="0021298A">
          <w:rPr>
            <w:rStyle w:val="Hyperlink"/>
            <w:noProof/>
            <w:lang w:val="de-DE"/>
          </w:rPr>
          <w:t>3.2.2.1.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6" w:history="1">
        <w:r w:rsidRPr="0021298A">
          <w:rPr>
            <w:rStyle w:val="Hyperlink"/>
            <w:noProof/>
            <w:lang w:val="de-DE"/>
          </w:rPr>
          <w:t>3.2.2.2.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7" w:history="1">
        <w:r w:rsidRPr="0021298A">
          <w:rPr>
            <w:rStyle w:val="Hyperlink"/>
            <w:noProof/>
            <w:lang w:val="de-DE"/>
          </w:rPr>
          <w:t>3.2.2.3.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38" w:history="1">
        <w:r w:rsidRPr="0021298A">
          <w:rPr>
            <w:rStyle w:val="Hyperlink"/>
          </w:rPr>
          <w:t>3.2.3.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3 - Kunde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39" w:history="1">
        <w:r w:rsidRPr="0021298A">
          <w:rPr>
            <w:rStyle w:val="Hyperlink"/>
            <w:noProof/>
            <w:lang w:val="de-DE"/>
          </w:rPr>
          <w:t>3.2.3.1.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0" w:history="1">
        <w:r w:rsidRPr="0021298A">
          <w:rPr>
            <w:rStyle w:val="Hyperlink"/>
            <w:noProof/>
            <w:lang w:val="de-DE"/>
          </w:rPr>
          <w:t>3.2.3.2.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1" w:history="1">
        <w:r w:rsidRPr="0021298A">
          <w:rPr>
            <w:rStyle w:val="Hyperlink"/>
            <w:noProof/>
            <w:lang w:val="de-DE"/>
          </w:rPr>
          <w:t>3.2.3.3.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42" w:history="1">
        <w:r w:rsidRPr="0021298A">
          <w:rPr>
            <w:rStyle w:val="Hyperlink"/>
          </w:rPr>
          <w:t>3.2.4.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4 - 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3" w:history="1">
        <w:r w:rsidRPr="0021298A">
          <w:rPr>
            <w:rStyle w:val="Hyperlink"/>
            <w:noProof/>
            <w:lang w:val="de-DE"/>
          </w:rPr>
          <w:t>3.2.4.1.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4" w:history="1">
        <w:r w:rsidRPr="0021298A">
          <w:rPr>
            <w:rStyle w:val="Hyperlink"/>
            <w:noProof/>
            <w:lang w:val="de-DE"/>
          </w:rPr>
          <w:t>3.2.4.2.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5" w:history="1">
        <w:r w:rsidRPr="0021298A">
          <w:rPr>
            <w:rStyle w:val="Hyperlink"/>
            <w:noProof/>
            <w:lang w:val="de-DE"/>
          </w:rPr>
          <w:t>3.2.4.3.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46" w:history="1">
        <w:r w:rsidRPr="0021298A">
          <w:rPr>
            <w:rStyle w:val="Hyperlink"/>
          </w:rPr>
          <w:t>3.2.5.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5 - Abrechnung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7" w:history="1">
        <w:r w:rsidRPr="0021298A">
          <w:rPr>
            <w:rStyle w:val="Hyperlink"/>
            <w:noProof/>
            <w:lang w:val="de-DE"/>
          </w:rPr>
          <w:t>3.2.5.1.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8" w:history="1">
        <w:r w:rsidRPr="0021298A">
          <w:rPr>
            <w:rStyle w:val="Hyperlink"/>
            <w:noProof/>
            <w:lang w:val="de-DE"/>
          </w:rPr>
          <w:t>3.2.5.2.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49" w:history="1">
        <w:r w:rsidRPr="0021298A">
          <w:rPr>
            <w:rStyle w:val="Hyperlink"/>
            <w:noProof/>
            <w:lang w:val="de-DE"/>
          </w:rPr>
          <w:t>3.2.5.3.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50" w:history="1">
        <w:r w:rsidRPr="0021298A">
          <w:rPr>
            <w:rStyle w:val="Hyperlink"/>
          </w:rPr>
          <w:t>3.2.6.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6 - Bezahlung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1" w:history="1">
        <w:r w:rsidRPr="0021298A">
          <w:rPr>
            <w:rStyle w:val="Hyperlink"/>
            <w:noProof/>
            <w:lang w:val="de-DE"/>
          </w:rPr>
          <w:t>3.2.6.1.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2" w:history="1">
        <w:r w:rsidRPr="0021298A">
          <w:rPr>
            <w:rStyle w:val="Hyperlink"/>
            <w:noProof/>
            <w:lang w:val="de-DE"/>
          </w:rPr>
          <w:t>3.2.6.2.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3" w:history="1">
        <w:r w:rsidRPr="0021298A">
          <w:rPr>
            <w:rStyle w:val="Hyperlink"/>
            <w:noProof/>
            <w:lang w:val="de-DE"/>
          </w:rPr>
          <w:t>3.2.6.3.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54" w:history="1">
        <w:r w:rsidRPr="0021298A">
          <w:rPr>
            <w:rStyle w:val="Hyperlink"/>
          </w:rPr>
          <w:t>3.2.7.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7 - 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5" w:history="1">
        <w:r w:rsidRPr="0021298A">
          <w:rPr>
            <w:rStyle w:val="Hyperlink"/>
            <w:noProof/>
            <w:lang w:val="de-DE"/>
          </w:rPr>
          <w:t>3.2.7.1.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6" w:history="1">
        <w:r w:rsidRPr="0021298A">
          <w:rPr>
            <w:rStyle w:val="Hyperlink"/>
            <w:noProof/>
            <w:lang w:val="de-DE"/>
          </w:rPr>
          <w:t>3.2.7.2.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7" w:history="1">
        <w:r w:rsidRPr="0021298A">
          <w:rPr>
            <w:rStyle w:val="Hyperlink"/>
            <w:noProof/>
            <w:lang w:val="de-DE"/>
          </w:rPr>
          <w:t>3.2.7.3.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58" w:history="1">
        <w:r w:rsidRPr="0021298A">
          <w:rPr>
            <w:rStyle w:val="Hyperlink"/>
          </w:rPr>
          <w:t>3.2.8.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8 - Produktbeschreibung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59" w:history="1">
        <w:r w:rsidRPr="0021298A">
          <w:rPr>
            <w:rStyle w:val="Hyperlink"/>
            <w:noProof/>
            <w:lang w:val="de-DE"/>
          </w:rPr>
          <w:t>3.2.8.1.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0" w:history="1">
        <w:r w:rsidRPr="0021298A">
          <w:rPr>
            <w:rStyle w:val="Hyperlink"/>
            <w:noProof/>
            <w:lang w:val="de-DE"/>
          </w:rPr>
          <w:t>3.2.8.2.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1" w:history="1">
        <w:r w:rsidRPr="0021298A">
          <w:rPr>
            <w:rStyle w:val="Hyperlink"/>
            <w:noProof/>
            <w:lang w:val="de-DE"/>
          </w:rPr>
          <w:t>3.2.8.3.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62" w:history="1">
        <w:r w:rsidRPr="0021298A">
          <w:rPr>
            <w:rStyle w:val="Hyperlink"/>
          </w:rPr>
          <w:t>3.2.9.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9 - Dienstleistung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3" w:history="1">
        <w:r w:rsidRPr="0021298A">
          <w:rPr>
            <w:rStyle w:val="Hyperlink"/>
            <w:noProof/>
            <w:lang w:val="de-DE"/>
          </w:rPr>
          <w:t>3.2.9.1.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4" w:history="1">
        <w:r w:rsidRPr="0021298A">
          <w:rPr>
            <w:rStyle w:val="Hyperlink"/>
            <w:noProof/>
            <w:lang w:val="de-DE"/>
          </w:rPr>
          <w:t>3.2.9.2.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</w:t>
        </w:r>
        <w:r w:rsidRPr="0021298A">
          <w:rPr>
            <w:rStyle w:val="Hyperlink"/>
            <w:noProof/>
            <w:lang w:val="de-DE"/>
          </w:rPr>
          <w:t>t</w:t>
        </w:r>
        <w:r w:rsidRPr="0021298A">
          <w:rPr>
            <w:rStyle w:val="Hyperlink"/>
            <w:noProof/>
            <w:lang w:val="de-DE"/>
          </w:rPr>
          <w:t>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5" w:history="1">
        <w:r w:rsidRPr="0021298A">
          <w:rPr>
            <w:rStyle w:val="Hyperlink"/>
            <w:noProof/>
            <w:lang w:val="de-DE"/>
          </w:rPr>
          <w:t>3.2.9.3.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66" w:history="1">
        <w:r w:rsidRPr="0021298A">
          <w:rPr>
            <w:rStyle w:val="Hyperlink"/>
          </w:rPr>
          <w:t>3.2.10.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10 - Adminaccount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7" w:history="1">
        <w:r w:rsidRPr="0021298A">
          <w:rPr>
            <w:rStyle w:val="Hyperlink"/>
            <w:noProof/>
            <w:lang w:val="de-DE"/>
          </w:rPr>
          <w:t>3.2.10.1.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8" w:history="1">
        <w:r w:rsidRPr="0021298A">
          <w:rPr>
            <w:rStyle w:val="Hyperlink"/>
            <w:noProof/>
            <w:lang w:val="de-DE"/>
          </w:rPr>
          <w:t>3.2.10.2.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69" w:history="1">
        <w:r w:rsidRPr="0021298A">
          <w:rPr>
            <w:rStyle w:val="Hyperlink"/>
            <w:noProof/>
            <w:lang w:val="de-DE"/>
          </w:rPr>
          <w:t>3.2.10.3.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70" w:history="1">
        <w:r w:rsidRPr="0021298A">
          <w:rPr>
            <w:rStyle w:val="Hyperlink"/>
          </w:rPr>
          <w:t>3.2.11.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11 - 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1" w:history="1">
        <w:r w:rsidRPr="0021298A">
          <w:rPr>
            <w:rStyle w:val="Hyperlink"/>
            <w:noProof/>
            <w:lang w:val="de-DE"/>
          </w:rPr>
          <w:t>3.2.11.1.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2" w:history="1">
        <w:r w:rsidRPr="0021298A">
          <w:rPr>
            <w:rStyle w:val="Hyperlink"/>
            <w:noProof/>
            <w:lang w:val="de-DE"/>
          </w:rPr>
          <w:t>3.2.11.2.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3" w:history="1">
        <w:r w:rsidRPr="0021298A">
          <w:rPr>
            <w:rStyle w:val="Hyperlink"/>
            <w:noProof/>
            <w:lang w:val="de-DE"/>
          </w:rPr>
          <w:t>3.2.11.3.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74" w:history="1">
        <w:r w:rsidRPr="0021298A">
          <w:rPr>
            <w:rStyle w:val="Hyperlink"/>
          </w:rPr>
          <w:t>3.2.12.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12 - Ändern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5" w:history="1">
        <w:r w:rsidRPr="0021298A">
          <w:rPr>
            <w:rStyle w:val="Hyperlink"/>
            <w:noProof/>
            <w:lang w:val="de-DE"/>
          </w:rPr>
          <w:t>3.2.12.1.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6" w:history="1">
        <w:r w:rsidRPr="0021298A">
          <w:rPr>
            <w:rStyle w:val="Hyperlink"/>
            <w:noProof/>
            <w:lang w:val="de-DE"/>
          </w:rPr>
          <w:t>3.2.12.2.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7" w:history="1">
        <w:r w:rsidRPr="0021298A">
          <w:rPr>
            <w:rStyle w:val="Hyperlink"/>
            <w:noProof/>
            <w:lang w:val="de-DE"/>
          </w:rPr>
          <w:t>3.2.12.3.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78" w:history="1">
        <w:r w:rsidRPr="0021298A">
          <w:rPr>
            <w:rStyle w:val="Hyperlink"/>
          </w:rPr>
          <w:t>3.2.13.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13 – Löschen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79" w:history="1">
        <w:r w:rsidRPr="0021298A">
          <w:rPr>
            <w:rStyle w:val="Hyperlink"/>
            <w:noProof/>
            <w:lang w:val="de-DE"/>
          </w:rPr>
          <w:t>3.2.13.1.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0" w:history="1">
        <w:r w:rsidRPr="0021298A">
          <w:rPr>
            <w:rStyle w:val="Hyperlink"/>
            <w:noProof/>
            <w:lang w:val="de-DE"/>
          </w:rPr>
          <w:t>3.2.13.2.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1" w:history="1">
        <w:r w:rsidRPr="0021298A">
          <w:rPr>
            <w:rStyle w:val="Hyperlink"/>
            <w:noProof/>
            <w:lang w:val="de-DE"/>
          </w:rPr>
          <w:t>3.2.13.3.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82" w:history="1">
        <w:r w:rsidRPr="0021298A">
          <w:rPr>
            <w:rStyle w:val="Hyperlink"/>
          </w:rPr>
          <w:t>3.2.14.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14 - Anzeigen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3" w:history="1">
        <w:r w:rsidRPr="0021298A">
          <w:rPr>
            <w:rStyle w:val="Hyperlink"/>
            <w:noProof/>
            <w:lang w:val="de-DE"/>
          </w:rPr>
          <w:t>3.2.14.1.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4" w:history="1">
        <w:r w:rsidRPr="0021298A">
          <w:rPr>
            <w:rStyle w:val="Hyperlink"/>
            <w:noProof/>
            <w:lang w:val="de-DE"/>
          </w:rPr>
          <w:t>3.2.14.2.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5" w:history="1">
        <w:r w:rsidRPr="0021298A">
          <w:rPr>
            <w:rStyle w:val="Hyperlink"/>
            <w:noProof/>
            <w:lang w:val="de-DE"/>
          </w:rPr>
          <w:t>3.2.14.3.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86" w:history="1">
        <w:r w:rsidRPr="0021298A">
          <w:rPr>
            <w:rStyle w:val="Hyperlink"/>
          </w:rPr>
          <w:t>3.2.15.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15 - Erstellen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7" w:history="1">
        <w:r w:rsidRPr="0021298A">
          <w:rPr>
            <w:rStyle w:val="Hyperlink"/>
            <w:noProof/>
            <w:lang w:val="de-DE"/>
          </w:rPr>
          <w:t>3.2.15.1.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8" w:history="1">
        <w:r w:rsidRPr="0021298A">
          <w:rPr>
            <w:rStyle w:val="Hyperlink"/>
            <w:noProof/>
            <w:lang w:val="de-DE"/>
          </w:rPr>
          <w:t>3.2.15.2.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89" w:history="1">
        <w:r w:rsidRPr="0021298A">
          <w:rPr>
            <w:rStyle w:val="Hyperlink"/>
            <w:noProof/>
            <w:lang w:val="de-DE"/>
          </w:rPr>
          <w:t>3.2.15.3.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90" w:history="1">
        <w:r w:rsidRPr="0021298A">
          <w:rPr>
            <w:rStyle w:val="Hyperlink"/>
          </w:rPr>
          <w:t>3.2.16.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16 - Kundenverwaltung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1" w:history="1">
        <w:r w:rsidRPr="0021298A">
          <w:rPr>
            <w:rStyle w:val="Hyperlink"/>
            <w:noProof/>
            <w:lang w:val="de-DE"/>
          </w:rPr>
          <w:t>3.2.16.1.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2" w:history="1">
        <w:r w:rsidRPr="0021298A">
          <w:rPr>
            <w:rStyle w:val="Hyperlink"/>
            <w:noProof/>
            <w:lang w:val="de-DE"/>
          </w:rPr>
          <w:t>3.2.16.2.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3" w:history="1">
        <w:r w:rsidRPr="0021298A">
          <w:rPr>
            <w:rStyle w:val="Hyperlink"/>
            <w:noProof/>
            <w:lang w:val="de-DE"/>
          </w:rPr>
          <w:t>3.2.16.3.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94" w:history="1">
        <w:r w:rsidRPr="0021298A">
          <w:rPr>
            <w:rStyle w:val="Hyperlink"/>
          </w:rPr>
          <w:t>3.2.17.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17 - Mitarbeiterverwaltung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5" w:history="1">
        <w:r w:rsidRPr="0021298A">
          <w:rPr>
            <w:rStyle w:val="Hyperlink"/>
            <w:noProof/>
            <w:lang w:val="de-DE"/>
          </w:rPr>
          <w:t>3.2.17.1.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6" w:history="1">
        <w:r w:rsidRPr="0021298A">
          <w:rPr>
            <w:rStyle w:val="Hyperlink"/>
            <w:noProof/>
            <w:lang w:val="de-DE"/>
          </w:rPr>
          <w:t>3.2.17.2.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7" w:history="1">
        <w:r w:rsidRPr="0021298A">
          <w:rPr>
            <w:rStyle w:val="Hyperlink"/>
            <w:noProof/>
            <w:lang w:val="de-DE"/>
          </w:rPr>
          <w:t>3.2.17.3.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898" w:history="1">
        <w:r w:rsidRPr="0021298A">
          <w:rPr>
            <w:rStyle w:val="Hyperlink"/>
          </w:rPr>
          <w:t>3.2.18.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18 - Terminverwaltung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899" w:history="1">
        <w:r w:rsidRPr="0021298A">
          <w:rPr>
            <w:rStyle w:val="Hyperlink"/>
            <w:noProof/>
            <w:lang w:val="de-DE"/>
          </w:rPr>
          <w:t>3.2.18.1.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0" w:history="1">
        <w:r w:rsidRPr="0021298A">
          <w:rPr>
            <w:rStyle w:val="Hyperlink"/>
            <w:noProof/>
            <w:lang w:val="de-DE"/>
          </w:rPr>
          <w:t>3.2.18.2.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1" w:history="1">
        <w:r w:rsidRPr="0021298A">
          <w:rPr>
            <w:rStyle w:val="Hyperlink"/>
            <w:noProof/>
            <w:lang w:val="de-DE"/>
          </w:rPr>
          <w:t>3.2.18.3.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02" w:history="1">
        <w:r w:rsidRPr="0021298A">
          <w:rPr>
            <w:rStyle w:val="Hyperlink"/>
          </w:rPr>
          <w:t>3.2.19.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19 - Lagerverwaltung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3" w:history="1">
        <w:r w:rsidRPr="0021298A">
          <w:rPr>
            <w:rStyle w:val="Hyperlink"/>
            <w:noProof/>
            <w:lang w:val="de-DE"/>
          </w:rPr>
          <w:t>3.2.19.1.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4" w:history="1">
        <w:r w:rsidRPr="0021298A">
          <w:rPr>
            <w:rStyle w:val="Hyperlink"/>
            <w:noProof/>
            <w:lang w:val="de-DE"/>
          </w:rPr>
          <w:t>3.2.19.2.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5" w:history="1">
        <w:r w:rsidRPr="0021298A">
          <w:rPr>
            <w:rStyle w:val="Hyperlink"/>
            <w:noProof/>
            <w:lang w:val="de-DE"/>
          </w:rPr>
          <w:t>3.2.19.3.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06" w:history="1">
        <w:r w:rsidRPr="0021298A">
          <w:rPr>
            <w:rStyle w:val="Hyperlink"/>
          </w:rPr>
          <w:t>3.2.20.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20 - Mitarbeiteraccount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7" w:history="1">
        <w:r w:rsidRPr="0021298A">
          <w:rPr>
            <w:rStyle w:val="Hyperlink"/>
            <w:noProof/>
            <w:lang w:val="de-DE"/>
          </w:rPr>
          <w:t>3.2.20.1.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8" w:history="1">
        <w:r w:rsidRPr="0021298A">
          <w:rPr>
            <w:rStyle w:val="Hyperlink"/>
            <w:noProof/>
            <w:lang w:val="de-DE"/>
          </w:rPr>
          <w:t>3.2.20.2.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09" w:history="1">
        <w:r w:rsidRPr="0021298A">
          <w:rPr>
            <w:rStyle w:val="Hyperlink"/>
            <w:noProof/>
            <w:lang w:val="de-DE"/>
          </w:rPr>
          <w:t>3.2.20.3.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10" w:history="1">
        <w:r w:rsidRPr="0021298A">
          <w:rPr>
            <w:rStyle w:val="Hyperlink"/>
          </w:rPr>
          <w:t>3.2.21.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21 - Schichtplanverwaltung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1" w:history="1">
        <w:r w:rsidRPr="0021298A">
          <w:rPr>
            <w:rStyle w:val="Hyperlink"/>
            <w:noProof/>
            <w:lang w:val="de-DE"/>
          </w:rPr>
          <w:t>3.2.21.1.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2" w:history="1">
        <w:r w:rsidRPr="0021298A">
          <w:rPr>
            <w:rStyle w:val="Hyperlink"/>
            <w:noProof/>
            <w:lang w:val="de-DE"/>
          </w:rPr>
          <w:t>3.2.21.2.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3" w:history="1">
        <w:r w:rsidRPr="0021298A">
          <w:rPr>
            <w:rStyle w:val="Hyperlink"/>
            <w:noProof/>
            <w:lang w:val="de-DE"/>
          </w:rPr>
          <w:t>3.2.21.3.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14" w:history="1">
        <w:r w:rsidRPr="0021298A">
          <w:rPr>
            <w:rStyle w:val="Hyperlink"/>
          </w:rPr>
          <w:t>3.2.22.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22 - Schichtplan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5" w:history="1">
        <w:r w:rsidRPr="0021298A">
          <w:rPr>
            <w:rStyle w:val="Hyperlink"/>
            <w:noProof/>
            <w:lang w:val="de-DE"/>
          </w:rPr>
          <w:t>3.2.22.1.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6" w:history="1">
        <w:r w:rsidRPr="0021298A">
          <w:rPr>
            <w:rStyle w:val="Hyperlink"/>
            <w:noProof/>
            <w:lang w:val="de-DE"/>
          </w:rPr>
          <w:t>3.2.22.2.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7" w:history="1">
        <w:r w:rsidRPr="0021298A">
          <w:rPr>
            <w:rStyle w:val="Hyperlink"/>
            <w:noProof/>
            <w:lang w:val="de-DE"/>
          </w:rPr>
          <w:t>3.2.22.3.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18" w:history="1">
        <w:r w:rsidRPr="0021298A">
          <w:rPr>
            <w:rStyle w:val="Hyperlink"/>
          </w:rPr>
          <w:t>3.2.23.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Domänenklasse 23 - 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19" w:history="1">
        <w:r w:rsidRPr="0021298A">
          <w:rPr>
            <w:rStyle w:val="Hyperlink"/>
            <w:noProof/>
            <w:lang w:val="de-DE"/>
          </w:rPr>
          <w:t>3.2.23.1.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0" w:history="1">
        <w:r w:rsidRPr="0021298A">
          <w:rPr>
            <w:rStyle w:val="Hyperlink"/>
            <w:noProof/>
            <w:lang w:val="de-DE"/>
          </w:rPr>
          <w:t>3.2.23.2.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1" w:history="1">
        <w:r w:rsidRPr="0021298A">
          <w:rPr>
            <w:rStyle w:val="Hyperlink"/>
            <w:noProof/>
            <w:lang w:val="de-DE"/>
          </w:rPr>
          <w:t>3.2.23.3.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2" w:history="1">
        <w:r w:rsidRPr="0021298A">
          <w:rPr>
            <w:rStyle w:val="Hyperlink"/>
            <w:noProof/>
            <w:lang w:val="de-D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Systemsequenzdiagramme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3" w:history="1">
        <w:r w:rsidRPr="0021298A">
          <w:rPr>
            <w:rStyle w:val="Hyperlink"/>
            <w:noProof/>
            <w:lang w:val="de-DE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1 – Verkauf abwickeln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4" w:history="1">
        <w:r w:rsidRPr="0021298A">
          <w:rPr>
            <w:rStyle w:val="Hyperlink"/>
            <w:noProof/>
            <w:lang w:val="de-DE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2 – Kunde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5" w:history="1">
        <w:r w:rsidRPr="0021298A">
          <w:rPr>
            <w:rStyle w:val="Hyperlink"/>
            <w:noProof/>
            <w:lang w:val="de-DE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3 – Lagerbestand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6" w:history="1">
        <w:r w:rsidRPr="0021298A">
          <w:rPr>
            <w:rStyle w:val="Hyperlink"/>
            <w:noProof/>
            <w:lang w:val="de-DE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4 – Mitarbeiter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7" w:history="1">
        <w:r w:rsidRPr="0021298A">
          <w:rPr>
            <w:rStyle w:val="Hyperlink"/>
            <w:noProof/>
            <w:lang w:val="de-DE"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5 – Preis für Dienstleistung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8" w:history="1">
        <w:r w:rsidRPr="0021298A">
          <w:rPr>
            <w:rStyle w:val="Hyperlink"/>
            <w:noProof/>
            <w:lang w:val="de-DE"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6 – Schichtplan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29" w:history="1">
        <w:r w:rsidRPr="0021298A">
          <w:rPr>
            <w:rStyle w:val="Hyperlink"/>
            <w:noProof/>
            <w:lang w:val="de-DE"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7 – Kundentermin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30" w:history="1">
        <w:r w:rsidRPr="0021298A">
          <w:rPr>
            <w:rStyle w:val="Hyperlink"/>
            <w:noProof/>
            <w:lang w:val="en-US"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en-US"/>
          </w:rPr>
          <w:t>Use Case 8 – Admin-Account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31" w:history="1">
        <w:r w:rsidRPr="0021298A">
          <w:rPr>
            <w:rStyle w:val="Hyperlink"/>
            <w:noProof/>
            <w:lang w:val="de-DE"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9 – Passwort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2"/>
        <w:tabs>
          <w:tab w:val="left" w:pos="10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32" w:history="1">
        <w:r w:rsidRPr="0021298A">
          <w:rPr>
            <w:rStyle w:val="Hyperlink"/>
            <w:noProof/>
            <w:lang w:val="de-DE"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Use Case 10 – Systemanmeldung durchführen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05933" w:history="1">
        <w:r w:rsidRPr="0021298A">
          <w:rPr>
            <w:rStyle w:val="Hyperlink"/>
            <w:noProof/>
            <w:lang w:val="de-D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21298A">
          <w:rPr>
            <w:rStyle w:val="Hyperlink"/>
            <w:noProof/>
            <w:lang w:val="de-DE"/>
          </w:rPr>
          <w:t>Systemoperationen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_Toc448605933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4" w:history="1">
        <w:r w:rsidRPr="0021298A">
          <w:rPr>
            <w:rStyle w:val="Hyperlink"/>
          </w:rPr>
          <w:t>5.1.1.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1 - gibProduktEin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5" w:history="1">
        <w:r w:rsidRPr="0021298A">
          <w:rPr>
            <w:rStyle w:val="Hyperlink"/>
          </w:rPr>
          <w:t>5.1.2.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2 - erstelleNeuenKunden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6" w:history="1">
        <w:r w:rsidRPr="0021298A">
          <w:rPr>
            <w:rStyle w:val="Hyperlink"/>
          </w:rPr>
          <w:t>5.1.3.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3 - erstelleNeuesProdukt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7" w:history="1">
        <w:r w:rsidRPr="0021298A">
          <w:rPr>
            <w:rStyle w:val="Hyperlink"/>
          </w:rPr>
          <w:t>5.1.4.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4 - erstelleNeuenMitarbeiter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8" w:history="1">
        <w:r w:rsidRPr="0021298A">
          <w:rPr>
            <w:rStyle w:val="Hyperlink"/>
          </w:rPr>
          <w:t>5.1.5.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5 - änderePreis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39" w:history="1">
        <w:r w:rsidRPr="0021298A">
          <w:rPr>
            <w:rStyle w:val="Hyperlink"/>
          </w:rPr>
          <w:t>5.1.6.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6 - belegeSchicht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40" w:history="1">
        <w:r w:rsidRPr="0021298A">
          <w:rPr>
            <w:rStyle w:val="Hyperlink"/>
          </w:rPr>
          <w:t>5.1.7.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7 – erstelleNeuenTermin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41" w:history="1">
        <w:r w:rsidRPr="0021298A">
          <w:rPr>
            <w:rStyle w:val="Hyperlink"/>
          </w:rPr>
          <w:t>5.1.8.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8 - erstelleAccount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42" w:history="1">
        <w:r w:rsidRPr="0021298A">
          <w:rPr>
            <w:rStyle w:val="Hyperlink"/>
          </w:rPr>
          <w:t>5.1.9.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9 - erstelleNeuesPasswort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96FE5" w:rsidRDefault="00896FE5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05943" w:history="1">
        <w:r w:rsidRPr="0021298A">
          <w:rPr>
            <w:rStyle w:val="Hyperlink"/>
          </w:rPr>
          <w:t>5.1.10.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1298A">
          <w:rPr>
            <w:rStyle w:val="Hyperlink"/>
          </w:rPr>
          <w:t>Vertrag Systemoperation 10 - anmelden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_Toc448605943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67686" w:rsidRPr="00857186" w:rsidRDefault="00467686">
      <w:pPr>
        <w:rPr>
          <w:lang w:val="de-DE"/>
        </w:rPr>
      </w:pPr>
      <w:r w:rsidRPr="00857186">
        <w:rPr>
          <w:lang w:val="de-DE"/>
        </w:rPr>
        <w:fldChar w:fldCharType="end"/>
      </w:r>
    </w:p>
    <w:p w:rsidR="00ED4555" w:rsidRPr="00857186" w:rsidRDefault="0095643A" w:rsidP="00ED4555">
      <w:pPr>
        <w:pStyle w:val="berschrift1"/>
        <w:tabs>
          <w:tab w:val="clear" w:pos="360"/>
          <w:tab w:val="num" w:pos="432"/>
        </w:tabs>
        <w:ind w:left="432" w:hanging="432"/>
        <w:rPr>
          <w:lang w:val="de-DE"/>
        </w:rPr>
      </w:pPr>
      <w:r w:rsidRPr="00857186">
        <w:rPr>
          <w:lang w:val="de-DE"/>
        </w:rPr>
        <w:br w:type="page"/>
      </w:r>
      <w:bookmarkStart w:id="3" w:name="_Toc89585895"/>
      <w:bookmarkStart w:id="4" w:name="_Toc448605823"/>
      <w:r w:rsidR="00ED4555" w:rsidRPr="00857186">
        <w:rPr>
          <w:lang w:val="de-DE"/>
        </w:rPr>
        <w:lastRenderedPageBreak/>
        <w:t>Einführung (</w:t>
      </w:r>
      <w:proofErr w:type="spellStart"/>
      <w:r w:rsidR="00ED4555" w:rsidRPr="00857186">
        <w:rPr>
          <w:lang w:val="de-DE"/>
        </w:rPr>
        <w:t>Introduction</w:t>
      </w:r>
      <w:proofErr w:type="spellEnd"/>
      <w:r w:rsidR="00ED4555" w:rsidRPr="00857186">
        <w:rPr>
          <w:lang w:val="de-DE"/>
        </w:rPr>
        <w:t>)</w:t>
      </w:r>
      <w:bookmarkEnd w:id="3"/>
      <w:bookmarkEnd w:id="4"/>
    </w:p>
    <w:p w:rsidR="00ED4555" w:rsidRDefault="00ED4555" w:rsidP="00ED4555">
      <w:pPr>
        <w:pStyle w:val="berschrift2"/>
        <w:rPr>
          <w:lang w:val="de-DE"/>
        </w:rPr>
      </w:pPr>
      <w:bookmarkStart w:id="5" w:name="_Toc89585898"/>
      <w:bookmarkStart w:id="6" w:name="_Toc448605824"/>
      <w:r w:rsidRPr="00857186">
        <w:rPr>
          <w:lang w:val="de-DE"/>
        </w:rPr>
        <w:t>Definitionen und Abkürzungen</w:t>
      </w:r>
      <w:bookmarkEnd w:id="5"/>
      <w:bookmarkEnd w:id="6"/>
    </w:p>
    <w:p w:rsidR="006E135C" w:rsidRPr="006E135C" w:rsidRDefault="006E135C" w:rsidP="006E135C">
      <w:pPr>
        <w:ind w:left="708"/>
        <w:rPr>
          <w:lang w:val="de-DE"/>
        </w:rPr>
      </w:pPr>
      <w:r>
        <w:rPr>
          <w:lang w:val="de-DE"/>
        </w:rPr>
        <w:t>Vgl. separates Dokument (Dateiname: Glossary.docx)</w:t>
      </w:r>
    </w:p>
    <w:p w:rsidR="00ED4555" w:rsidRDefault="00ED4555" w:rsidP="00ED4555">
      <w:pPr>
        <w:pStyle w:val="berschrift2"/>
        <w:rPr>
          <w:lang w:val="de-DE"/>
        </w:rPr>
      </w:pPr>
      <w:bookmarkStart w:id="7" w:name="_Toc89585899"/>
      <w:bookmarkStart w:id="8" w:name="_Toc448605825"/>
      <w:r w:rsidRPr="00857186">
        <w:rPr>
          <w:lang w:val="de-DE"/>
        </w:rPr>
        <w:t>Referenzen</w:t>
      </w:r>
      <w:bookmarkEnd w:id="7"/>
      <w:bookmarkEnd w:id="8"/>
    </w:p>
    <w:p w:rsidR="006E135C" w:rsidRPr="006E135C" w:rsidRDefault="006E135C" w:rsidP="006E135C">
      <w:pPr>
        <w:ind w:left="708"/>
        <w:rPr>
          <w:lang w:val="de-DE"/>
        </w:rPr>
      </w:pPr>
      <w:r>
        <w:rPr>
          <w:lang w:val="de-DE"/>
        </w:rPr>
        <w:t xml:space="preserve">Buch: Craig </w:t>
      </w:r>
      <w:proofErr w:type="spellStart"/>
      <w:r>
        <w:rPr>
          <w:lang w:val="de-DE"/>
        </w:rPr>
        <w:t>Larman</w:t>
      </w:r>
      <w:proofErr w:type="spellEnd"/>
      <w:r>
        <w:rPr>
          <w:lang w:val="de-DE"/>
        </w:rPr>
        <w:t>: UML2 und Patterns angewendet (2005)</w:t>
      </w:r>
    </w:p>
    <w:p w:rsidR="00ED4555" w:rsidRDefault="00ED4555" w:rsidP="00ED4555">
      <w:pPr>
        <w:pStyle w:val="berschrift2"/>
        <w:rPr>
          <w:lang w:val="de-DE"/>
        </w:rPr>
      </w:pPr>
      <w:bookmarkStart w:id="9" w:name="_Toc89585900"/>
      <w:bookmarkStart w:id="10" w:name="_Toc448605826"/>
      <w:r w:rsidRPr="00857186">
        <w:rPr>
          <w:lang w:val="de-DE"/>
        </w:rPr>
        <w:t>Übersicht</w:t>
      </w:r>
      <w:bookmarkEnd w:id="9"/>
      <w:bookmarkEnd w:id="10"/>
    </w:p>
    <w:p w:rsidR="006E135C" w:rsidRPr="006E135C" w:rsidRDefault="006E135C" w:rsidP="006E135C">
      <w:pPr>
        <w:ind w:left="708"/>
        <w:rPr>
          <w:lang w:val="de-DE"/>
        </w:rPr>
      </w:pPr>
      <w:r>
        <w:rPr>
          <w:lang w:val="de-DE"/>
        </w:rPr>
        <w:t xml:space="preserve">Dieses Dokument enthält eine Zusammenfassung aller Domain Modell. Die Domain Modell werden einzeln beschrieben, sowie deren Attribute und die Beziehungen untereinander. Ebenso sind hier die Systemsequenzdiagramme mit </w:t>
      </w:r>
      <w:proofErr w:type="spellStart"/>
      <w:r>
        <w:rPr>
          <w:lang w:val="de-DE"/>
        </w:rPr>
        <w:t>Contracts</w:t>
      </w:r>
      <w:proofErr w:type="spellEnd"/>
      <w:r>
        <w:rPr>
          <w:lang w:val="de-DE"/>
        </w:rPr>
        <w:t xml:space="preserve"> untergebracht.</w:t>
      </w:r>
    </w:p>
    <w:p w:rsidR="00ED4555" w:rsidRPr="00857186" w:rsidRDefault="00ED4555" w:rsidP="0095643A">
      <w:pPr>
        <w:pStyle w:val="berschrift1"/>
        <w:rPr>
          <w:lang w:val="de-DE"/>
        </w:rPr>
      </w:pPr>
      <w:bookmarkStart w:id="11" w:name="_Toc448605827"/>
      <w:r w:rsidRPr="00857186">
        <w:rPr>
          <w:lang w:val="de-DE"/>
        </w:rPr>
        <w:t>Domain Modell</w:t>
      </w:r>
      <w:bookmarkEnd w:id="11"/>
    </w:p>
    <w:p w:rsidR="00ED4555" w:rsidRDefault="00ED4555" w:rsidP="0006078C">
      <w:pPr>
        <w:pStyle w:val="berschrift2"/>
        <w:rPr>
          <w:lang w:val="de-DE"/>
        </w:rPr>
      </w:pPr>
      <w:bookmarkStart w:id="12" w:name="_Toc448605828"/>
      <w:r w:rsidRPr="00857186">
        <w:rPr>
          <w:lang w:val="de-DE"/>
        </w:rPr>
        <w:t>Strukturdiagramm</w:t>
      </w:r>
      <w:bookmarkEnd w:id="12"/>
    </w:p>
    <w:p w:rsidR="006E135C" w:rsidRDefault="006E135C" w:rsidP="006E135C">
      <w:pPr>
        <w:ind w:firstLine="708"/>
        <w:rPr>
          <w:u w:val="single"/>
          <w:lang w:val="de-DE"/>
        </w:rPr>
      </w:pPr>
      <w:r w:rsidRPr="006E135C">
        <w:rPr>
          <w:u w:val="single"/>
          <w:lang w:val="de-DE"/>
        </w:rPr>
        <w:t>Termindurchführung</w:t>
      </w:r>
    </w:p>
    <w:p w:rsidR="006E135C" w:rsidRDefault="007471B5" w:rsidP="006E135C">
      <w:pPr>
        <w:ind w:firstLine="708"/>
        <w:rPr>
          <w:u w:val="single"/>
          <w:lang w:val="de-DE"/>
        </w:rPr>
      </w:pPr>
      <w:r>
        <w:rPr>
          <w:noProof/>
          <w:u w:val="single"/>
          <w:lang w:val="de-DE"/>
        </w:rPr>
        <w:drawing>
          <wp:inline distT="0" distB="0" distL="0" distR="0">
            <wp:extent cx="5753100" cy="5248275"/>
            <wp:effectExtent l="0" t="0" r="0" b="9525"/>
            <wp:docPr id="1" name="Bild 1" descr="C:\Users\Katharina\Downloads\Termindurchfüh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arina\Downloads\Termindurchführ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  <w:r>
        <w:rPr>
          <w:u w:val="single"/>
          <w:lang w:val="de-DE"/>
        </w:rPr>
        <w:lastRenderedPageBreak/>
        <w:t>Termin- /Kunden- /Lager-  und Mitarbeiterverwaltung</w:t>
      </w: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7471B5" w:rsidP="006E135C">
      <w:pPr>
        <w:ind w:firstLine="708"/>
        <w:rPr>
          <w:u w:val="single"/>
          <w:lang w:val="de-DE"/>
        </w:rPr>
      </w:pPr>
      <w:r>
        <w:rPr>
          <w:noProof/>
          <w:u w:val="single"/>
          <w:lang w:val="de-DE"/>
        </w:rPr>
        <w:drawing>
          <wp:inline distT="0" distB="0" distL="0" distR="0">
            <wp:extent cx="5762625" cy="6591300"/>
            <wp:effectExtent l="0" t="0" r="9525" b="0"/>
            <wp:docPr id="2" name="Bild 2" descr="C:\Users\Katharina\Downloads\Mitarbeiter-Kunden-Termin-Lagerverw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arina\Downloads\Mitarbeiter-Kunden-Termin-Lagerverwalt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6E135C" w:rsidP="006E135C">
      <w:pPr>
        <w:ind w:firstLine="708"/>
        <w:rPr>
          <w:u w:val="single"/>
          <w:lang w:val="de-DE"/>
        </w:rPr>
      </w:pPr>
      <w:r>
        <w:rPr>
          <w:u w:val="single"/>
          <w:lang w:val="de-DE"/>
        </w:rPr>
        <w:lastRenderedPageBreak/>
        <w:t>Schichtplanverwaltung:</w:t>
      </w: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Default="007471B5" w:rsidP="006E135C">
      <w:pPr>
        <w:ind w:firstLine="708"/>
        <w:rPr>
          <w:u w:val="single"/>
          <w:lang w:val="de-DE"/>
        </w:rPr>
      </w:pPr>
      <w:r>
        <w:rPr>
          <w:noProof/>
          <w:u w:val="single"/>
          <w:lang w:val="de-DE"/>
        </w:rPr>
        <w:drawing>
          <wp:inline distT="0" distB="0" distL="0" distR="0">
            <wp:extent cx="5172075" cy="4219575"/>
            <wp:effectExtent l="0" t="0" r="9525" b="9525"/>
            <wp:docPr id="3" name="Bild 3" descr="C:\Users\Katharina\Downloads\Schichtplanverw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arina\Downloads\Schichtplanverwaltu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35C" w:rsidRDefault="006E135C" w:rsidP="006E135C">
      <w:pPr>
        <w:ind w:firstLine="708"/>
        <w:rPr>
          <w:u w:val="single"/>
          <w:lang w:val="de-DE"/>
        </w:rPr>
      </w:pPr>
    </w:p>
    <w:p w:rsidR="006E135C" w:rsidRPr="006E135C" w:rsidRDefault="006E135C" w:rsidP="006E135C">
      <w:pPr>
        <w:ind w:firstLine="708"/>
        <w:rPr>
          <w:u w:val="single"/>
          <w:lang w:val="de-DE"/>
        </w:rPr>
      </w:pPr>
    </w:p>
    <w:p w:rsidR="00ED4555" w:rsidRPr="00857186" w:rsidRDefault="00857186" w:rsidP="0006078C">
      <w:pPr>
        <w:pStyle w:val="berschrift2"/>
        <w:rPr>
          <w:lang w:val="de-DE"/>
        </w:rPr>
      </w:pPr>
      <w:bookmarkStart w:id="13" w:name="_Toc448605829"/>
      <w:r>
        <w:rPr>
          <w:lang w:val="de-DE"/>
        </w:rPr>
        <w:t>Beschreibung der Domänenklassen (Konzeptionellen Klassen)</w:t>
      </w:r>
      <w:bookmarkEnd w:id="13"/>
    </w:p>
    <w:p w:rsidR="00ED4555" w:rsidRPr="00857186" w:rsidRDefault="00857186" w:rsidP="0006078C">
      <w:pPr>
        <w:pStyle w:val="berschrift3"/>
        <w:rPr>
          <w:lang w:val="de-DE"/>
        </w:rPr>
      </w:pPr>
      <w:bookmarkStart w:id="14" w:name="_Toc448605830"/>
      <w:r>
        <w:rPr>
          <w:lang w:val="de-DE"/>
        </w:rPr>
        <w:t>Domänenklasse 1</w:t>
      </w:r>
      <w:r w:rsidR="006E135C">
        <w:rPr>
          <w:lang w:val="de-DE"/>
        </w:rPr>
        <w:t xml:space="preserve"> - Termindurchführung</w:t>
      </w:r>
      <w:bookmarkEnd w:id="14"/>
    </w:p>
    <w:p w:rsidR="0006078C" w:rsidRDefault="0006078C" w:rsidP="006E135C">
      <w:pPr>
        <w:pStyle w:val="berschrift4"/>
        <w:rPr>
          <w:lang w:val="de-DE"/>
        </w:rPr>
      </w:pPr>
      <w:bookmarkStart w:id="15" w:name="_Toc448605831"/>
      <w:r w:rsidRPr="00857186">
        <w:rPr>
          <w:lang w:val="de-DE"/>
        </w:rPr>
        <w:t>Beschreibung</w:t>
      </w:r>
      <w:bookmarkEnd w:id="15"/>
    </w:p>
    <w:p w:rsidR="006E135C" w:rsidRPr="006E135C" w:rsidRDefault="006E135C" w:rsidP="006E135C">
      <w:pPr>
        <w:ind w:left="708"/>
        <w:rPr>
          <w:lang w:val="de-DE"/>
        </w:rPr>
      </w:pPr>
      <w:r>
        <w:rPr>
          <w:lang w:val="de-DE"/>
        </w:rPr>
        <w:t>Mit dieser Klasse wird die Durchführung eines einzelnen Termins dargestellt. Hier kommt der Kunde mit seinen Äpfeln an und der Mitarbeiter verarbeitet die Äpfel zu Saft.</w:t>
      </w:r>
    </w:p>
    <w:p w:rsidR="0006078C" w:rsidRDefault="0006078C" w:rsidP="0006078C">
      <w:pPr>
        <w:pStyle w:val="berschrift4"/>
        <w:rPr>
          <w:lang w:val="de-DE"/>
        </w:rPr>
      </w:pPr>
      <w:bookmarkStart w:id="16" w:name="_Toc448605832"/>
      <w:r w:rsidRPr="00857186">
        <w:rPr>
          <w:lang w:val="de-DE"/>
        </w:rPr>
        <w:t>Attribute</w:t>
      </w:r>
      <w:bookmarkEnd w:id="16"/>
    </w:p>
    <w:p w:rsidR="006E135C" w:rsidRDefault="006E135C" w:rsidP="005A7043">
      <w:pPr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abfüllart</w:t>
      </w:r>
      <w:proofErr w:type="spellEnd"/>
      <w:r>
        <w:rPr>
          <w:lang w:val="de-DE"/>
        </w:rPr>
        <w:t>: Beschreibt, ob der Saft kalt oder warm gepresst wird.</w:t>
      </w:r>
    </w:p>
    <w:p w:rsidR="006E135C" w:rsidRDefault="006E135C" w:rsidP="005A7043"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>literzahl: Wie viel Liter Saft wurde gepresst.</w:t>
      </w:r>
    </w:p>
    <w:p w:rsidR="006E135C" w:rsidRDefault="006E135C" w:rsidP="005A7043">
      <w:pPr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materialien</w:t>
      </w:r>
      <w:proofErr w:type="spellEnd"/>
      <w:r>
        <w:rPr>
          <w:lang w:val="de-DE"/>
        </w:rPr>
        <w:t>: Verwendeten Materialien des Mosterei-Betriebes.</w:t>
      </w:r>
    </w:p>
    <w:p w:rsidR="006E135C" w:rsidRPr="006E135C" w:rsidRDefault="006E135C" w:rsidP="005A7043"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>menge: Welche Menge an Äpfeln wurde mitgebracht.</w:t>
      </w:r>
    </w:p>
    <w:p w:rsidR="0006078C" w:rsidRDefault="0006078C" w:rsidP="0006078C">
      <w:pPr>
        <w:pStyle w:val="berschrift4"/>
        <w:rPr>
          <w:lang w:val="de-DE"/>
        </w:rPr>
      </w:pPr>
      <w:bookmarkStart w:id="17" w:name="_Toc448605833"/>
      <w:r w:rsidRPr="00857186">
        <w:rPr>
          <w:lang w:val="de-DE"/>
        </w:rPr>
        <w:t>Beziehungen</w:t>
      </w:r>
      <w:bookmarkEnd w:id="17"/>
    </w:p>
    <w:p w:rsidR="006E135C" w:rsidRDefault="006E135C" w:rsidP="005A7043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Termin</w:t>
      </w:r>
    </w:p>
    <w:p w:rsidR="006E135C" w:rsidRDefault="006E135C" w:rsidP="005A7043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Mitarbeiter</w:t>
      </w:r>
    </w:p>
    <w:p w:rsidR="006E135C" w:rsidRDefault="006E135C" w:rsidP="005A7043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Abrechnung</w:t>
      </w:r>
    </w:p>
    <w:p w:rsidR="006E135C" w:rsidRDefault="006E135C" w:rsidP="005A7043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Produkt</w:t>
      </w:r>
    </w:p>
    <w:p w:rsidR="006E135C" w:rsidRDefault="006E135C" w:rsidP="005A7043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Dienstleistung</w:t>
      </w:r>
    </w:p>
    <w:p w:rsidR="00E14B5A" w:rsidRPr="006E135C" w:rsidRDefault="00E14B5A" w:rsidP="00E14B5A">
      <w:pPr>
        <w:rPr>
          <w:lang w:val="de-DE"/>
        </w:rPr>
      </w:pPr>
    </w:p>
    <w:p w:rsidR="00857186" w:rsidRPr="00857186" w:rsidRDefault="00857186" w:rsidP="00857186">
      <w:pPr>
        <w:pStyle w:val="berschrift3"/>
        <w:rPr>
          <w:lang w:val="de-DE"/>
        </w:rPr>
      </w:pPr>
      <w:bookmarkStart w:id="18" w:name="_Toc448605834"/>
      <w:r>
        <w:rPr>
          <w:lang w:val="de-DE"/>
        </w:rPr>
        <w:lastRenderedPageBreak/>
        <w:t>Domänenklasse 2</w:t>
      </w:r>
      <w:r w:rsidR="006E135C">
        <w:rPr>
          <w:lang w:val="de-DE"/>
        </w:rPr>
        <w:t xml:space="preserve"> - Termin</w:t>
      </w:r>
      <w:bookmarkEnd w:id="18"/>
    </w:p>
    <w:p w:rsidR="00857186" w:rsidRDefault="00857186" w:rsidP="00857186">
      <w:pPr>
        <w:pStyle w:val="berschrift4"/>
        <w:rPr>
          <w:lang w:val="de-DE"/>
        </w:rPr>
      </w:pPr>
      <w:bookmarkStart w:id="19" w:name="_Toc448605835"/>
      <w:r w:rsidRPr="00857186">
        <w:rPr>
          <w:lang w:val="de-DE"/>
        </w:rPr>
        <w:t>Beschreibung</w:t>
      </w:r>
      <w:bookmarkEnd w:id="19"/>
    </w:p>
    <w:p w:rsidR="00E14B5A" w:rsidRPr="00E14B5A" w:rsidRDefault="00E14B5A" w:rsidP="00E14B5A">
      <w:pPr>
        <w:ind w:left="708"/>
        <w:rPr>
          <w:lang w:val="de-DE"/>
        </w:rPr>
      </w:pPr>
      <w:r>
        <w:rPr>
          <w:lang w:val="de-DE"/>
        </w:rPr>
        <w:t>Mit dieser Klasse wird ein spezieller Termin eines Kunden definiert.</w:t>
      </w:r>
    </w:p>
    <w:p w:rsidR="00857186" w:rsidRDefault="00857186" w:rsidP="00857186">
      <w:pPr>
        <w:pStyle w:val="berschrift4"/>
        <w:rPr>
          <w:lang w:val="de-DE"/>
        </w:rPr>
      </w:pPr>
      <w:bookmarkStart w:id="20" w:name="_Toc448605836"/>
      <w:r w:rsidRPr="00857186">
        <w:rPr>
          <w:lang w:val="de-DE"/>
        </w:rPr>
        <w:t>Attribute</w:t>
      </w:r>
      <w:bookmarkEnd w:id="20"/>
    </w:p>
    <w:p w:rsidR="00E14B5A" w:rsidRDefault="00E14B5A" w:rsidP="005A7043">
      <w:pPr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datum</w:t>
      </w:r>
      <w:proofErr w:type="spellEnd"/>
      <w:r>
        <w:rPr>
          <w:lang w:val="de-DE"/>
        </w:rPr>
        <w:t>: Datum an dem der Kunde den Termin hat.</w:t>
      </w:r>
    </w:p>
    <w:p w:rsidR="00E14B5A" w:rsidRDefault="00E14B5A" w:rsidP="005A7043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länge: Länge der Zeit, die für den Termin wirklich benötigt wurde.</w:t>
      </w:r>
    </w:p>
    <w:p w:rsidR="00E14B5A" w:rsidRDefault="00E14B5A" w:rsidP="005A7043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menge: Obstmenge, die der Kunde tatsächlich dabei hat.</w:t>
      </w:r>
    </w:p>
    <w:p w:rsidR="00E14B5A" w:rsidRPr="00E14B5A" w:rsidRDefault="00E14B5A" w:rsidP="005A7043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zeit: Uhrzeit des Termins.</w:t>
      </w:r>
    </w:p>
    <w:p w:rsidR="00857186" w:rsidRDefault="00857186" w:rsidP="00ED4555">
      <w:pPr>
        <w:pStyle w:val="berschrift4"/>
        <w:rPr>
          <w:lang w:val="de-DE"/>
        </w:rPr>
      </w:pPr>
      <w:bookmarkStart w:id="21" w:name="_Toc448605837"/>
      <w:r w:rsidRPr="00857186">
        <w:rPr>
          <w:lang w:val="de-DE"/>
        </w:rPr>
        <w:t>Beziehungen</w:t>
      </w:r>
      <w:bookmarkEnd w:id="21"/>
    </w:p>
    <w:p w:rsidR="00E14B5A" w:rsidRDefault="00E14B5A" w:rsidP="005A7043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Kunde </w:t>
      </w:r>
    </w:p>
    <w:p w:rsidR="00E14B5A" w:rsidRDefault="00E14B5A" w:rsidP="005A7043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Termindurchführung</w:t>
      </w:r>
    </w:p>
    <w:p w:rsidR="00EB7FB8" w:rsidRDefault="00EB7FB8" w:rsidP="005A7043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Terminverwaltung</w:t>
      </w:r>
    </w:p>
    <w:p w:rsidR="00E14B5A" w:rsidRDefault="00E14B5A" w:rsidP="00E14B5A">
      <w:pPr>
        <w:rPr>
          <w:lang w:val="de-DE"/>
        </w:rPr>
      </w:pPr>
    </w:p>
    <w:p w:rsidR="00E14B5A" w:rsidRDefault="00E14B5A" w:rsidP="00E14B5A">
      <w:pPr>
        <w:rPr>
          <w:lang w:val="de-DE"/>
        </w:rPr>
      </w:pPr>
    </w:p>
    <w:p w:rsidR="00E14B5A" w:rsidRPr="00857186" w:rsidRDefault="00E14B5A" w:rsidP="00E14B5A">
      <w:pPr>
        <w:pStyle w:val="berschrift3"/>
        <w:rPr>
          <w:lang w:val="de-DE"/>
        </w:rPr>
      </w:pPr>
      <w:bookmarkStart w:id="22" w:name="_Toc448605838"/>
      <w:r>
        <w:rPr>
          <w:lang w:val="de-DE"/>
        </w:rPr>
        <w:t>Domänenklasse 3 - Kunde</w:t>
      </w:r>
      <w:bookmarkEnd w:id="22"/>
    </w:p>
    <w:p w:rsidR="00E14B5A" w:rsidRDefault="00E14B5A" w:rsidP="00E14B5A">
      <w:pPr>
        <w:pStyle w:val="berschrift4"/>
        <w:rPr>
          <w:lang w:val="de-DE"/>
        </w:rPr>
      </w:pPr>
      <w:bookmarkStart w:id="23" w:name="_Toc448605839"/>
      <w:r w:rsidRPr="00857186">
        <w:rPr>
          <w:lang w:val="de-DE"/>
        </w:rPr>
        <w:t>Beschreibung</w:t>
      </w:r>
      <w:bookmarkEnd w:id="23"/>
    </w:p>
    <w:p w:rsidR="00E14B5A" w:rsidRPr="00E14B5A" w:rsidRDefault="00E14B5A" w:rsidP="00E14B5A">
      <w:pPr>
        <w:ind w:left="708"/>
        <w:rPr>
          <w:lang w:val="de-DE"/>
        </w:rPr>
      </w:pPr>
      <w:r>
        <w:rPr>
          <w:lang w:val="de-DE"/>
        </w:rPr>
        <w:t>Mit dieser Klasse werden die einzelnen Kunden des Mosterei-Betriebes beschrieben.</w:t>
      </w:r>
    </w:p>
    <w:p w:rsidR="00E14B5A" w:rsidRDefault="00E14B5A" w:rsidP="00E14B5A">
      <w:pPr>
        <w:pStyle w:val="berschrift4"/>
        <w:rPr>
          <w:lang w:val="de-DE"/>
        </w:rPr>
      </w:pPr>
      <w:bookmarkStart w:id="24" w:name="_Toc448605840"/>
      <w:r w:rsidRPr="00857186">
        <w:rPr>
          <w:lang w:val="de-DE"/>
        </w:rPr>
        <w:t>Attribute</w:t>
      </w:r>
      <w:bookmarkEnd w:id="24"/>
    </w:p>
    <w:p w:rsidR="00E14B5A" w:rsidRDefault="00E14B5A" w:rsidP="005A7043">
      <w:pPr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nachname</w:t>
      </w:r>
      <w:proofErr w:type="spellEnd"/>
      <w:r>
        <w:rPr>
          <w:lang w:val="de-DE"/>
        </w:rPr>
        <w:t>: Nachname des Kunden.</w:t>
      </w:r>
    </w:p>
    <w:p w:rsidR="00E14B5A" w:rsidRDefault="00E14B5A" w:rsidP="005A7043">
      <w:pPr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vorname</w:t>
      </w:r>
      <w:proofErr w:type="spellEnd"/>
      <w:r>
        <w:rPr>
          <w:lang w:val="de-DE"/>
        </w:rPr>
        <w:t xml:space="preserve">: Vorname des Kunden. </w:t>
      </w:r>
    </w:p>
    <w:p w:rsidR="00E14B5A" w:rsidRDefault="00E14B5A" w:rsidP="005A7043">
      <w:pPr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adresse</w:t>
      </w:r>
      <w:proofErr w:type="spellEnd"/>
      <w:r>
        <w:rPr>
          <w:lang w:val="de-DE"/>
        </w:rPr>
        <w:t>: Adresse des Kunden.</w:t>
      </w:r>
    </w:p>
    <w:p w:rsidR="00E14B5A" w:rsidRPr="00E14B5A" w:rsidRDefault="00E14B5A" w:rsidP="005A7043">
      <w:pPr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telefonnummer</w:t>
      </w:r>
      <w:proofErr w:type="spellEnd"/>
      <w:r>
        <w:rPr>
          <w:lang w:val="de-DE"/>
        </w:rPr>
        <w:t>: Telefonnummer des Kunden.</w:t>
      </w:r>
    </w:p>
    <w:p w:rsidR="00E14B5A" w:rsidRDefault="00E14B5A" w:rsidP="00E14B5A">
      <w:pPr>
        <w:pStyle w:val="berschrift4"/>
        <w:rPr>
          <w:lang w:val="de-DE"/>
        </w:rPr>
      </w:pPr>
      <w:bookmarkStart w:id="25" w:name="_Toc448605841"/>
      <w:r w:rsidRPr="00857186">
        <w:rPr>
          <w:lang w:val="de-DE"/>
        </w:rPr>
        <w:t>Beziehungen</w:t>
      </w:r>
      <w:bookmarkEnd w:id="25"/>
    </w:p>
    <w:p w:rsidR="00E14B5A" w:rsidRDefault="00E14B5A" w:rsidP="005A7043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Termin</w:t>
      </w:r>
    </w:p>
    <w:p w:rsidR="00E14B5A" w:rsidRDefault="00E14B5A" w:rsidP="005A7043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Bezahlung</w:t>
      </w:r>
    </w:p>
    <w:p w:rsidR="00EB7FB8" w:rsidRDefault="00EB7FB8" w:rsidP="005A7043">
      <w:pPr>
        <w:numPr>
          <w:ilvl w:val="0"/>
          <w:numId w:val="8"/>
        </w:numPr>
        <w:rPr>
          <w:lang w:val="de-DE"/>
        </w:rPr>
      </w:pPr>
      <w:r>
        <w:rPr>
          <w:lang w:val="de-DE"/>
        </w:rPr>
        <w:t>Kundenverwaltung</w:t>
      </w:r>
    </w:p>
    <w:p w:rsidR="00E14B5A" w:rsidRDefault="00E14B5A" w:rsidP="00E14B5A">
      <w:pPr>
        <w:rPr>
          <w:lang w:val="de-DE"/>
        </w:rPr>
      </w:pPr>
    </w:p>
    <w:p w:rsidR="00E14B5A" w:rsidRDefault="00E14B5A" w:rsidP="00E14B5A">
      <w:pPr>
        <w:rPr>
          <w:lang w:val="de-DE"/>
        </w:rPr>
      </w:pPr>
    </w:p>
    <w:p w:rsidR="00E14B5A" w:rsidRPr="00857186" w:rsidRDefault="00E14B5A" w:rsidP="00E14B5A">
      <w:pPr>
        <w:pStyle w:val="berschrift3"/>
        <w:rPr>
          <w:lang w:val="de-DE"/>
        </w:rPr>
      </w:pPr>
      <w:bookmarkStart w:id="26" w:name="_Toc448605842"/>
      <w:r>
        <w:rPr>
          <w:lang w:val="de-DE"/>
        </w:rPr>
        <w:t>Domänenklasse 4 - Mitarbeiter</w:t>
      </w:r>
      <w:bookmarkEnd w:id="26"/>
    </w:p>
    <w:p w:rsidR="00E14B5A" w:rsidRDefault="00E14B5A" w:rsidP="00E14B5A">
      <w:pPr>
        <w:pStyle w:val="berschrift4"/>
        <w:rPr>
          <w:lang w:val="de-DE"/>
        </w:rPr>
      </w:pPr>
      <w:bookmarkStart w:id="27" w:name="_Toc448605843"/>
      <w:r w:rsidRPr="00857186">
        <w:rPr>
          <w:lang w:val="de-DE"/>
        </w:rPr>
        <w:t>Beschreibung</w:t>
      </w:r>
      <w:bookmarkEnd w:id="27"/>
    </w:p>
    <w:p w:rsidR="00E14B5A" w:rsidRPr="00E14B5A" w:rsidRDefault="00E14B5A" w:rsidP="00E14B5A">
      <w:pPr>
        <w:ind w:left="708"/>
        <w:rPr>
          <w:lang w:val="de-DE"/>
        </w:rPr>
      </w:pPr>
      <w:r>
        <w:rPr>
          <w:lang w:val="de-DE"/>
        </w:rPr>
        <w:t>Mit dieser Klasse werden die Mitarbeiter, welche in der Mosterei arbeiten, beschrieben.</w:t>
      </w:r>
    </w:p>
    <w:p w:rsidR="00E14B5A" w:rsidRDefault="00E14B5A" w:rsidP="00E14B5A">
      <w:pPr>
        <w:pStyle w:val="berschrift4"/>
        <w:rPr>
          <w:lang w:val="de-DE"/>
        </w:rPr>
      </w:pPr>
      <w:bookmarkStart w:id="28" w:name="_Toc448605844"/>
      <w:r>
        <w:rPr>
          <w:lang w:val="de-DE"/>
        </w:rPr>
        <w:t>Attribute</w:t>
      </w:r>
      <w:bookmarkEnd w:id="28"/>
    </w:p>
    <w:p w:rsidR="00E14B5A" w:rsidRDefault="00E14B5A" w:rsidP="005A7043">
      <w:pPr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nachname</w:t>
      </w:r>
      <w:proofErr w:type="spellEnd"/>
      <w:r>
        <w:rPr>
          <w:lang w:val="de-DE"/>
        </w:rPr>
        <w:t>: Nachname des Mitarbeiters.</w:t>
      </w:r>
    </w:p>
    <w:p w:rsidR="00E14B5A" w:rsidRDefault="00E14B5A" w:rsidP="005A7043">
      <w:pPr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vorname</w:t>
      </w:r>
      <w:proofErr w:type="spellEnd"/>
      <w:r>
        <w:rPr>
          <w:lang w:val="de-DE"/>
        </w:rPr>
        <w:t>: Vorname des Mitarbeiters.</w:t>
      </w:r>
    </w:p>
    <w:p w:rsidR="00E14B5A" w:rsidRDefault="00E14B5A" w:rsidP="005A7043">
      <w:pPr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geburtsdatum</w:t>
      </w:r>
      <w:proofErr w:type="spellEnd"/>
      <w:r>
        <w:rPr>
          <w:lang w:val="de-DE"/>
        </w:rPr>
        <w:t>: Geburtsdatum des Mitarbeiters.</w:t>
      </w:r>
    </w:p>
    <w:p w:rsidR="00E14B5A" w:rsidRDefault="00E14B5A" w:rsidP="005A7043">
      <w:pPr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telefonnummer</w:t>
      </w:r>
      <w:proofErr w:type="spellEnd"/>
      <w:r>
        <w:rPr>
          <w:lang w:val="de-DE"/>
        </w:rPr>
        <w:t>: Telefonnummer des Mitarbeiters.</w:t>
      </w:r>
    </w:p>
    <w:p w:rsidR="00E14B5A" w:rsidRPr="00E14B5A" w:rsidRDefault="00E14B5A" w:rsidP="005A7043">
      <w:pPr>
        <w:numPr>
          <w:ilvl w:val="0"/>
          <w:numId w:val="9"/>
        </w:numPr>
        <w:rPr>
          <w:lang w:val="de-DE"/>
        </w:rPr>
      </w:pPr>
      <w:proofErr w:type="spellStart"/>
      <w:r>
        <w:rPr>
          <w:lang w:val="de-DE"/>
        </w:rPr>
        <w:t>adresse</w:t>
      </w:r>
      <w:proofErr w:type="spellEnd"/>
      <w:r>
        <w:rPr>
          <w:lang w:val="de-DE"/>
        </w:rPr>
        <w:t>: Adresse des Mitarbeiters.</w:t>
      </w:r>
    </w:p>
    <w:p w:rsidR="00E14B5A" w:rsidRDefault="00E14B5A" w:rsidP="00E14B5A">
      <w:pPr>
        <w:pStyle w:val="berschrift4"/>
        <w:rPr>
          <w:lang w:val="de-DE"/>
        </w:rPr>
      </w:pPr>
      <w:bookmarkStart w:id="29" w:name="_Toc448605845"/>
      <w:r w:rsidRPr="00857186">
        <w:rPr>
          <w:lang w:val="de-DE"/>
        </w:rPr>
        <w:t>Beziehungen</w:t>
      </w:r>
      <w:bookmarkEnd w:id="29"/>
    </w:p>
    <w:p w:rsidR="00E14B5A" w:rsidRDefault="00E14B5A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Termindurchführung</w:t>
      </w:r>
    </w:p>
    <w:p w:rsidR="00EB7FB8" w:rsidRDefault="00EB7FB8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Mitarbeiterverwaltung</w:t>
      </w:r>
    </w:p>
    <w:p w:rsidR="00EB7FB8" w:rsidRDefault="00EB7FB8" w:rsidP="005A7043">
      <w:pPr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Mitarbeiteraccount</w:t>
      </w:r>
      <w:proofErr w:type="spellEnd"/>
    </w:p>
    <w:p w:rsidR="00EB7FB8" w:rsidRDefault="00EB7FB8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Schichtplan</w:t>
      </w:r>
    </w:p>
    <w:p w:rsidR="00EB7FB8" w:rsidRDefault="00EB7FB8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Schicht</w:t>
      </w:r>
    </w:p>
    <w:p w:rsidR="00E14B5A" w:rsidRDefault="00E14B5A" w:rsidP="00E14B5A">
      <w:pPr>
        <w:rPr>
          <w:lang w:val="de-DE"/>
        </w:rPr>
      </w:pPr>
    </w:p>
    <w:p w:rsidR="00E14B5A" w:rsidRPr="00857186" w:rsidRDefault="00E14B5A" w:rsidP="00E14B5A">
      <w:pPr>
        <w:pStyle w:val="berschrift3"/>
        <w:rPr>
          <w:lang w:val="de-DE"/>
        </w:rPr>
      </w:pPr>
      <w:bookmarkStart w:id="30" w:name="_Toc448605846"/>
      <w:r>
        <w:rPr>
          <w:lang w:val="de-DE"/>
        </w:rPr>
        <w:lastRenderedPageBreak/>
        <w:t>Domänenklasse 5 - Abrechnung</w:t>
      </w:r>
      <w:bookmarkEnd w:id="30"/>
    </w:p>
    <w:p w:rsidR="00E14B5A" w:rsidRDefault="00E14B5A" w:rsidP="00E14B5A">
      <w:pPr>
        <w:pStyle w:val="berschrift4"/>
        <w:rPr>
          <w:lang w:val="de-DE"/>
        </w:rPr>
      </w:pPr>
      <w:bookmarkStart w:id="31" w:name="_Toc448605847"/>
      <w:r w:rsidRPr="00857186">
        <w:rPr>
          <w:lang w:val="de-DE"/>
        </w:rPr>
        <w:t>Beschreibung</w:t>
      </w:r>
      <w:bookmarkEnd w:id="31"/>
    </w:p>
    <w:p w:rsidR="00E14B5A" w:rsidRPr="00E14B5A" w:rsidRDefault="00E14B5A" w:rsidP="00E14B5A">
      <w:pPr>
        <w:ind w:left="708"/>
        <w:rPr>
          <w:lang w:val="de-DE"/>
        </w:rPr>
      </w:pPr>
      <w:r>
        <w:rPr>
          <w:lang w:val="de-DE"/>
        </w:rPr>
        <w:t>Mit dieser Klasse wird die Abrechnung beschrieben. Nach der Termindurchführung wird durch den Mitarbeiter eine Abrechnung erstellt, welche für den Kunden gedacht ist. Diese Abrechnung gleicht einem Kassenzettel.</w:t>
      </w:r>
    </w:p>
    <w:p w:rsidR="00E14B5A" w:rsidRDefault="00E14B5A" w:rsidP="00E14B5A">
      <w:pPr>
        <w:pStyle w:val="berschrift4"/>
        <w:rPr>
          <w:lang w:val="de-DE"/>
        </w:rPr>
      </w:pPr>
      <w:bookmarkStart w:id="32" w:name="_Toc448605848"/>
      <w:r w:rsidRPr="00857186">
        <w:rPr>
          <w:lang w:val="de-DE"/>
        </w:rPr>
        <w:t>Attribute</w:t>
      </w:r>
      <w:bookmarkEnd w:id="32"/>
    </w:p>
    <w:p w:rsidR="00E14B5A" w:rsidRPr="00E14B5A" w:rsidRDefault="00E14B5A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total: Total ist die Totalsumme, die der Kunde zu bezahlen hat.</w:t>
      </w:r>
    </w:p>
    <w:p w:rsidR="00E14B5A" w:rsidRDefault="00E14B5A" w:rsidP="00E14B5A">
      <w:pPr>
        <w:pStyle w:val="berschrift4"/>
        <w:rPr>
          <w:lang w:val="de-DE"/>
        </w:rPr>
      </w:pPr>
      <w:bookmarkStart w:id="33" w:name="_Toc448605849"/>
      <w:r w:rsidRPr="00857186">
        <w:rPr>
          <w:lang w:val="de-DE"/>
        </w:rPr>
        <w:t>Beziehungen</w:t>
      </w:r>
      <w:bookmarkEnd w:id="33"/>
      <w:r>
        <w:rPr>
          <w:lang w:val="de-DE"/>
        </w:rPr>
        <w:t xml:space="preserve"> </w:t>
      </w:r>
    </w:p>
    <w:p w:rsidR="00E14B5A" w:rsidRDefault="00E14B5A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Termindurchführung</w:t>
      </w:r>
    </w:p>
    <w:p w:rsidR="00E14B5A" w:rsidRDefault="00E14B5A" w:rsidP="005A7043">
      <w:pPr>
        <w:numPr>
          <w:ilvl w:val="0"/>
          <w:numId w:val="10"/>
        </w:numPr>
        <w:rPr>
          <w:lang w:val="de-DE"/>
        </w:rPr>
      </w:pPr>
      <w:r>
        <w:rPr>
          <w:lang w:val="de-DE"/>
        </w:rPr>
        <w:t>Bezahlung</w:t>
      </w:r>
    </w:p>
    <w:p w:rsidR="00E14B5A" w:rsidRDefault="00E14B5A" w:rsidP="00E14B5A">
      <w:pPr>
        <w:rPr>
          <w:lang w:val="de-DE"/>
        </w:rPr>
      </w:pPr>
    </w:p>
    <w:p w:rsidR="00E14B5A" w:rsidRDefault="00E14B5A" w:rsidP="00E14B5A">
      <w:pPr>
        <w:rPr>
          <w:lang w:val="de-DE"/>
        </w:rPr>
      </w:pPr>
    </w:p>
    <w:p w:rsidR="00E14B5A" w:rsidRPr="00857186" w:rsidRDefault="00E14B5A" w:rsidP="00E14B5A">
      <w:pPr>
        <w:pStyle w:val="berschrift3"/>
        <w:rPr>
          <w:lang w:val="de-DE"/>
        </w:rPr>
      </w:pPr>
      <w:bookmarkStart w:id="34" w:name="_Toc448605850"/>
      <w:r>
        <w:rPr>
          <w:lang w:val="de-DE"/>
        </w:rPr>
        <w:t>Domänenklasse 6 - Bezahlung</w:t>
      </w:r>
      <w:bookmarkEnd w:id="34"/>
    </w:p>
    <w:p w:rsidR="00E14B5A" w:rsidRDefault="00E14B5A" w:rsidP="00E14B5A">
      <w:pPr>
        <w:pStyle w:val="berschrift4"/>
        <w:rPr>
          <w:lang w:val="de-DE"/>
        </w:rPr>
      </w:pPr>
      <w:bookmarkStart w:id="35" w:name="_Toc448605851"/>
      <w:r w:rsidRPr="00857186">
        <w:rPr>
          <w:lang w:val="de-DE"/>
        </w:rPr>
        <w:t>Beschreibung</w:t>
      </w:r>
      <w:bookmarkEnd w:id="35"/>
    </w:p>
    <w:p w:rsidR="00E14B5A" w:rsidRPr="00E14B5A" w:rsidRDefault="00E14B5A" w:rsidP="00E14B5A">
      <w:pPr>
        <w:ind w:left="708"/>
        <w:rPr>
          <w:lang w:val="de-DE"/>
        </w:rPr>
      </w:pPr>
      <w:r>
        <w:rPr>
          <w:lang w:val="de-DE"/>
        </w:rPr>
        <w:t>Mit dieser Klasse wird beschrieben, ob der Kunde nach Termindurchführung und gemäß der Abrechnung bezahlt hat.</w:t>
      </w:r>
    </w:p>
    <w:p w:rsidR="00E14B5A" w:rsidRDefault="00E14B5A" w:rsidP="00E14B5A">
      <w:pPr>
        <w:pStyle w:val="berschrift4"/>
        <w:rPr>
          <w:lang w:val="de-DE"/>
        </w:rPr>
      </w:pPr>
      <w:bookmarkStart w:id="36" w:name="_Toc448605852"/>
      <w:r w:rsidRPr="00857186">
        <w:rPr>
          <w:lang w:val="de-DE"/>
        </w:rPr>
        <w:t>Attribute</w:t>
      </w:r>
      <w:bookmarkEnd w:id="36"/>
    </w:p>
    <w:p w:rsidR="000175D4" w:rsidRPr="000175D4" w:rsidRDefault="000175D4" w:rsidP="005A7043">
      <w:pPr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status</w:t>
      </w:r>
      <w:proofErr w:type="spellEnd"/>
      <w:r>
        <w:rPr>
          <w:lang w:val="de-DE"/>
        </w:rPr>
        <w:t>: Wurde die Bezahlung schon abgeschlossen oder muss der Kunde noch bezahlen.</w:t>
      </w:r>
    </w:p>
    <w:p w:rsidR="00E14B5A" w:rsidRDefault="00E14B5A" w:rsidP="00E14B5A">
      <w:pPr>
        <w:pStyle w:val="berschrift4"/>
        <w:rPr>
          <w:lang w:val="de-DE"/>
        </w:rPr>
      </w:pPr>
      <w:bookmarkStart w:id="37" w:name="_Toc448605853"/>
      <w:r w:rsidRPr="00857186">
        <w:rPr>
          <w:lang w:val="de-DE"/>
        </w:rPr>
        <w:t>Beziehungen</w:t>
      </w:r>
      <w:bookmarkEnd w:id="37"/>
    </w:p>
    <w:p w:rsidR="000175D4" w:rsidRDefault="000175D4" w:rsidP="005A7043">
      <w:pPr>
        <w:numPr>
          <w:ilvl w:val="0"/>
          <w:numId w:val="11"/>
        </w:numPr>
        <w:rPr>
          <w:lang w:val="de-DE"/>
        </w:rPr>
      </w:pPr>
      <w:r>
        <w:rPr>
          <w:lang w:val="de-DE"/>
        </w:rPr>
        <w:t>Kunde</w:t>
      </w:r>
    </w:p>
    <w:p w:rsidR="000175D4" w:rsidRDefault="000175D4" w:rsidP="005A7043">
      <w:pPr>
        <w:numPr>
          <w:ilvl w:val="0"/>
          <w:numId w:val="11"/>
        </w:numPr>
        <w:rPr>
          <w:lang w:val="de-DE"/>
        </w:rPr>
      </w:pPr>
      <w:r>
        <w:rPr>
          <w:lang w:val="de-DE"/>
        </w:rPr>
        <w:t>Abrechnung</w:t>
      </w:r>
    </w:p>
    <w:p w:rsidR="000175D4" w:rsidRDefault="000175D4" w:rsidP="000175D4">
      <w:pPr>
        <w:rPr>
          <w:lang w:val="de-DE"/>
        </w:rPr>
      </w:pPr>
    </w:p>
    <w:p w:rsidR="000175D4" w:rsidRDefault="000175D4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38" w:name="_Toc448605854"/>
      <w:r>
        <w:rPr>
          <w:lang w:val="de-DE"/>
        </w:rPr>
        <w:t>Domänenklasse 7 - Produkt</w:t>
      </w:r>
      <w:bookmarkEnd w:id="38"/>
    </w:p>
    <w:p w:rsidR="000175D4" w:rsidRDefault="000175D4" w:rsidP="000175D4">
      <w:pPr>
        <w:pStyle w:val="berschrift4"/>
        <w:rPr>
          <w:lang w:val="de-DE"/>
        </w:rPr>
      </w:pPr>
      <w:bookmarkStart w:id="39" w:name="_Toc448605855"/>
      <w:r w:rsidRPr="00857186">
        <w:rPr>
          <w:lang w:val="de-DE"/>
        </w:rPr>
        <w:t>Beschreibung</w:t>
      </w:r>
      <w:bookmarkEnd w:id="39"/>
    </w:p>
    <w:p w:rsidR="000175D4" w:rsidRPr="00E14B5A" w:rsidRDefault="000175D4" w:rsidP="000175D4">
      <w:pPr>
        <w:ind w:left="708"/>
        <w:rPr>
          <w:lang w:val="de-DE"/>
        </w:rPr>
      </w:pPr>
      <w:r>
        <w:rPr>
          <w:lang w:val="de-DE"/>
        </w:rPr>
        <w:t>Mit dieser Klasse werden die einzelnen Produkte beschrieben, die in der Mosterei zum Verkauf stehen.</w:t>
      </w:r>
    </w:p>
    <w:p w:rsidR="000175D4" w:rsidRDefault="000175D4" w:rsidP="000175D4">
      <w:pPr>
        <w:pStyle w:val="berschrift4"/>
        <w:rPr>
          <w:lang w:val="de-DE"/>
        </w:rPr>
      </w:pPr>
      <w:bookmarkStart w:id="40" w:name="_Toc448605856"/>
      <w:r w:rsidRPr="00857186">
        <w:rPr>
          <w:lang w:val="de-DE"/>
        </w:rPr>
        <w:t>Attribute</w:t>
      </w:r>
      <w:bookmarkEnd w:id="40"/>
    </w:p>
    <w:p w:rsidR="000175D4" w:rsidRPr="000175D4" w:rsidRDefault="000175D4" w:rsidP="005A7043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menge: Menge, welche im Lager noch zur Verfügung stehen.</w:t>
      </w:r>
    </w:p>
    <w:p w:rsidR="000175D4" w:rsidRDefault="000175D4" w:rsidP="000175D4">
      <w:pPr>
        <w:pStyle w:val="berschrift4"/>
        <w:rPr>
          <w:lang w:val="de-DE"/>
        </w:rPr>
      </w:pPr>
      <w:bookmarkStart w:id="41" w:name="_Toc448605857"/>
      <w:r w:rsidRPr="00857186">
        <w:rPr>
          <w:lang w:val="de-DE"/>
        </w:rPr>
        <w:t>Beziehungen</w:t>
      </w:r>
      <w:bookmarkEnd w:id="41"/>
    </w:p>
    <w:p w:rsidR="000175D4" w:rsidRDefault="000175D4" w:rsidP="005A7043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Termindurchführung</w:t>
      </w:r>
    </w:p>
    <w:p w:rsidR="000175D4" w:rsidRDefault="000175D4" w:rsidP="005A7043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Produktbeschreibung</w:t>
      </w:r>
    </w:p>
    <w:p w:rsidR="00EB7FB8" w:rsidRDefault="00EB7FB8" w:rsidP="005A7043">
      <w:pPr>
        <w:numPr>
          <w:ilvl w:val="0"/>
          <w:numId w:val="12"/>
        </w:numPr>
        <w:rPr>
          <w:lang w:val="de-DE"/>
        </w:rPr>
      </w:pPr>
      <w:r>
        <w:rPr>
          <w:lang w:val="de-DE"/>
        </w:rPr>
        <w:t>Lagerverwaltung</w:t>
      </w:r>
    </w:p>
    <w:p w:rsidR="000175D4" w:rsidRDefault="000175D4" w:rsidP="000175D4">
      <w:pPr>
        <w:rPr>
          <w:lang w:val="de-DE"/>
        </w:rPr>
      </w:pPr>
    </w:p>
    <w:p w:rsidR="000175D4" w:rsidRDefault="000175D4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42" w:name="_Toc448605858"/>
      <w:r>
        <w:rPr>
          <w:lang w:val="de-DE"/>
        </w:rPr>
        <w:t>Domänenklasse 8 - Produktbeschreibung</w:t>
      </w:r>
      <w:bookmarkEnd w:id="42"/>
    </w:p>
    <w:p w:rsidR="000175D4" w:rsidRDefault="000175D4" w:rsidP="000175D4">
      <w:pPr>
        <w:pStyle w:val="berschrift4"/>
        <w:rPr>
          <w:lang w:val="de-DE"/>
        </w:rPr>
      </w:pPr>
      <w:bookmarkStart w:id="43" w:name="_Toc448605859"/>
      <w:r w:rsidRPr="00857186">
        <w:rPr>
          <w:lang w:val="de-DE"/>
        </w:rPr>
        <w:t>Beschreibung</w:t>
      </w:r>
      <w:bookmarkEnd w:id="43"/>
    </w:p>
    <w:p w:rsidR="000175D4" w:rsidRPr="00E14B5A" w:rsidRDefault="000175D4" w:rsidP="000175D4">
      <w:pPr>
        <w:ind w:left="708"/>
        <w:rPr>
          <w:lang w:val="de-DE"/>
        </w:rPr>
      </w:pPr>
      <w:r>
        <w:rPr>
          <w:lang w:val="de-DE"/>
        </w:rPr>
        <w:t>Mit dieser Klasse werden die einzelnen Produkte beschrieben.</w:t>
      </w:r>
    </w:p>
    <w:p w:rsidR="000175D4" w:rsidRDefault="000175D4" w:rsidP="000175D4">
      <w:pPr>
        <w:pStyle w:val="berschrift4"/>
        <w:rPr>
          <w:lang w:val="de-DE"/>
        </w:rPr>
      </w:pPr>
      <w:bookmarkStart w:id="44" w:name="_Toc448605860"/>
      <w:r w:rsidRPr="00857186">
        <w:rPr>
          <w:lang w:val="de-DE"/>
        </w:rPr>
        <w:t>Attribute</w:t>
      </w:r>
      <w:bookmarkEnd w:id="44"/>
    </w:p>
    <w:p w:rsidR="000175D4" w:rsidRPr="000175D4" w:rsidRDefault="000175D4" w:rsidP="005A7043">
      <w:pPr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bezeichnung</w:t>
      </w:r>
      <w:proofErr w:type="spellEnd"/>
      <w:r>
        <w:rPr>
          <w:lang w:val="de-DE"/>
        </w:rPr>
        <w:t>: Bezeichnung der einzelnen Produkte.</w:t>
      </w:r>
    </w:p>
    <w:p w:rsidR="000175D4" w:rsidRDefault="000175D4" w:rsidP="000175D4">
      <w:pPr>
        <w:pStyle w:val="berschrift4"/>
        <w:rPr>
          <w:lang w:val="de-DE"/>
        </w:rPr>
      </w:pPr>
      <w:bookmarkStart w:id="45" w:name="_Toc448605861"/>
      <w:r w:rsidRPr="00857186">
        <w:rPr>
          <w:lang w:val="de-DE"/>
        </w:rPr>
        <w:t>Beziehungen</w:t>
      </w:r>
      <w:bookmarkEnd w:id="45"/>
    </w:p>
    <w:p w:rsidR="000175D4" w:rsidRDefault="000175D4" w:rsidP="005A7043">
      <w:pPr>
        <w:numPr>
          <w:ilvl w:val="0"/>
          <w:numId w:val="13"/>
        </w:numPr>
        <w:rPr>
          <w:lang w:val="de-DE"/>
        </w:rPr>
      </w:pPr>
      <w:r>
        <w:rPr>
          <w:lang w:val="de-DE"/>
        </w:rPr>
        <w:t>Produkt</w:t>
      </w:r>
    </w:p>
    <w:p w:rsidR="000175D4" w:rsidRDefault="000175D4" w:rsidP="000175D4">
      <w:pPr>
        <w:rPr>
          <w:lang w:val="de-DE"/>
        </w:rPr>
      </w:pPr>
    </w:p>
    <w:p w:rsidR="000175D4" w:rsidRDefault="000175D4" w:rsidP="000175D4">
      <w:pPr>
        <w:rPr>
          <w:lang w:val="de-DE"/>
        </w:rPr>
      </w:pPr>
    </w:p>
    <w:p w:rsidR="000175D4" w:rsidRDefault="000175D4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46" w:name="_Toc448605862"/>
      <w:r>
        <w:rPr>
          <w:lang w:val="de-DE"/>
        </w:rPr>
        <w:lastRenderedPageBreak/>
        <w:t>Domänenklasse 9 - Dienstleistung</w:t>
      </w:r>
      <w:bookmarkEnd w:id="46"/>
    </w:p>
    <w:p w:rsidR="000175D4" w:rsidRDefault="000175D4" w:rsidP="000175D4">
      <w:pPr>
        <w:pStyle w:val="berschrift4"/>
        <w:rPr>
          <w:lang w:val="de-DE"/>
        </w:rPr>
      </w:pPr>
      <w:bookmarkStart w:id="47" w:name="_Toc448605863"/>
      <w:r w:rsidRPr="00857186">
        <w:rPr>
          <w:lang w:val="de-DE"/>
        </w:rPr>
        <w:t>Beschreibung</w:t>
      </w:r>
      <w:bookmarkEnd w:id="47"/>
    </w:p>
    <w:p w:rsidR="000175D4" w:rsidRPr="00E14B5A" w:rsidRDefault="000175D4" w:rsidP="000175D4">
      <w:pPr>
        <w:ind w:left="708"/>
        <w:rPr>
          <w:lang w:val="de-DE"/>
        </w:rPr>
      </w:pPr>
      <w:r>
        <w:rPr>
          <w:lang w:val="de-DE"/>
        </w:rPr>
        <w:t>In dieser Klasse befinden sich die Dienstleistungen, welche während der einzelnen Termindurchführungen vom Mitarbeiter vollzogen werden.</w:t>
      </w:r>
    </w:p>
    <w:p w:rsidR="000175D4" w:rsidRDefault="000175D4" w:rsidP="000175D4">
      <w:pPr>
        <w:pStyle w:val="berschrift4"/>
        <w:rPr>
          <w:lang w:val="de-DE"/>
        </w:rPr>
      </w:pPr>
      <w:bookmarkStart w:id="48" w:name="_Toc448605864"/>
      <w:r w:rsidRPr="00857186">
        <w:rPr>
          <w:lang w:val="de-DE"/>
        </w:rPr>
        <w:t>Attribute</w:t>
      </w:r>
      <w:bookmarkEnd w:id="48"/>
    </w:p>
    <w:p w:rsidR="000175D4" w:rsidRDefault="000175D4" w:rsidP="005A7043">
      <w:pPr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>: Name der jeweiligen Dienstleistung.</w:t>
      </w:r>
    </w:p>
    <w:p w:rsidR="000175D4" w:rsidRPr="000175D4" w:rsidRDefault="000175D4" w:rsidP="005A7043">
      <w:pPr>
        <w:numPr>
          <w:ilvl w:val="0"/>
          <w:numId w:val="13"/>
        </w:numPr>
        <w:rPr>
          <w:lang w:val="de-DE"/>
        </w:rPr>
      </w:pPr>
      <w:r>
        <w:rPr>
          <w:lang w:val="de-DE"/>
        </w:rPr>
        <w:t>preis: Preis der jeweiligen Dienstleistung.</w:t>
      </w:r>
    </w:p>
    <w:p w:rsidR="000175D4" w:rsidRDefault="000175D4" w:rsidP="000175D4">
      <w:pPr>
        <w:pStyle w:val="berschrift4"/>
        <w:rPr>
          <w:lang w:val="de-DE"/>
        </w:rPr>
      </w:pPr>
      <w:bookmarkStart w:id="49" w:name="_Toc448605865"/>
      <w:r w:rsidRPr="00857186">
        <w:rPr>
          <w:lang w:val="de-DE"/>
        </w:rPr>
        <w:t>Beziehungen</w:t>
      </w:r>
      <w:bookmarkEnd w:id="49"/>
    </w:p>
    <w:p w:rsidR="000175D4" w:rsidRDefault="000175D4" w:rsidP="005A7043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Termindurchführung</w:t>
      </w:r>
    </w:p>
    <w:p w:rsidR="000175D4" w:rsidRDefault="000175D4" w:rsidP="000175D4">
      <w:pPr>
        <w:rPr>
          <w:lang w:val="de-DE"/>
        </w:rPr>
      </w:pPr>
    </w:p>
    <w:p w:rsidR="000175D4" w:rsidRDefault="000175D4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50" w:name="_Toc448605866"/>
      <w:r>
        <w:rPr>
          <w:lang w:val="de-DE"/>
        </w:rPr>
        <w:t xml:space="preserve">Domänenklasse 10 - </w:t>
      </w:r>
      <w:proofErr w:type="spellStart"/>
      <w:r>
        <w:rPr>
          <w:lang w:val="de-DE"/>
        </w:rPr>
        <w:t>Adminaccount</w:t>
      </w:r>
      <w:bookmarkEnd w:id="50"/>
      <w:proofErr w:type="spellEnd"/>
    </w:p>
    <w:p w:rsidR="000175D4" w:rsidRDefault="000175D4" w:rsidP="000175D4">
      <w:pPr>
        <w:pStyle w:val="berschrift4"/>
        <w:rPr>
          <w:lang w:val="de-DE"/>
        </w:rPr>
      </w:pPr>
      <w:bookmarkStart w:id="51" w:name="_Toc448605867"/>
      <w:r w:rsidRPr="00857186">
        <w:rPr>
          <w:lang w:val="de-DE"/>
        </w:rPr>
        <w:t>Beschreibung</w:t>
      </w:r>
      <w:bookmarkEnd w:id="51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Mit dieser Klasse wird festgelegt, wer Zugriff auf den Admin-Account hat.</w:t>
      </w:r>
    </w:p>
    <w:p w:rsidR="000175D4" w:rsidRDefault="000175D4" w:rsidP="000175D4">
      <w:pPr>
        <w:pStyle w:val="berschrift4"/>
        <w:rPr>
          <w:lang w:val="de-DE"/>
        </w:rPr>
      </w:pPr>
      <w:bookmarkStart w:id="52" w:name="_Toc448605868"/>
      <w:r w:rsidRPr="00857186">
        <w:rPr>
          <w:lang w:val="de-DE"/>
        </w:rPr>
        <w:t>Attribute</w:t>
      </w:r>
      <w:bookmarkEnd w:id="52"/>
    </w:p>
    <w:p w:rsidR="00D770DD" w:rsidRDefault="00D770DD" w:rsidP="005A7043">
      <w:pPr>
        <w:numPr>
          <w:ilvl w:val="0"/>
          <w:numId w:val="14"/>
        </w:numPr>
        <w:rPr>
          <w:lang w:val="de-DE"/>
        </w:rPr>
      </w:pPr>
      <w:proofErr w:type="spellStart"/>
      <w:r>
        <w:rPr>
          <w:lang w:val="de-DE"/>
        </w:rPr>
        <w:t>benutzername</w:t>
      </w:r>
      <w:proofErr w:type="spellEnd"/>
      <w:r>
        <w:rPr>
          <w:lang w:val="de-DE"/>
        </w:rPr>
        <w:t>: Benutzername für den Admin-Account.</w:t>
      </w:r>
    </w:p>
    <w:p w:rsidR="00D770DD" w:rsidRPr="00D770DD" w:rsidRDefault="00D770DD" w:rsidP="005A7043">
      <w:pPr>
        <w:numPr>
          <w:ilvl w:val="0"/>
          <w:numId w:val="14"/>
        </w:numPr>
        <w:rPr>
          <w:lang w:val="de-DE"/>
        </w:rPr>
      </w:pPr>
      <w:proofErr w:type="spellStart"/>
      <w:r>
        <w:rPr>
          <w:lang w:val="de-DE"/>
        </w:rPr>
        <w:t>passwort</w:t>
      </w:r>
      <w:proofErr w:type="spellEnd"/>
      <w:r>
        <w:rPr>
          <w:lang w:val="de-DE"/>
        </w:rPr>
        <w:t>: Passwort für den Admin-Account.</w:t>
      </w:r>
    </w:p>
    <w:p w:rsidR="000175D4" w:rsidRDefault="000175D4" w:rsidP="000175D4">
      <w:pPr>
        <w:pStyle w:val="berschrift4"/>
        <w:rPr>
          <w:lang w:val="de-DE"/>
        </w:rPr>
      </w:pPr>
      <w:bookmarkStart w:id="53" w:name="_Toc448605869"/>
      <w:r w:rsidRPr="00857186">
        <w:rPr>
          <w:lang w:val="de-DE"/>
        </w:rPr>
        <w:t>Beziehungen</w:t>
      </w:r>
      <w:bookmarkEnd w:id="53"/>
    </w:p>
    <w:p w:rsidR="00D770DD" w:rsidRDefault="00D770DD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Verwaltung</w:t>
      </w:r>
    </w:p>
    <w:p w:rsidR="00EB7FB8" w:rsidRDefault="00EB7FB8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Schichtplanverwaltung</w:t>
      </w:r>
    </w:p>
    <w:p w:rsidR="00D770DD" w:rsidRDefault="00D770DD" w:rsidP="00D770DD">
      <w:pPr>
        <w:rPr>
          <w:lang w:val="de-DE"/>
        </w:rPr>
      </w:pPr>
    </w:p>
    <w:p w:rsidR="00D770DD" w:rsidRPr="00D770DD" w:rsidRDefault="00D770DD" w:rsidP="00D770DD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54" w:name="_Toc448605870"/>
      <w:r>
        <w:rPr>
          <w:lang w:val="de-DE"/>
        </w:rPr>
        <w:t>Domänenklasse 11 - Verwaltung</w:t>
      </w:r>
      <w:bookmarkEnd w:id="54"/>
    </w:p>
    <w:p w:rsidR="000175D4" w:rsidRDefault="000175D4" w:rsidP="000175D4">
      <w:pPr>
        <w:pStyle w:val="berschrift4"/>
        <w:rPr>
          <w:lang w:val="de-DE"/>
        </w:rPr>
      </w:pPr>
      <w:bookmarkStart w:id="55" w:name="_Toc448605871"/>
      <w:r w:rsidRPr="00857186">
        <w:rPr>
          <w:lang w:val="de-DE"/>
        </w:rPr>
        <w:t>Beschreibung</w:t>
      </w:r>
      <w:bookmarkEnd w:id="55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wird allgemein die Verwaltung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56" w:name="_Toc448605872"/>
      <w:r w:rsidRPr="00857186">
        <w:rPr>
          <w:lang w:val="de-DE"/>
        </w:rPr>
        <w:t>Attribute</w:t>
      </w:r>
      <w:bookmarkEnd w:id="56"/>
    </w:p>
    <w:p w:rsidR="000175D4" w:rsidRDefault="000175D4" w:rsidP="000175D4">
      <w:pPr>
        <w:pStyle w:val="berschrift4"/>
        <w:rPr>
          <w:lang w:val="de-DE"/>
        </w:rPr>
      </w:pPr>
      <w:bookmarkStart w:id="57" w:name="_Toc448605873"/>
      <w:r w:rsidRPr="00857186">
        <w:rPr>
          <w:lang w:val="de-DE"/>
        </w:rPr>
        <w:t>Beziehungen</w:t>
      </w:r>
      <w:bookmarkEnd w:id="57"/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Ändern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Löschen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Anzeigen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Erstellen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proofErr w:type="spellStart"/>
      <w:r>
        <w:rPr>
          <w:lang w:val="de-DE"/>
        </w:rPr>
        <w:t>Adminaccount</w:t>
      </w:r>
      <w:proofErr w:type="spellEnd"/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Kundenverwaltung (Unterklasse)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Mitarbeiterverwaltung (Unterklasse)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Terminverwaltung (Unterklasse)</w:t>
      </w:r>
    </w:p>
    <w:p w:rsidR="00D14FA3" w:rsidRDefault="00D14FA3" w:rsidP="005A7043">
      <w:pPr>
        <w:numPr>
          <w:ilvl w:val="0"/>
          <w:numId w:val="16"/>
        </w:numPr>
        <w:rPr>
          <w:lang w:val="de-DE"/>
        </w:rPr>
      </w:pPr>
      <w:r>
        <w:rPr>
          <w:lang w:val="de-DE"/>
        </w:rPr>
        <w:t>Lagerverwaltung (Unterklasse)</w:t>
      </w:r>
    </w:p>
    <w:p w:rsidR="00D14FA3" w:rsidRDefault="00D14FA3" w:rsidP="00D14FA3">
      <w:pPr>
        <w:rPr>
          <w:lang w:val="de-DE"/>
        </w:rPr>
      </w:pPr>
    </w:p>
    <w:p w:rsidR="00D14FA3" w:rsidRPr="00D14FA3" w:rsidRDefault="00D14FA3" w:rsidP="00D14FA3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58" w:name="_Toc448605874"/>
      <w:r>
        <w:rPr>
          <w:lang w:val="de-DE"/>
        </w:rPr>
        <w:t>Domänenklasse 12 - Ändern</w:t>
      </w:r>
      <w:bookmarkEnd w:id="58"/>
    </w:p>
    <w:p w:rsidR="000175D4" w:rsidRDefault="000175D4" w:rsidP="000175D4">
      <w:pPr>
        <w:pStyle w:val="berschrift4"/>
        <w:rPr>
          <w:lang w:val="de-DE"/>
        </w:rPr>
      </w:pPr>
      <w:bookmarkStart w:id="59" w:name="_Toc448605875"/>
      <w:r w:rsidRPr="00857186">
        <w:rPr>
          <w:lang w:val="de-DE"/>
        </w:rPr>
        <w:t>Beschreibung</w:t>
      </w:r>
      <w:bookmarkEnd w:id="59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wird das Ändern von Daten beschrieben.</w:t>
      </w:r>
    </w:p>
    <w:p w:rsidR="00D14FA3" w:rsidRPr="00D14FA3" w:rsidRDefault="000175D4" w:rsidP="00D14FA3">
      <w:pPr>
        <w:pStyle w:val="berschrift4"/>
        <w:rPr>
          <w:lang w:val="de-DE"/>
        </w:rPr>
      </w:pPr>
      <w:bookmarkStart w:id="60" w:name="_Toc448605876"/>
      <w:r w:rsidRPr="00857186">
        <w:rPr>
          <w:lang w:val="de-DE"/>
        </w:rPr>
        <w:t>Attribute</w:t>
      </w:r>
      <w:bookmarkEnd w:id="60"/>
    </w:p>
    <w:p w:rsidR="000175D4" w:rsidRDefault="000175D4" w:rsidP="000175D4">
      <w:pPr>
        <w:pStyle w:val="berschrift4"/>
        <w:rPr>
          <w:lang w:val="de-DE"/>
        </w:rPr>
      </w:pPr>
      <w:bookmarkStart w:id="61" w:name="_Toc448605877"/>
      <w:r w:rsidRPr="00857186">
        <w:rPr>
          <w:lang w:val="de-DE"/>
        </w:rPr>
        <w:t>Beziehungen</w:t>
      </w:r>
      <w:bookmarkEnd w:id="61"/>
    </w:p>
    <w:p w:rsidR="00D14FA3" w:rsidRDefault="00D14FA3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Verwaltung</w:t>
      </w:r>
    </w:p>
    <w:p w:rsidR="00EB7FB8" w:rsidRPr="00D14FA3" w:rsidRDefault="00EB7FB8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Schichtplanverwaltung</w:t>
      </w:r>
    </w:p>
    <w:p w:rsidR="000175D4" w:rsidRPr="00857186" w:rsidRDefault="000175D4" w:rsidP="000175D4">
      <w:pPr>
        <w:pStyle w:val="berschrift3"/>
        <w:rPr>
          <w:lang w:val="de-DE"/>
        </w:rPr>
      </w:pPr>
      <w:bookmarkStart w:id="62" w:name="_Toc448605878"/>
      <w:r>
        <w:rPr>
          <w:lang w:val="de-DE"/>
        </w:rPr>
        <w:lastRenderedPageBreak/>
        <w:t>Domänenklasse 13 – Löschen</w:t>
      </w:r>
      <w:bookmarkEnd w:id="62"/>
    </w:p>
    <w:p w:rsidR="000175D4" w:rsidRDefault="000175D4" w:rsidP="000175D4">
      <w:pPr>
        <w:pStyle w:val="berschrift4"/>
        <w:rPr>
          <w:lang w:val="de-DE"/>
        </w:rPr>
      </w:pPr>
      <w:bookmarkStart w:id="63" w:name="_Toc448605879"/>
      <w:r w:rsidRPr="00857186">
        <w:rPr>
          <w:lang w:val="de-DE"/>
        </w:rPr>
        <w:t>Beschreibung</w:t>
      </w:r>
      <w:bookmarkEnd w:id="63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wird das Löschen von Daten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64" w:name="_Toc448605880"/>
      <w:r w:rsidRPr="00857186">
        <w:rPr>
          <w:lang w:val="de-DE"/>
        </w:rPr>
        <w:t>Attribute</w:t>
      </w:r>
      <w:bookmarkEnd w:id="64"/>
    </w:p>
    <w:p w:rsidR="000175D4" w:rsidRDefault="000175D4" w:rsidP="000175D4">
      <w:pPr>
        <w:pStyle w:val="berschrift4"/>
        <w:rPr>
          <w:lang w:val="de-DE"/>
        </w:rPr>
      </w:pPr>
      <w:bookmarkStart w:id="65" w:name="_Toc448605881"/>
      <w:r w:rsidRPr="00857186">
        <w:rPr>
          <w:lang w:val="de-DE"/>
        </w:rPr>
        <w:t>Beziehungen</w:t>
      </w:r>
      <w:bookmarkEnd w:id="65"/>
    </w:p>
    <w:p w:rsidR="00D14FA3" w:rsidRDefault="00D14FA3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Verwaltung</w:t>
      </w:r>
    </w:p>
    <w:p w:rsidR="00D14FA3" w:rsidRDefault="00D14FA3" w:rsidP="00D14FA3">
      <w:pPr>
        <w:rPr>
          <w:lang w:val="de-DE"/>
        </w:rPr>
      </w:pPr>
    </w:p>
    <w:p w:rsidR="00D14FA3" w:rsidRPr="00D14FA3" w:rsidRDefault="00D14FA3" w:rsidP="00D14FA3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66" w:name="_Toc448605882"/>
      <w:r>
        <w:rPr>
          <w:lang w:val="de-DE"/>
        </w:rPr>
        <w:t>Domänenklasse 14 - Anzeigen</w:t>
      </w:r>
      <w:bookmarkEnd w:id="66"/>
    </w:p>
    <w:p w:rsidR="000175D4" w:rsidRDefault="000175D4" w:rsidP="000175D4">
      <w:pPr>
        <w:pStyle w:val="berschrift4"/>
        <w:rPr>
          <w:lang w:val="de-DE"/>
        </w:rPr>
      </w:pPr>
      <w:bookmarkStart w:id="67" w:name="_Toc448605883"/>
      <w:r w:rsidRPr="00857186">
        <w:rPr>
          <w:lang w:val="de-DE"/>
        </w:rPr>
        <w:t>Beschreibung</w:t>
      </w:r>
      <w:bookmarkEnd w:id="67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wird das Anzeigen von Daten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68" w:name="_Toc448605884"/>
      <w:r w:rsidRPr="00857186">
        <w:rPr>
          <w:lang w:val="de-DE"/>
        </w:rPr>
        <w:t>Attribute</w:t>
      </w:r>
      <w:bookmarkEnd w:id="68"/>
    </w:p>
    <w:p w:rsidR="000175D4" w:rsidRDefault="000175D4" w:rsidP="000175D4">
      <w:pPr>
        <w:pStyle w:val="berschrift4"/>
        <w:rPr>
          <w:lang w:val="de-DE"/>
        </w:rPr>
      </w:pPr>
      <w:bookmarkStart w:id="69" w:name="_Toc448605885"/>
      <w:r w:rsidRPr="00857186">
        <w:rPr>
          <w:lang w:val="de-DE"/>
        </w:rPr>
        <w:t>Beziehungen</w:t>
      </w:r>
      <w:bookmarkEnd w:id="69"/>
    </w:p>
    <w:p w:rsidR="00D14FA3" w:rsidRDefault="00D14FA3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Verwaltung</w:t>
      </w:r>
    </w:p>
    <w:p w:rsidR="00EB7FB8" w:rsidRDefault="00EB7FB8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Schichtplanverwaltung</w:t>
      </w:r>
    </w:p>
    <w:p w:rsidR="00D14FA3" w:rsidRDefault="00D14FA3" w:rsidP="00D14FA3">
      <w:pPr>
        <w:rPr>
          <w:lang w:val="de-DE"/>
        </w:rPr>
      </w:pPr>
    </w:p>
    <w:p w:rsidR="00D14FA3" w:rsidRDefault="00D14FA3" w:rsidP="00D14FA3">
      <w:pPr>
        <w:rPr>
          <w:lang w:val="de-DE"/>
        </w:rPr>
      </w:pPr>
    </w:p>
    <w:p w:rsidR="00D14FA3" w:rsidRPr="00D14FA3" w:rsidRDefault="00D14FA3" w:rsidP="00D14FA3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70" w:name="_Toc448605886"/>
      <w:r>
        <w:rPr>
          <w:lang w:val="de-DE"/>
        </w:rPr>
        <w:t>Domänenklasse 15 - Erstellen</w:t>
      </w:r>
      <w:bookmarkEnd w:id="70"/>
    </w:p>
    <w:p w:rsidR="000175D4" w:rsidRDefault="000175D4" w:rsidP="000175D4">
      <w:pPr>
        <w:pStyle w:val="berschrift4"/>
        <w:rPr>
          <w:lang w:val="de-DE"/>
        </w:rPr>
      </w:pPr>
      <w:bookmarkStart w:id="71" w:name="_Toc448605887"/>
      <w:r w:rsidRPr="00857186">
        <w:rPr>
          <w:lang w:val="de-DE"/>
        </w:rPr>
        <w:t>Beschreibung</w:t>
      </w:r>
      <w:bookmarkEnd w:id="71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wird das Erstellen von neuen Daten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72" w:name="_Toc448605888"/>
      <w:r w:rsidRPr="00857186">
        <w:rPr>
          <w:lang w:val="de-DE"/>
        </w:rPr>
        <w:t>Attribute</w:t>
      </w:r>
      <w:bookmarkEnd w:id="72"/>
    </w:p>
    <w:p w:rsidR="000175D4" w:rsidRDefault="000175D4" w:rsidP="000175D4">
      <w:pPr>
        <w:pStyle w:val="berschrift4"/>
        <w:rPr>
          <w:lang w:val="de-DE"/>
        </w:rPr>
      </w:pPr>
      <w:bookmarkStart w:id="73" w:name="_Toc448605889"/>
      <w:r w:rsidRPr="00857186">
        <w:rPr>
          <w:lang w:val="de-DE"/>
        </w:rPr>
        <w:t>Beziehungen</w:t>
      </w:r>
      <w:bookmarkEnd w:id="73"/>
    </w:p>
    <w:p w:rsidR="00D14FA3" w:rsidRDefault="00D14FA3" w:rsidP="005A7043">
      <w:pPr>
        <w:numPr>
          <w:ilvl w:val="0"/>
          <w:numId w:val="19"/>
        </w:numPr>
        <w:rPr>
          <w:lang w:val="de-DE"/>
        </w:rPr>
      </w:pPr>
      <w:r>
        <w:rPr>
          <w:lang w:val="de-DE"/>
        </w:rPr>
        <w:t>Verwaltung</w:t>
      </w:r>
    </w:p>
    <w:p w:rsidR="00D14FA3" w:rsidRDefault="00D14FA3" w:rsidP="00D14FA3">
      <w:pPr>
        <w:rPr>
          <w:lang w:val="de-DE"/>
        </w:rPr>
      </w:pPr>
    </w:p>
    <w:p w:rsidR="00D14FA3" w:rsidRDefault="00D14FA3" w:rsidP="00D14FA3">
      <w:pPr>
        <w:rPr>
          <w:lang w:val="de-DE"/>
        </w:rPr>
      </w:pPr>
    </w:p>
    <w:p w:rsidR="00D14FA3" w:rsidRPr="00D14FA3" w:rsidRDefault="00D14FA3" w:rsidP="00D14FA3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74" w:name="_Toc448605890"/>
      <w:r>
        <w:rPr>
          <w:lang w:val="de-DE"/>
        </w:rPr>
        <w:t>Domänenklasse 16 - Kundenverwaltung</w:t>
      </w:r>
      <w:bookmarkEnd w:id="74"/>
    </w:p>
    <w:p w:rsidR="000175D4" w:rsidRDefault="000175D4" w:rsidP="000175D4">
      <w:pPr>
        <w:pStyle w:val="berschrift4"/>
        <w:rPr>
          <w:lang w:val="de-DE"/>
        </w:rPr>
      </w:pPr>
      <w:bookmarkStart w:id="75" w:name="_Toc448605891"/>
      <w:r w:rsidRPr="00857186">
        <w:rPr>
          <w:lang w:val="de-DE"/>
        </w:rPr>
        <w:t>Beschreibung</w:t>
      </w:r>
      <w:bookmarkEnd w:id="75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In dieser Klasse befinden sich alle Kunden, welche die Leistungen des Betriebs in Anspruch nehmen.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76" w:name="_Toc448605892"/>
      <w:r w:rsidRPr="00857186">
        <w:rPr>
          <w:lang w:val="de-DE"/>
        </w:rPr>
        <w:t>Attribute</w:t>
      </w:r>
      <w:bookmarkEnd w:id="76"/>
    </w:p>
    <w:p w:rsidR="000175D4" w:rsidRDefault="000175D4" w:rsidP="000175D4">
      <w:pPr>
        <w:pStyle w:val="berschrift4"/>
        <w:rPr>
          <w:lang w:val="de-DE"/>
        </w:rPr>
      </w:pPr>
      <w:bookmarkStart w:id="77" w:name="_Toc448605893"/>
      <w:r w:rsidRPr="00857186">
        <w:rPr>
          <w:lang w:val="de-DE"/>
        </w:rPr>
        <w:t>Beziehungen</w:t>
      </w:r>
      <w:bookmarkEnd w:id="77"/>
    </w:p>
    <w:p w:rsidR="00D770DD" w:rsidRDefault="00D770DD" w:rsidP="005A7043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Kunde</w:t>
      </w:r>
    </w:p>
    <w:p w:rsidR="00D770DD" w:rsidRDefault="00D14FA3" w:rsidP="005A7043">
      <w:pPr>
        <w:numPr>
          <w:ilvl w:val="0"/>
          <w:numId w:val="14"/>
        </w:numPr>
        <w:rPr>
          <w:lang w:val="de-DE"/>
        </w:rPr>
      </w:pPr>
      <w:proofErr w:type="spellStart"/>
      <w:r>
        <w:rPr>
          <w:lang w:val="de-DE"/>
        </w:rPr>
        <w:t>Mitarbeiteraccount</w:t>
      </w:r>
      <w:proofErr w:type="spellEnd"/>
    </w:p>
    <w:p w:rsidR="00D14FA3" w:rsidRPr="00D770DD" w:rsidRDefault="00D14FA3" w:rsidP="005A7043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Verwaltung (Oberklasse)</w:t>
      </w:r>
    </w:p>
    <w:p w:rsidR="00D770DD" w:rsidRPr="00D770DD" w:rsidRDefault="00D770DD" w:rsidP="00D770DD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78" w:name="_Toc448605894"/>
      <w:r>
        <w:rPr>
          <w:lang w:val="de-DE"/>
        </w:rPr>
        <w:t>Domänenklasse 17 - Mitarbeiterverwaltung</w:t>
      </w:r>
      <w:bookmarkEnd w:id="78"/>
    </w:p>
    <w:p w:rsidR="000175D4" w:rsidRDefault="000175D4" w:rsidP="000175D4">
      <w:pPr>
        <w:pStyle w:val="berschrift4"/>
        <w:rPr>
          <w:lang w:val="de-DE"/>
        </w:rPr>
      </w:pPr>
      <w:bookmarkStart w:id="79" w:name="_Toc448605895"/>
      <w:r w:rsidRPr="00857186">
        <w:rPr>
          <w:lang w:val="de-DE"/>
        </w:rPr>
        <w:t>Beschreibung</w:t>
      </w:r>
      <w:bookmarkEnd w:id="79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In dieser Klasse befinden sich alle Mitarbeiter, welche verwaltet werden können.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80" w:name="_Toc448605896"/>
      <w:r w:rsidRPr="00857186">
        <w:rPr>
          <w:lang w:val="de-DE"/>
        </w:rPr>
        <w:t>Attribute</w:t>
      </w:r>
      <w:bookmarkEnd w:id="80"/>
    </w:p>
    <w:p w:rsidR="000175D4" w:rsidRDefault="000175D4" w:rsidP="000175D4">
      <w:pPr>
        <w:pStyle w:val="berschrift4"/>
        <w:rPr>
          <w:lang w:val="de-DE"/>
        </w:rPr>
      </w:pPr>
      <w:bookmarkStart w:id="81" w:name="_Toc448605897"/>
      <w:r w:rsidRPr="00857186">
        <w:rPr>
          <w:lang w:val="de-DE"/>
        </w:rPr>
        <w:t>Beziehungen</w:t>
      </w:r>
      <w:bookmarkEnd w:id="81"/>
    </w:p>
    <w:p w:rsidR="00D770DD" w:rsidRDefault="00D770DD" w:rsidP="005A7043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Mitarbeiter</w:t>
      </w:r>
    </w:p>
    <w:p w:rsidR="00D770DD" w:rsidRPr="00D770DD" w:rsidRDefault="00D770DD" w:rsidP="005A7043">
      <w:pPr>
        <w:numPr>
          <w:ilvl w:val="0"/>
          <w:numId w:val="14"/>
        </w:numPr>
        <w:rPr>
          <w:lang w:val="de-DE"/>
        </w:rPr>
      </w:pPr>
      <w:r>
        <w:rPr>
          <w:lang w:val="de-DE"/>
        </w:rPr>
        <w:t>Verwaltung (Oberklasse)</w:t>
      </w:r>
    </w:p>
    <w:p w:rsidR="00D770DD" w:rsidRDefault="00D770DD" w:rsidP="000175D4">
      <w:pPr>
        <w:rPr>
          <w:lang w:val="de-DE"/>
        </w:rPr>
      </w:pPr>
    </w:p>
    <w:p w:rsidR="00D770DD" w:rsidRDefault="00D770DD" w:rsidP="000175D4">
      <w:pPr>
        <w:rPr>
          <w:lang w:val="de-DE"/>
        </w:rPr>
      </w:pPr>
    </w:p>
    <w:p w:rsidR="00D770DD" w:rsidRDefault="00D770DD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82" w:name="_Toc448605898"/>
      <w:r>
        <w:rPr>
          <w:lang w:val="de-DE"/>
        </w:rPr>
        <w:t>Domänenklasse 18 - Terminverwaltung</w:t>
      </w:r>
      <w:bookmarkEnd w:id="82"/>
    </w:p>
    <w:p w:rsidR="000175D4" w:rsidRDefault="000175D4" w:rsidP="000175D4">
      <w:pPr>
        <w:pStyle w:val="berschrift4"/>
        <w:rPr>
          <w:lang w:val="de-DE"/>
        </w:rPr>
      </w:pPr>
      <w:bookmarkStart w:id="83" w:name="_Toc448605899"/>
      <w:r w:rsidRPr="00857186">
        <w:rPr>
          <w:lang w:val="de-DE"/>
        </w:rPr>
        <w:t>Beschreibung</w:t>
      </w:r>
      <w:bookmarkEnd w:id="83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In dieser Klasse werden die einzelnen Termine verwaltet.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84" w:name="_Toc448605900"/>
      <w:r w:rsidRPr="00857186">
        <w:rPr>
          <w:lang w:val="de-DE"/>
        </w:rPr>
        <w:t>Attribute</w:t>
      </w:r>
      <w:bookmarkEnd w:id="84"/>
    </w:p>
    <w:p w:rsidR="000175D4" w:rsidRDefault="000175D4" w:rsidP="000175D4">
      <w:pPr>
        <w:pStyle w:val="berschrift4"/>
        <w:rPr>
          <w:lang w:val="de-DE"/>
        </w:rPr>
      </w:pPr>
      <w:bookmarkStart w:id="85" w:name="_Toc448605901"/>
      <w:r w:rsidRPr="00857186">
        <w:rPr>
          <w:lang w:val="de-DE"/>
        </w:rPr>
        <w:t>Beziehungen</w:t>
      </w:r>
      <w:bookmarkEnd w:id="85"/>
    </w:p>
    <w:p w:rsidR="00D770DD" w:rsidRDefault="00D14FA3" w:rsidP="005A7043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Verwaltung (Oberklasse)</w:t>
      </w:r>
    </w:p>
    <w:p w:rsidR="00EB7FB8" w:rsidRDefault="00EB7FB8" w:rsidP="005A7043">
      <w:pPr>
        <w:numPr>
          <w:ilvl w:val="0"/>
          <w:numId w:val="15"/>
        </w:numPr>
        <w:rPr>
          <w:lang w:val="de-DE"/>
        </w:rPr>
      </w:pPr>
      <w:r>
        <w:rPr>
          <w:lang w:val="de-DE"/>
        </w:rPr>
        <w:t>Termin</w:t>
      </w:r>
    </w:p>
    <w:p w:rsidR="00EB7FB8" w:rsidRDefault="00EB7FB8" w:rsidP="00EB7FB8">
      <w:pPr>
        <w:rPr>
          <w:lang w:val="de-DE"/>
        </w:rPr>
      </w:pPr>
    </w:p>
    <w:p w:rsidR="00EB7FB8" w:rsidRDefault="00EB7FB8" w:rsidP="00EB7FB8">
      <w:pPr>
        <w:rPr>
          <w:lang w:val="de-DE"/>
        </w:rPr>
      </w:pPr>
    </w:p>
    <w:p w:rsidR="00D770DD" w:rsidRPr="00D770DD" w:rsidRDefault="00D770DD" w:rsidP="00D770DD">
      <w:pPr>
        <w:ind w:left="1428"/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86" w:name="_Toc448605902"/>
      <w:r>
        <w:rPr>
          <w:lang w:val="de-DE"/>
        </w:rPr>
        <w:t>Domänenklasse 19 - Lagerverwaltung</w:t>
      </w:r>
      <w:bookmarkEnd w:id="86"/>
    </w:p>
    <w:p w:rsidR="000175D4" w:rsidRDefault="000175D4" w:rsidP="000175D4">
      <w:pPr>
        <w:pStyle w:val="berschrift4"/>
        <w:rPr>
          <w:lang w:val="de-DE"/>
        </w:rPr>
      </w:pPr>
      <w:bookmarkStart w:id="87" w:name="_Toc448605903"/>
      <w:r w:rsidRPr="00857186">
        <w:rPr>
          <w:lang w:val="de-DE"/>
        </w:rPr>
        <w:t>Beschreibung</w:t>
      </w:r>
      <w:bookmarkEnd w:id="87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Mit dieser Klasse wird die Verwaltung der einzelnen Produkte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88" w:name="_Toc448605904"/>
      <w:r w:rsidRPr="00857186">
        <w:rPr>
          <w:lang w:val="de-DE"/>
        </w:rPr>
        <w:t>Attribute</w:t>
      </w:r>
      <w:bookmarkEnd w:id="88"/>
    </w:p>
    <w:p w:rsidR="000175D4" w:rsidRDefault="000175D4" w:rsidP="000175D4">
      <w:pPr>
        <w:pStyle w:val="berschrift4"/>
        <w:rPr>
          <w:lang w:val="de-DE"/>
        </w:rPr>
      </w:pPr>
      <w:bookmarkStart w:id="89" w:name="_Toc448605905"/>
      <w:r w:rsidRPr="00857186">
        <w:rPr>
          <w:lang w:val="de-DE"/>
        </w:rPr>
        <w:t>Beziehungen</w:t>
      </w:r>
      <w:bookmarkEnd w:id="89"/>
    </w:p>
    <w:p w:rsidR="00D770DD" w:rsidRDefault="00D14FA3" w:rsidP="005A7043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Produkt</w:t>
      </w:r>
    </w:p>
    <w:p w:rsidR="00D14FA3" w:rsidRDefault="00D14FA3" w:rsidP="005A7043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Verwaltung (Oberklasse)</w:t>
      </w:r>
    </w:p>
    <w:p w:rsidR="00D770DD" w:rsidRDefault="00D770DD" w:rsidP="00D770DD">
      <w:pPr>
        <w:rPr>
          <w:lang w:val="de-DE"/>
        </w:rPr>
      </w:pPr>
    </w:p>
    <w:p w:rsidR="00D770DD" w:rsidRDefault="00D770DD" w:rsidP="00D770DD">
      <w:pPr>
        <w:rPr>
          <w:lang w:val="de-DE"/>
        </w:rPr>
      </w:pPr>
    </w:p>
    <w:p w:rsidR="00D770DD" w:rsidRPr="00D770DD" w:rsidRDefault="00D770DD" w:rsidP="00D770DD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90" w:name="_Toc448605906"/>
      <w:r>
        <w:rPr>
          <w:lang w:val="de-DE"/>
        </w:rPr>
        <w:t xml:space="preserve">Domänenklasse 20 - </w:t>
      </w:r>
      <w:proofErr w:type="spellStart"/>
      <w:r>
        <w:rPr>
          <w:lang w:val="de-DE"/>
        </w:rPr>
        <w:t>Mitarbeiteraccount</w:t>
      </w:r>
      <w:bookmarkEnd w:id="90"/>
      <w:proofErr w:type="spellEnd"/>
    </w:p>
    <w:p w:rsidR="000175D4" w:rsidRDefault="000175D4" w:rsidP="000175D4">
      <w:pPr>
        <w:pStyle w:val="berschrift4"/>
        <w:rPr>
          <w:lang w:val="de-DE"/>
        </w:rPr>
      </w:pPr>
      <w:bookmarkStart w:id="91" w:name="_Toc448605907"/>
      <w:r w:rsidRPr="00857186">
        <w:rPr>
          <w:lang w:val="de-DE"/>
        </w:rPr>
        <w:t>Beschreibung</w:t>
      </w:r>
      <w:bookmarkEnd w:id="91"/>
    </w:p>
    <w:p w:rsidR="000175D4" w:rsidRPr="00E14B5A" w:rsidRDefault="00D14FA3" w:rsidP="00D14FA3">
      <w:pPr>
        <w:ind w:left="708"/>
        <w:rPr>
          <w:lang w:val="de-DE"/>
        </w:rPr>
      </w:pPr>
      <w:r>
        <w:rPr>
          <w:lang w:val="de-DE"/>
        </w:rPr>
        <w:t>In dieser Klasse werden die einzelnen Mitarbeiter-Accounts beschrieben.</w:t>
      </w:r>
    </w:p>
    <w:p w:rsidR="000175D4" w:rsidRDefault="000175D4" w:rsidP="000175D4">
      <w:pPr>
        <w:pStyle w:val="berschrift4"/>
        <w:rPr>
          <w:lang w:val="de-DE"/>
        </w:rPr>
      </w:pPr>
      <w:bookmarkStart w:id="92" w:name="_Toc448605908"/>
      <w:r w:rsidRPr="00857186">
        <w:rPr>
          <w:lang w:val="de-DE"/>
        </w:rPr>
        <w:t>Attribute</w:t>
      </w:r>
      <w:bookmarkEnd w:id="92"/>
    </w:p>
    <w:p w:rsidR="00D14FA3" w:rsidRDefault="00D14FA3" w:rsidP="005A7043">
      <w:pPr>
        <w:numPr>
          <w:ilvl w:val="0"/>
          <w:numId w:val="20"/>
        </w:numPr>
        <w:rPr>
          <w:lang w:val="de-DE"/>
        </w:rPr>
      </w:pPr>
      <w:proofErr w:type="spellStart"/>
      <w:r>
        <w:rPr>
          <w:lang w:val="de-DE"/>
        </w:rPr>
        <w:t>benutzername</w:t>
      </w:r>
      <w:proofErr w:type="spellEnd"/>
      <w:r>
        <w:rPr>
          <w:lang w:val="de-DE"/>
        </w:rPr>
        <w:t>: Benutzername für den Mitarbeiter-Account.</w:t>
      </w:r>
    </w:p>
    <w:p w:rsidR="00D14FA3" w:rsidRPr="00D14FA3" w:rsidRDefault="00D14FA3" w:rsidP="005A7043">
      <w:pPr>
        <w:numPr>
          <w:ilvl w:val="0"/>
          <w:numId w:val="20"/>
        </w:numPr>
        <w:rPr>
          <w:lang w:val="de-DE"/>
        </w:rPr>
      </w:pPr>
      <w:proofErr w:type="spellStart"/>
      <w:r>
        <w:rPr>
          <w:lang w:val="de-DE"/>
        </w:rPr>
        <w:t>passwort</w:t>
      </w:r>
      <w:proofErr w:type="spellEnd"/>
      <w:r>
        <w:rPr>
          <w:lang w:val="de-DE"/>
        </w:rPr>
        <w:t>: Passwort für den Mitarbeiter-Account.</w:t>
      </w:r>
    </w:p>
    <w:p w:rsidR="000175D4" w:rsidRDefault="000175D4" w:rsidP="000175D4">
      <w:pPr>
        <w:pStyle w:val="berschrift4"/>
        <w:rPr>
          <w:lang w:val="de-DE"/>
        </w:rPr>
      </w:pPr>
      <w:bookmarkStart w:id="93" w:name="_Toc448605909"/>
      <w:r w:rsidRPr="00857186">
        <w:rPr>
          <w:lang w:val="de-DE"/>
        </w:rPr>
        <w:t>Beziehungen</w:t>
      </w:r>
      <w:bookmarkEnd w:id="93"/>
    </w:p>
    <w:p w:rsidR="00D14FA3" w:rsidRDefault="00D14FA3" w:rsidP="005A7043">
      <w:pPr>
        <w:numPr>
          <w:ilvl w:val="0"/>
          <w:numId w:val="21"/>
        </w:numPr>
        <w:rPr>
          <w:lang w:val="de-DE"/>
        </w:rPr>
      </w:pPr>
      <w:r>
        <w:rPr>
          <w:lang w:val="de-DE"/>
        </w:rPr>
        <w:t>Kundenverwaltung</w:t>
      </w:r>
    </w:p>
    <w:p w:rsidR="00D14FA3" w:rsidRPr="00D14FA3" w:rsidRDefault="00D14FA3" w:rsidP="005A7043">
      <w:pPr>
        <w:numPr>
          <w:ilvl w:val="0"/>
          <w:numId w:val="21"/>
        </w:numPr>
        <w:rPr>
          <w:lang w:val="de-DE"/>
        </w:rPr>
      </w:pPr>
      <w:r>
        <w:rPr>
          <w:lang w:val="de-DE"/>
        </w:rPr>
        <w:t>Mitarbeiter</w:t>
      </w:r>
    </w:p>
    <w:p w:rsidR="000175D4" w:rsidRDefault="000175D4" w:rsidP="000175D4">
      <w:pPr>
        <w:rPr>
          <w:lang w:val="de-DE"/>
        </w:rPr>
      </w:pPr>
    </w:p>
    <w:p w:rsidR="00D14FA3" w:rsidRDefault="00D14FA3" w:rsidP="000175D4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94" w:name="_Toc448605910"/>
      <w:r>
        <w:rPr>
          <w:lang w:val="de-DE"/>
        </w:rPr>
        <w:t>Domänenklasse 21 - Schichtplanverwaltung</w:t>
      </w:r>
      <w:bookmarkEnd w:id="94"/>
    </w:p>
    <w:p w:rsidR="000175D4" w:rsidRDefault="000175D4" w:rsidP="000175D4">
      <w:pPr>
        <w:pStyle w:val="berschrift4"/>
        <w:rPr>
          <w:lang w:val="de-DE"/>
        </w:rPr>
      </w:pPr>
      <w:bookmarkStart w:id="95" w:name="_Toc448605911"/>
      <w:r w:rsidRPr="00857186">
        <w:rPr>
          <w:lang w:val="de-DE"/>
        </w:rPr>
        <w:t>Beschreibung</w:t>
      </w:r>
      <w:bookmarkEnd w:id="95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In dieser Klasse werden die einzelnen Schichtplane verwaltet.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96" w:name="_Toc448605912"/>
      <w:r w:rsidRPr="00857186">
        <w:rPr>
          <w:lang w:val="de-DE"/>
        </w:rPr>
        <w:t>Attribute</w:t>
      </w:r>
      <w:bookmarkEnd w:id="96"/>
    </w:p>
    <w:p w:rsidR="000175D4" w:rsidRDefault="000175D4" w:rsidP="000175D4">
      <w:pPr>
        <w:pStyle w:val="berschrift4"/>
        <w:rPr>
          <w:lang w:val="de-DE"/>
        </w:rPr>
      </w:pPr>
      <w:bookmarkStart w:id="97" w:name="_Toc448605913"/>
      <w:r w:rsidRPr="00857186">
        <w:rPr>
          <w:lang w:val="de-DE"/>
        </w:rPr>
        <w:t>Beziehungen</w:t>
      </w:r>
      <w:bookmarkEnd w:id="97"/>
    </w:p>
    <w:p w:rsidR="00D770DD" w:rsidRDefault="00D770DD" w:rsidP="005A7043">
      <w:pPr>
        <w:numPr>
          <w:ilvl w:val="0"/>
          <w:numId w:val="17"/>
        </w:numPr>
        <w:rPr>
          <w:lang w:val="de-DE"/>
        </w:rPr>
      </w:pPr>
      <w:proofErr w:type="spellStart"/>
      <w:r>
        <w:rPr>
          <w:lang w:val="de-DE"/>
        </w:rPr>
        <w:t>Adminaccount</w:t>
      </w:r>
      <w:proofErr w:type="spellEnd"/>
    </w:p>
    <w:p w:rsidR="00D770DD" w:rsidRDefault="00D770DD" w:rsidP="005A7043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Schichtplan</w:t>
      </w:r>
    </w:p>
    <w:p w:rsidR="00EB7FB8" w:rsidRDefault="00EB7FB8" w:rsidP="005A7043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Anzeigen</w:t>
      </w:r>
    </w:p>
    <w:p w:rsidR="00EB7FB8" w:rsidRDefault="00EB7FB8" w:rsidP="005A7043">
      <w:pPr>
        <w:numPr>
          <w:ilvl w:val="0"/>
          <w:numId w:val="17"/>
        </w:numPr>
        <w:rPr>
          <w:lang w:val="de-DE"/>
        </w:rPr>
      </w:pPr>
      <w:r>
        <w:rPr>
          <w:lang w:val="de-DE"/>
        </w:rPr>
        <w:t>Ändern</w:t>
      </w:r>
    </w:p>
    <w:p w:rsidR="00D770DD" w:rsidRDefault="00D770DD" w:rsidP="00D770DD">
      <w:pPr>
        <w:ind w:left="1040"/>
        <w:rPr>
          <w:lang w:val="de-DE"/>
        </w:rPr>
      </w:pPr>
    </w:p>
    <w:p w:rsidR="00D770DD" w:rsidRPr="00D770DD" w:rsidRDefault="00D770DD" w:rsidP="00D770DD">
      <w:pPr>
        <w:ind w:left="1040"/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98" w:name="_Toc448605914"/>
      <w:r>
        <w:rPr>
          <w:lang w:val="de-DE"/>
        </w:rPr>
        <w:lastRenderedPageBreak/>
        <w:t>Domänenklasse 22 - Schichtplan</w:t>
      </w:r>
      <w:bookmarkEnd w:id="98"/>
    </w:p>
    <w:p w:rsidR="000175D4" w:rsidRDefault="000175D4" w:rsidP="000175D4">
      <w:pPr>
        <w:pStyle w:val="berschrift4"/>
        <w:rPr>
          <w:lang w:val="de-DE"/>
        </w:rPr>
      </w:pPr>
      <w:bookmarkStart w:id="99" w:name="_Toc448605915"/>
      <w:r w:rsidRPr="00857186">
        <w:rPr>
          <w:lang w:val="de-DE"/>
        </w:rPr>
        <w:t>Beschreibung</w:t>
      </w:r>
      <w:bookmarkEnd w:id="99"/>
    </w:p>
    <w:p w:rsidR="00D770DD" w:rsidRPr="00D770DD" w:rsidRDefault="00D770DD" w:rsidP="00D770DD">
      <w:pPr>
        <w:ind w:left="708"/>
        <w:rPr>
          <w:lang w:val="de-DE"/>
        </w:rPr>
      </w:pPr>
      <w:r>
        <w:rPr>
          <w:lang w:val="de-DE"/>
        </w:rPr>
        <w:t>Mit dieser Klasse wird ein spezieller Schichtplan beschrieben.</w:t>
      </w:r>
    </w:p>
    <w:p w:rsidR="000175D4" w:rsidRPr="00857186" w:rsidRDefault="000175D4" w:rsidP="000175D4">
      <w:pPr>
        <w:pStyle w:val="berschrift4"/>
        <w:rPr>
          <w:lang w:val="de-DE"/>
        </w:rPr>
      </w:pPr>
      <w:bookmarkStart w:id="100" w:name="_Toc448605916"/>
      <w:r w:rsidRPr="00857186">
        <w:rPr>
          <w:lang w:val="de-DE"/>
        </w:rPr>
        <w:t>Attribute</w:t>
      </w:r>
      <w:bookmarkEnd w:id="100"/>
    </w:p>
    <w:p w:rsidR="000175D4" w:rsidRDefault="000175D4" w:rsidP="000175D4">
      <w:pPr>
        <w:pStyle w:val="berschrift4"/>
        <w:rPr>
          <w:lang w:val="de-DE"/>
        </w:rPr>
      </w:pPr>
      <w:bookmarkStart w:id="101" w:name="_Toc448605917"/>
      <w:r w:rsidRPr="00857186">
        <w:rPr>
          <w:lang w:val="de-DE"/>
        </w:rPr>
        <w:t>Beziehungen</w:t>
      </w:r>
      <w:bookmarkEnd w:id="101"/>
    </w:p>
    <w:p w:rsidR="00D770DD" w:rsidRDefault="00D770DD" w:rsidP="005A7043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Schichtplanverwaltung</w:t>
      </w:r>
    </w:p>
    <w:p w:rsidR="00D770DD" w:rsidRDefault="00D770DD" w:rsidP="005A7043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Schicht</w:t>
      </w:r>
    </w:p>
    <w:p w:rsidR="00D770DD" w:rsidRDefault="00D770DD" w:rsidP="005A7043">
      <w:pPr>
        <w:numPr>
          <w:ilvl w:val="0"/>
          <w:numId w:val="18"/>
        </w:numPr>
        <w:rPr>
          <w:lang w:val="de-DE"/>
        </w:rPr>
      </w:pPr>
      <w:r>
        <w:rPr>
          <w:lang w:val="de-DE"/>
        </w:rPr>
        <w:t>Mitarbeiter</w:t>
      </w:r>
    </w:p>
    <w:p w:rsidR="00D770DD" w:rsidRDefault="00D770DD" w:rsidP="00D770DD">
      <w:pPr>
        <w:rPr>
          <w:lang w:val="de-DE"/>
        </w:rPr>
      </w:pPr>
    </w:p>
    <w:p w:rsidR="00D770DD" w:rsidRPr="00D770DD" w:rsidRDefault="00D770DD" w:rsidP="00D770DD">
      <w:pPr>
        <w:rPr>
          <w:lang w:val="de-DE"/>
        </w:rPr>
      </w:pPr>
    </w:p>
    <w:p w:rsidR="000175D4" w:rsidRPr="00857186" w:rsidRDefault="000175D4" w:rsidP="000175D4">
      <w:pPr>
        <w:pStyle w:val="berschrift3"/>
        <w:rPr>
          <w:lang w:val="de-DE"/>
        </w:rPr>
      </w:pPr>
      <w:bookmarkStart w:id="102" w:name="_Toc448605918"/>
      <w:r>
        <w:rPr>
          <w:lang w:val="de-DE"/>
        </w:rPr>
        <w:t>Domänenklasse 23 - Schicht</w:t>
      </w:r>
      <w:bookmarkEnd w:id="102"/>
    </w:p>
    <w:p w:rsidR="000175D4" w:rsidRDefault="000175D4" w:rsidP="000175D4">
      <w:pPr>
        <w:pStyle w:val="berschrift4"/>
        <w:rPr>
          <w:lang w:val="de-DE"/>
        </w:rPr>
      </w:pPr>
      <w:bookmarkStart w:id="103" w:name="_Toc448605919"/>
      <w:r w:rsidRPr="00857186">
        <w:rPr>
          <w:lang w:val="de-DE"/>
        </w:rPr>
        <w:t>Beschreibung</w:t>
      </w:r>
      <w:bookmarkEnd w:id="103"/>
    </w:p>
    <w:p w:rsidR="000175D4" w:rsidRPr="00E14B5A" w:rsidRDefault="00D770DD" w:rsidP="00D770DD">
      <w:pPr>
        <w:ind w:left="708"/>
        <w:rPr>
          <w:lang w:val="de-DE"/>
        </w:rPr>
      </w:pPr>
      <w:r>
        <w:rPr>
          <w:lang w:val="de-DE"/>
        </w:rPr>
        <w:t>Mit dieser Klasse werden die einzelnen Schichten genauer definiert.</w:t>
      </w:r>
    </w:p>
    <w:p w:rsidR="00D14FA3" w:rsidRDefault="000175D4" w:rsidP="00D14FA3">
      <w:pPr>
        <w:pStyle w:val="berschrift4"/>
        <w:rPr>
          <w:lang w:val="de-DE"/>
        </w:rPr>
      </w:pPr>
      <w:bookmarkStart w:id="104" w:name="_Toc448605920"/>
      <w:r w:rsidRPr="00857186">
        <w:rPr>
          <w:lang w:val="de-DE"/>
        </w:rPr>
        <w:t>Attribute</w:t>
      </w:r>
      <w:bookmarkEnd w:id="104"/>
    </w:p>
    <w:p w:rsidR="00EB7FB8" w:rsidRDefault="00EB7FB8" w:rsidP="005A7043">
      <w:pPr>
        <w:numPr>
          <w:ilvl w:val="0"/>
          <w:numId w:val="22"/>
        </w:numPr>
        <w:rPr>
          <w:lang w:val="de-DE"/>
        </w:rPr>
      </w:pPr>
      <w:proofErr w:type="spellStart"/>
      <w:r>
        <w:rPr>
          <w:lang w:val="de-DE"/>
        </w:rPr>
        <w:t>datum</w:t>
      </w:r>
      <w:proofErr w:type="spellEnd"/>
      <w:r>
        <w:rPr>
          <w:lang w:val="de-DE"/>
        </w:rPr>
        <w:t>: Datum der Schicht.</w:t>
      </w:r>
    </w:p>
    <w:p w:rsidR="00EB7FB8" w:rsidRPr="00EB7FB8" w:rsidRDefault="00EB7FB8" w:rsidP="005A7043">
      <w:pPr>
        <w:numPr>
          <w:ilvl w:val="0"/>
          <w:numId w:val="22"/>
        </w:numPr>
        <w:rPr>
          <w:lang w:val="de-DE"/>
        </w:rPr>
      </w:pPr>
      <w:r>
        <w:rPr>
          <w:lang w:val="de-DE"/>
        </w:rPr>
        <w:t>zeit: Zeit der Schicht.</w:t>
      </w:r>
    </w:p>
    <w:p w:rsidR="000175D4" w:rsidRDefault="000175D4" w:rsidP="000175D4">
      <w:pPr>
        <w:pStyle w:val="berschrift4"/>
        <w:rPr>
          <w:lang w:val="de-DE"/>
        </w:rPr>
      </w:pPr>
      <w:bookmarkStart w:id="105" w:name="_Toc448605921"/>
      <w:r w:rsidRPr="00857186">
        <w:rPr>
          <w:lang w:val="de-DE"/>
        </w:rPr>
        <w:t>Beziehungen</w:t>
      </w:r>
      <w:bookmarkEnd w:id="105"/>
    </w:p>
    <w:p w:rsidR="00EB7FB8" w:rsidRDefault="00EB7FB8" w:rsidP="005A7043">
      <w:pPr>
        <w:numPr>
          <w:ilvl w:val="0"/>
          <w:numId w:val="23"/>
        </w:numPr>
        <w:rPr>
          <w:lang w:val="de-DE"/>
        </w:rPr>
      </w:pPr>
      <w:r>
        <w:rPr>
          <w:lang w:val="de-DE"/>
        </w:rPr>
        <w:t xml:space="preserve">Schichtplan </w:t>
      </w:r>
    </w:p>
    <w:p w:rsidR="00EB7FB8" w:rsidRDefault="00EB7FB8" w:rsidP="005A7043">
      <w:pPr>
        <w:numPr>
          <w:ilvl w:val="0"/>
          <w:numId w:val="23"/>
        </w:numPr>
        <w:rPr>
          <w:lang w:val="de-DE"/>
        </w:rPr>
      </w:pPr>
      <w:r>
        <w:rPr>
          <w:lang w:val="de-DE"/>
        </w:rPr>
        <w:t>Mitarbeiter</w:t>
      </w:r>
    </w:p>
    <w:p w:rsidR="00EB7FB8" w:rsidRDefault="00EB7FB8" w:rsidP="00EB7FB8">
      <w:pPr>
        <w:rPr>
          <w:lang w:val="de-DE"/>
        </w:rPr>
      </w:pPr>
    </w:p>
    <w:p w:rsidR="00EB7FB8" w:rsidRPr="00EB7FB8" w:rsidRDefault="00EB7FB8" w:rsidP="00EB7FB8">
      <w:pPr>
        <w:rPr>
          <w:lang w:val="de-DE"/>
        </w:rPr>
      </w:pPr>
    </w:p>
    <w:p w:rsidR="0006078C" w:rsidRPr="00857186" w:rsidRDefault="00857186" w:rsidP="0006078C">
      <w:pPr>
        <w:pStyle w:val="berschrift1"/>
        <w:rPr>
          <w:lang w:val="de-DE"/>
        </w:rPr>
      </w:pPr>
      <w:bookmarkStart w:id="106" w:name="_Toc448605922"/>
      <w:r>
        <w:rPr>
          <w:lang w:val="de-DE"/>
        </w:rPr>
        <w:t>Systems</w:t>
      </w:r>
      <w:r w:rsidR="0006078C" w:rsidRPr="00857186">
        <w:rPr>
          <w:lang w:val="de-DE"/>
        </w:rPr>
        <w:t>equenzdiagramme</w:t>
      </w:r>
      <w:bookmarkEnd w:id="106"/>
    </w:p>
    <w:p w:rsidR="0006078C" w:rsidRPr="00857186" w:rsidRDefault="0006078C" w:rsidP="00ED4555">
      <w:pPr>
        <w:rPr>
          <w:i/>
          <w:lang w:val="de-DE"/>
        </w:rPr>
      </w:pPr>
      <w:r w:rsidRPr="00857186">
        <w:rPr>
          <w:i/>
          <w:lang w:val="de-DE"/>
        </w:rPr>
        <w:t>&lt;</w:t>
      </w:r>
      <w:r w:rsidR="00857186" w:rsidRPr="00857186">
        <w:rPr>
          <w:i/>
          <w:lang w:val="de-DE"/>
        </w:rPr>
        <w:t>SSDs</w:t>
      </w:r>
      <w:r w:rsidRPr="00857186">
        <w:rPr>
          <w:i/>
          <w:lang w:val="de-DE"/>
        </w:rPr>
        <w:t xml:space="preserve"> der wichtigsten, sowie der komplizierteren </w:t>
      </w:r>
      <w:proofErr w:type="spellStart"/>
      <w:r w:rsidRPr="00857186">
        <w:rPr>
          <w:i/>
          <w:lang w:val="de-DE"/>
        </w:rPr>
        <w:t>Use</w:t>
      </w:r>
      <w:proofErr w:type="spellEnd"/>
      <w:r w:rsidRPr="00857186">
        <w:rPr>
          <w:i/>
          <w:lang w:val="de-DE"/>
        </w:rPr>
        <w:t xml:space="preserve"> Cases&gt;</w:t>
      </w:r>
    </w:p>
    <w:p w:rsidR="00870A88" w:rsidRDefault="0006078C" w:rsidP="00ED4555">
      <w:pPr>
        <w:pStyle w:val="berschrift2"/>
        <w:rPr>
          <w:lang w:val="de-DE"/>
        </w:rPr>
      </w:pPr>
      <w:bookmarkStart w:id="107" w:name="_Toc448605923"/>
      <w:proofErr w:type="spellStart"/>
      <w:r w:rsidRPr="00857186">
        <w:rPr>
          <w:lang w:val="de-DE"/>
        </w:rPr>
        <w:t>Use</w:t>
      </w:r>
      <w:proofErr w:type="spellEnd"/>
      <w:r w:rsidRPr="00857186">
        <w:rPr>
          <w:lang w:val="de-DE"/>
        </w:rPr>
        <w:t xml:space="preserve"> Case 1</w:t>
      </w:r>
      <w:r w:rsidR="00870A88">
        <w:rPr>
          <w:lang w:val="de-DE"/>
        </w:rPr>
        <w:t xml:space="preserve"> – Verkauf abwickeln</w:t>
      </w:r>
      <w:bookmarkEnd w:id="107"/>
    </w:p>
    <w:p w:rsidR="00870A88" w:rsidRDefault="007E31F8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9FA83D9" wp14:editId="1AA1076F">
            <wp:extent cx="4552950" cy="34290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Pr="00870A88" w:rsidRDefault="00870A88" w:rsidP="00870A88">
      <w:pPr>
        <w:rPr>
          <w:lang w:val="de-DE"/>
        </w:rPr>
      </w:pPr>
    </w:p>
    <w:p w:rsidR="0006078C" w:rsidRDefault="0006078C" w:rsidP="00870A88">
      <w:pPr>
        <w:pStyle w:val="berschrift2"/>
        <w:rPr>
          <w:lang w:val="de-DE"/>
        </w:rPr>
      </w:pPr>
      <w:bookmarkStart w:id="108" w:name="_Toc448605924"/>
      <w:proofErr w:type="spellStart"/>
      <w:r w:rsidRPr="00870A88">
        <w:rPr>
          <w:lang w:val="de-DE"/>
        </w:rPr>
        <w:lastRenderedPageBreak/>
        <w:t>Use</w:t>
      </w:r>
      <w:proofErr w:type="spellEnd"/>
      <w:r w:rsidRPr="00870A88">
        <w:rPr>
          <w:lang w:val="de-DE"/>
        </w:rPr>
        <w:t xml:space="preserve"> Case 2</w:t>
      </w:r>
      <w:r w:rsidR="00870A88">
        <w:rPr>
          <w:lang w:val="de-DE"/>
        </w:rPr>
        <w:t xml:space="preserve"> – Kunde bearbeiten</w:t>
      </w:r>
      <w:bookmarkEnd w:id="108"/>
    </w:p>
    <w:p w:rsid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BE8097" wp14:editId="11CF77A7">
            <wp:extent cx="3819525" cy="290512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870A88" w:rsidP="00870A88">
      <w:pPr>
        <w:rPr>
          <w:lang w:val="de-DE"/>
        </w:rPr>
      </w:pPr>
    </w:p>
    <w:p w:rsidR="00870A88" w:rsidRDefault="00870A88" w:rsidP="00870A88">
      <w:pPr>
        <w:rPr>
          <w:lang w:val="de-DE"/>
        </w:rPr>
      </w:pPr>
    </w:p>
    <w:p w:rsidR="00870A88" w:rsidRDefault="00870A88" w:rsidP="00870A88">
      <w:pPr>
        <w:pStyle w:val="berschrift2"/>
        <w:rPr>
          <w:lang w:val="de-DE"/>
        </w:rPr>
      </w:pPr>
      <w:bookmarkStart w:id="109" w:name="_Toc448605925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 3 – Lagerbestand bearbeiten</w:t>
      </w:r>
      <w:bookmarkEnd w:id="109"/>
    </w:p>
    <w:p w:rsidR="007E31F8" w:rsidRP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F76BBD4" wp14:editId="19109D11">
            <wp:extent cx="3771900" cy="28956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870A88" w:rsidP="00870A88">
      <w:pPr>
        <w:pStyle w:val="berschrift2"/>
        <w:rPr>
          <w:lang w:val="de-DE"/>
        </w:rPr>
      </w:pPr>
      <w:bookmarkStart w:id="110" w:name="_Toc448605926"/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4 – Mitarbeiter bearbeiten</w:t>
      </w:r>
      <w:bookmarkEnd w:id="110"/>
    </w:p>
    <w:p w:rsidR="00870A88" w:rsidRP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A0084C4" wp14:editId="6E61C51D">
            <wp:extent cx="3838575" cy="300037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870A88" w:rsidP="00870A88">
      <w:pPr>
        <w:pStyle w:val="berschrift2"/>
        <w:rPr>
          <w:lang w:val="de-DE"/>
        </w:rPr>
      </w:pPr>
      <w:bookmarkStart w:id="111" w:name="_Toc448605927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 5 – Preis für Dienstleistung bearbeiten</w:t>
      </w:r>
      <w:bookmarkEnd w:id="111"/>
    </w:p>
    <w:p w:rsid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37DA03F" wp14:editId="357998CF">
            <wp:extent cx="4743450" cy="3524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Pr="00870A88" w:rsidRDefault="00870A88" w:rsidP="00870A88">
      <w:pPr>
        <w:rPr>
          <w:lang w:val="de-DE"/>
        </w:rPr>
      </w:pPr>
    </w:p>
    <w:p w:rsidR="00870A88" w:rsidRDefault="00870A88" w:rsidP="00870A88">
      <w:pPr>
        <w:pStyle w:val="berschrift2"/>
        <w:rPr>
          <w:lang w:val="de-DE"/>
        </w:rPr>
      </w:pPr>
      <w:bookmarkStart w:id="112" w:name="_Toc448605928"/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6 – Schichtplan bearbeiten</w:t>
      </w:r>
      <w:bookmarkEnd w:id="112"/>
    </w:p>
    <w:p w:rsidR="00870A88" w:rsidRP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78B6D20" wp14:editId="3984E01E">
            <wp:extent cx="3705225" cy="3600450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870A88" w:rsidP="00870A88">
      <w:pPr>
        <w:pStyle w:val="berschrift2"/>
        <w:rPr>
          <w:lang w:val="de-DE"/>
        </w:rPr>
      </w:pPr>
      <w:bookmarkStart w:id="113" w:name="_Toc448605929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 7 – Kunde</w:t>
      </w:r>
      <w:r w:rsidR="007E31F8">
        <w:rPr>
          <w:lang w:val="de-DE"/>
        </w:rPr>
        <w:t>ntermin</w:t>
      </w:r>
      <w:r>
        <w:rPr>
          <w:lang w:val="de-DE"/>
        </w:rPr>
        <w:t xml:space="preserve"> bearbeiten</w:t>
      </w:r>
      <w:bookmarkEnd w:id="113"/>
    </w:p>
    <w:p w:rsidR="00870A88" w:rsidRPr="00870A88" w:rsidRDefault="0026380B" w:rsidP="00870A8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37FD52" wp14:editId="669B1028">
            <wp:extent cx="3810000" cy="3057525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7E31F8" w:rsidP="00870A88">
      <w:pPr>
        <w:pStyle w:val="berschrift2"/>
        <w:rPr>
          <w:lang w:val="en-US"/>
        </w:rPr>
      </w:pPr>
      <w:bookmarkStart w:id="114" w:name="_Toc448605930"/>
      <w:r w:rsidRPr="007E31F8">
        <w:rPr>
          <w:lang w:val="en-US"/>
        </w:rPr>
        <w:lastRenderedPageBreak/>
        <w:t>Use Case 8</w:t>
      </w:r>
      <w:r w:rsidR="00870A88" w:rsidRPr="007E31F8">
        <w:rPr>
          <w:lang w:val="en-US"/>
        </w:rPr>
        <w:t xml:space="preserve"> –</w:t>
      </w:r>
      <w:r w:rsidRPr="007E31F8">
        <w:rPr>
          <w:lang w:val="en-US"/>
        </w:rPr>
        <w:t xml:space="preserve"> Admin-Account</w:t>
      </w:r>
      <w:r w:rsidR="00870A88" w:rsidRPr="007E31F8">
        <w:rPr>
          <w:lang w:val="en-US"/>
        </w:rPr>
        <w:t xml:space="preserve"> </w:t>
      </w:r>
      <w:proofErr w:type="spellStart"/>
      <w:r>
        <w:rPr>
          <w:lang w:val="en-US"/>
        </w:rPr>
        <w:t>anlegen</w:t>
      </w:r>
      <w:bookmarkEnd w:id="114"/>
      <w:proofErr w:type="spellEnd"/>
    </w:p>
    <w:p w:rsidR="007E31F8" w:rsidRPr="007E31F8" w:rsidRDefault="0026380B" w:rsidP="007E31F8">
      <w:pPr>
        <w:rPr>
          <w:lang w:val="en-US"/>
        </w:rPr>
      </w:pPr>
      <w:r>
        <w:rPr>
          <w:noProof/>
          <w:lang w:val="de-DE"/>
        </w:rPr>
        <w:drawing>
          <wp:inline distT="0" distB="0" distL="0" distR="0" wp14:anchorId="08B01990" wp14:editId="098DFB4C">
            <wp:extent cx="4733925" cy="2847975"/>
            <wp:effectExtent l="0" t="0" r="9525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Default="007E31F8" w:rsidP="00870A88">
      <w:pPr>
        <w:pStyle w:val="berschrift2"/>
        <w:rPr>
          <w:lang w:val="de-DE"/>
        </w:rPr>
      </w:pPr>
      <w:bookmarkStart w:id="115" w:name="_Toc448605931"/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 9</w:t>
      </w:r>
      <w:r w:rsidR="00870A88">
        <w:rPr>
          <w:lang w:val="de-DE"/>
        </w:rPr>
        <w:t xml:space="preserve"> – </w:t>
      </w:r>
      <w:r>
        <w:rPr>
          <w:lang w:val="de-DE"/>
        </w:rPr>
        <w:t>Passwort ändern</w:t>
      </w:r>
      <w:bookmarkEnd w:id="115"/>
    </w:p>
    <w:p w:rsidR="007E31F8" w:rsidRDefault="0026380B" w:rsidP="007E31F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006B56" wp14:editId="718EF40E">
            <wp:extent cx="4886325" cy="2886075"/>
            <wp:effectExtent l="0" t="0" r="9525" b="952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8" w:rsidRDefault="007E31F8" w:rsidP="007E31F8">
      <w:pPr>
        <w:pStyle w:val="berschrift2"/>
        <w:rPr>
          <w:lang w:val="de-DE"/>
        </w:rPr>
      </w:pPr>
      <w:bookmarkStart w:id="116" w:name="_Toc448605932"/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10 – Systemanmeldung durchführen</w:t>
      </w:r>
      <w:bookmarkEnd w:id="116"/>
    </w:p>
    <w:p w:rsidR="007E31F8" w:rsidRPr="007E31F8" w:rsidRDefault="0026380B" w:rsidP="007E31F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BFF3BDA" wp14:editId="38D72B23">
            <wp:extent cx="4638675" cy="281940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88" w:rsidRPr="00870A88" w:rsidRDefault="00870A88" w:rsidP="00870A88">
      <w:pPr>
        <w:rPr>
          <w:lang w:val="de-DE"/>
        </w:rPr>
      </w:pPr>
    </w:p>
    <w:p w:rsidR="00870A88" w:rsidRPr="00870A88" w:rsidRDefault="00870A88" w:rsidP="00870A88">
      <w:pPr>
        <w:rPr>
          <w:lang w:val="de-DE"/>
        </w:rPr>
      </w:pPr>
    </w:p>
    <w:p w:rsidR="0006078C" w:rsidRPr="00857186" w:rsidRDefault="0006078C" w:rsidP="0006078C">
      <w:pPr>
        <w:pStyle w:val="berschrift1"/>
        <w:rPr>
          <w:lang w:val="de-DE"/>
        </w:rPr>
      </w:pPr>
      <w:bookmarkStart w:id="117" w:name="_Toc448605933"/>
      <w:r w:rsidRPr="00857186">
        <w:rPr>
          <w:lang w:val="de-DE"/>
        </w:rPr>
        <w:t>Systemoperationen</w:t>
      </w:r>
      <w:bookmarkEnd w:id="117"/>
    </w:p>
    <w:p w:rsidR="0006078C" w:rsidRDefault="0006078C" w:rsidP="001A7DFC">
      <w:pPr>
        <w:pStyle w:val="berschrift3"/>
        <w:rPr>
          <w:lang w:val="de-DE"/>
        </w:rPr>
      </w:pPr>
      <w:bookmarkStart w:id="118" w:name="_Toc448605934"/>
      <w:r w:rsidRPr="00857186">
        <w:rPr>
          <w:lang w:val="de-DE"/>
        </w:rPr>
        <w:t xml:space="preserve">Vertrag </w:t>
      </w:r>
      <w:r w:rsidR="001A7DFC" w:rsidRPr="00857186">
        <w:rPr>
          <w:lang w:val="de-DE"/>
        </w:rPr>
        <w:t>Systemoperation 1</w:t>
      </w:r>
      <w:r w:rsidR="00B00B22">
        <w:rPr>
          <w:lang w:val="de-DE"/>
        </w:rPr>
        <w:t xml:space="preserve"> - </w:t>
      </w:r>
      <w:proofErr w:type="spellStart"/>
      <w:r w:rsidR="00B00B22">
        <w:rPr>
          <w:lang w:val="de-DE"/>
        </w:rPr>
        <w:t>gibProduktEin</w:t>
      </w:r>
      <w:bookmarkEnd w:id="118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FD80623" wp14:editId="59C7EACE">
            <wp:extent cx="5753100" cy="3400425"/>
            <wp:effectExtent l="0" t="0" r="0" b="952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1A7DFC" w:rsidP="0026380B">
      <w:pPr>
        <w:pStyle w:val="berschrift3"/>
        <w:rPr>
          <w:lang w:val="de-DE"/>
        </w:rPr>
      </w:pPr>
      <w:bookmarkStart w:id="119" w:name="_Toc448605935"/>
      <w:r w:rsidRPr="00857186">
        <w:rPr>
          <w:lang w:val="de-DE"/>
        </w:rPr>
        <w:lastRenderedPageBreak/>
        <w:t>Vertrag Systemoperation 2</w:t>
      </w:r>
      <w:r w:rsidR="00B00B22">
        <w:rPr>
          <w:lang w:val="de-DE"/>
        </w:rPr>
        <w:t xml:space="preserve"> - </w:t>
      </w:r>
      <w:proofErr w:type="spellStart"/>
      <w:r w:rsidR="00B00B22">
        <w:rPr>
          <w:lang w:val="de-DE"/>
        </w:rPr>
        <w:t>erstelleNeuenKunden</w:t>
      </w:r>
      <w:bookmarkEnd w:id="119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91DB9E2" wp14:editId="1470E8F9">
            <wp:extent cx="5734050" cy="352425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0" w:name="_Toc448605936"/>
      <w:r w:rsidRPr="00857186">
        <w:rPr>
          <w:lang w:val="de-DE"/>
        </w:rPr>
        <w:t>Vertrag Systemoperation</w:t>
      </w:r>
      <w:r w:rsidR="00B00B22">
        <w:rPr>
          <w:lang w:val="de-DE"/>
        </w:rPr>
        <w:t xml:space="preserve"> 3 - </w:t>
      </w:r>
      <w:proofErr w:type="spellStart"/>
      <w:r w:rsidR="00B00B22">
        <w:rPr>
          <w:lang w:val="de-DE"/>
        </w:rPr>
        <w:t>erstelleNeuesProdukt</w:t>
      </w:r>
      <w:bookmarkEnd w:id="120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8A7213" wp14:editId="15473399">
            <wp:extent cx="5695950" cy="3848100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1" w:name="_Toc448605937"/>
      <w:r w:rsidRPr="00857186">
        <w:rPr>
          <w:lang w:val="de-DE"/>
        </w:rPr>
        <w:lastRenderedPageBreak/>
        <w:t>Vertrag Systemoperation</w:t>
      </w:r>
      <w:r w:rsidR="00B00B22">
        <w:rPr>
          <w:lang w:val="de-DE"/>
        </w:rPr>
        <w:t xml:space="preserve"> 4 - </w:t>
      </w:r>
      <w:proofErr w:type="spellStart"/>
      <w:r w:rsidR="00B00B22">
        <w:rPr>
          <w:lang w:val="de-DE"/>
        </w:rPr>
        <w:t>erstelleNeuenMitarbeiter</w:t>
      </w:r>
      <w:bookmarkEnd w:id="121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551308A" wp14:editId="1C70D5EA">
            <wp:extent cx="5734050" cy="492442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2" w:name="_Toc448605938"/>
      <w:r w:rsidRPr="00857186">
        <w:rPr>
          <w:lang w:val="de-DE"/>
        </w:rPr>
        <w:t>Vertrag Systemoperation</w:t>
      </w:r>
      <w:r w:rsidR="00B00B22">
        <w:rPr>
          <w:lang w:val="de-DE"/>
        </w:rPr>
        <w:t xml:space="preserve"> 5 - </w:t>
      </w:r>
      <w:proofErr w:type="spellStart"/>
      <w:r w:rsidR="00B00B22">
        <w:rPr>
          <w:lang w:val="de-DE"/>
        </w:rPr>
        <w:t>änderePreis</w:t>
      </w:r>
      <w:bookmarkEnd w:id="122"/>
      <w:proofErr w:type="spellEnd"/>
    </w:p>
    <w:p w:rsidR="0026380B" w:rsidRPr="0026380B" w:rsidRDefault="0026380B" w:rsidP="0026380B">
      <w:pPr>
        <w:rPr>
          <w:lang w:val="de-DE"/>
        </w:rPr>
      </w:pPr>
      <w:bookmarkStart w:id="123" w:name="_GoBack"/>
      <w:r>
        <w:rPr>
          <w:noProof/>
          <w:lang w:val="de-DE"/>
        </w:rPr>
        <w:drawing>
          <wp:inline distT="0" distB="0" distL="0" distR="0" wp14:anchorId="1E2E3C57" wp14:editId="618EB414">
            <wp:extent cx="5686425" cy="1981200"/>
            <wp:effectExtent l="0" t="0" r="9525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"/>
    </w:p>
    <w:p w:rsidR="0026380B" w:rsidRDefault="0026380B" w:rsidP="0026380B">
      <w:pPr>
        <w:pStyle w:val="berschrift3"/>
        <w:rPr>
          <w:lang w:val="de-DE"/>
        </w:rPr>
      </w:pPr>
      <w:bookmarkStart w:id="124" w:name="_Toc448605939"/>
      <w:r w:rsidRPr="00857186">
        <w:rPr>
          <w:lang w:val="de-DE"/>
        </w:rPr>
        <w:lastRenderedPageBreak/>
        <w:t>Vertrag Systemoperation</w:t>
      </w:r>
      <w:r w:rsidR="00B00B22">
        <w:rPr>
          <w:lang w:val="de-DE"/>
        </w:rPr>
        <w:t xml:space="preserve"> 6 - </w:t>
      </w:r>
      <w:proofErr w:type="spellStart"/>
      <w:r w:rsidR="00B00B22">
        <w:rPr>
          <w:lang w:val="de-DE"/>
        </w:rPr>
        <w:t>belegeSchicht</w:t>
      </w:r>
      <w:bookmarkEnd w:id="124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05C2B3" wp14:editId="50349DE9">
            <wp:extent cx="5705475" cy="243840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5" w:name="_Toc448605940"/>
      <w:r w:rsidRPr="00857186">
        <w:rPr>
          <w:lang w:val="de-DE"/>
        </w:rPr>
        <w:t>Vertrag Systemoperation</w:t>
      </w:r>
      <w:r w:rsidR="00B00B22">
        <w:rPr>
          <w:lang w:val="de-DE"/>
        </w:rPr>
        <w:t xml:space="preserve"> 7 – </w:t>
      </w:r>
      <w:proofErr w:type="spellStart"/>
      <w:r w:rsidR="00B00B22">
        <w:rPr>
          <w:lang w:val="de-DE"/>
        </w:rPr>
        <w:t>erstelleNeuenTermin</w:t>
      </w:r>
      <w:bookmarkEnd w:id="125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EE721CD" wp14:editId="04CE2000">
            <wp:extent cx="5743575" cy="3190875"/>
            <wp:effectExtent l="0" t="0" r="9525" b="952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6" w:name="_Toc448605941"/>
      <w:r w:rsidRPr="00857186">
        <w:rPr>
          <w:lang w:val="de-DE"/>
        </w:rPr>
        <w:lastRenderedPageBreak/>
        <w:t>Vertrag Systemoperation</w:t>
      </w:r>
      <w:r w:rsidR="00B00B22">
        <w:rPr>
          <w:lang w:val="de-DE"/>
        </w:rPr>
        <w:t xml:space="preserve"> 8 - </w:t>
      </w:r>
      <w:proofErr w:type="spellStart"/>
      <w:r w:rsidR="00B00B22">
        <w:rPr>
          <w:lang w:val="de-DE"/>
        </w:rPr>
        <w:t>erstelleAccount</w:t>
      </w:r>
      <w:bookmarkEnd w:id="126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8B262EB" wp14:editId="5E3E590B">
            <wp:extent cx="5695950" cy="4048125"/>
            <wp:effectExtent l="0" t="0" r="0" b="952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B" w:rsidRDefault="0026380B" w:rsidP="0026380B">
      <w:pPr>
        <w:pStyle w:val="berschrift3"/>
        <w:rPr>
          <w:lang w:val="de-DE"/>
        </w:rPr>
      </w:pPr>
      <w:bookmarkStart w:id="127" w:name="_Toc448605942"/>
      <w:r w:rsidRPr="00857186">
        <w:rPr>
          <w:lang w:val="de-DE"/>
        </w:rPr>
        <w:t>Vertrag Systemoperation</w:t>
      </w:r>
      <w:r w:rsidR="00B00B22">
        <w:rPr>
          <w:lang w:val="de-DE"/>
        </w:rPr>
        <w:t xml:space="preserve"> 9 - </w:t>
      </w:r>
      <w:proofErr w:type="spellStart"/>
      <w:r w:rsidR="00B00B22">
        <w:rPr>
          <w:lang w:val="de-DE"/>
        </w:rPr>
        <w:t>erstelleNeuesPasswort</w:t>
      </w:r>
      <w:bookmarkEnd w:id="127"/>
      <w:proofErr w:type="spellEnd"/>
    </w:p>
    <w:p w:rsidR="0026380B" w:rsidRPr="0026380B" w:rsidRDefault="0026380B" w:rsidP="002638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BDFA649" wp14:editId="3BC743C3">
            <wp:extent cx="5695950" cy="2009775"/>
            <wp:effectExtent l="0" t="0" r="0" b="952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C" w:rsidRDefault="0026380B" w:rsidP="0026380B">
      <w:pPr>
        <w:pStyle w:val="berschrift3"/>
        <w:rPr>
          <w:lang w:val="de-DE"/>
        </w:rPr>
      </w:pPr>
      <w:r w:rsidRPr="0026380B">
        <w:rPr>
          <w:lang w:val="de-DE"/>
        </w:rPr>
        <w:t xml:space="preserve"> </w:t>
      </w:r>
      <w:bookmarkStart w:id="128" w:name="_Toc448605943"/>
      <w:r w:rsidRPr="00857186">
        <w:rPr>
          <w:lang w:val="de-DE"/>
        </w:rPr>
        <w:t>Vertrag Systemoperation</w:t>
      </w:r>
      <w:r w:rsidR="00B00B22">
        <w:rPr>
          <w:lang w:val="de-DE"/>
        </w:rPr>
        <w:t xml:space="preserve"> 10 - anmelden</w:t>
      </w:r>
      <w:bookmarkEnd w:id="128"/>
    </w:p>
    <w:p w:rsidR="00B00B22" w:rsidRPr="00B00B22" w:rsidRDefault="00B00B22" w:rsidP="00B00B2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750315" wp14:editId="69E4B684">
            <wp:extent cx="5705475" cy="2143125"/>
            <wp:effectExtent l="0" t="0" r="9525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22" w:rsidRPr="00B00B22" w:rsidSect="00FB78E8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43" w:rsidRDefault="005A7043">
      <w:r>
        <w:separator/>
      </w:r>
    </w:p>
  </w:endnote>
  <w:endnote w:type="continuationSeparator" w:id="0">
    <w:p w:rsidR="005A7043" w:rsidRDefault="005A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FE5" w:rsidRDefault="00896FE5" w:rsidP="00FB78E8">
    <w:pPr>
      <w:pStyle w:val="Fuzeile"/>
      <w:rPr>
        <w:sz w:val="18"/>
      </w:rPr>
    </w:pPr>
    <w:r>
      <w:rPr>
        <w:sz w:val="18"/>
        <w:lang w:val="de-DE"/>
      </w:rPr>
      <w:t xml:space="preserve">Dokument: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FILENAME </w:instrText>
    </w:r>
    <w:r>
      <w:rPr>
        <w:sz w:val="18"/>
        <w:lang w:val="de-DE"/>
      </w:rPr>
      <w:fldChar w:fldCharType="separate"/>
    </w:r>
    <w:r>
      <w:rPr>
        <w:noProof/>
        <w:sz w:val="18"/>
        <w:lang w:val="de-DE"/>
      </w:rPr>
      <w:t>Domainanalyse.rtf</w:t>
    </w:r>
    <w:r>
      <w:rPr>
        <w:sz w:val="18"/>
        <w:lang w:val="de-DE"/>
      </w:rPr>
      <w:fldChar w:fldCharType="end"/>
    </w:r>
    <w:r>
      <w:rPr>
        <w:sz w:val="18"/>
        <w:lang w:val="de-DE"/>
      </w:rPr>
      <w:tab/>
      <w:t>Version:1.0</w:t>
    </w:r>
    <w:r>
      <w:rPr>
        <w:sz w:val="18"/>
        <w:lang w:val="de-DE"/>
      </w:rPr>
      <w:tab/>
      <w:t xml:space="preserve">Datum: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SAVEDATE  \@ "dd-MM-yyyy"  \* MERGEFORMAT </w:instrText>
    </w:r>
    <w:r>
      <w:rPr>
        <w:sz w:val="18"/>
        <w:lang w:val="de-DE"/>
      </w:rPr>
      <w:fldChar w:fldCharType="separate"/>
    </w:r>
    <w:r>
      <w:rPr>
        <w:noProof/>
        <w:sz w:val="18"/>
        <w:lang w:val="de-DE"/>
      </w:rPr>
      <w:t>30-03-2016</w:t>
    </w:r>
    <w:r>
      <w:rPr>
        <w:sz w:val="18"/>
        <w:lang w:val="de-DE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43" w:rsidRDefault="005A7043">
      <w:r>
        <w:separator/>
      </w:r>
    </w:p>
  </w:footnote>
  <w:footnote w:type="continuationSeparator" w:id="0">
    <w:p w:rsidR="005A7043" w:rsidRDefault="005A70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FE5" w:rsidRDefault="00896FE5">
    <w:pPr>
      <w:pStyle w:val="Kopfzeile"/>
    </w:pPr>
    <w:r w:rsidRPr="00DF4819">
      <w:rPr>
        <w:b/>
      </w:rPr>
      <w:t xml:space="preserve">Projekt: </w:t>
    </w:r>
    <w:proofErr w:type="spellStart"/>
    <w:r>
      <w:rPr>
        <w:b/>
      </w:rPr>
      <w:t>Mosti</w:t>
    </w:r>
    <w:proofErr w:type="spellEnd"/>
    <w:r>
      <w:tab/>
    </w:r>
    <w:r>
      <w:tab/>
      <w:t xml:space="preserve">Seite: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A6565">
      <w:rPr>
        <w:rStyle w:val="Seitenzahl"/>
        <w:noProof/>
      </w:rPr>
      <w:t>23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A6565">
      <w:rPr>
        <w:rStyle w:val="Seitenzahl"/>
        <w:noProof/>
      </w:rPr>
      <w:t>23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4D2"/>
    <w:multiLevelType w:val="hybridMultilevel"/>
    <w:tmpl w:val="947AB6F4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53B67C0"/>
    <w:multiLevelType w:val="hybridMultilevel"/>
    <w:tmpl w:val="EDC2D74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9A22B3"/>
    <w:multiLevelType w:val="hybridMultilevel"/>
    <w:tmpl w:val="E62470FE"/>
    <w:lvl w:ilvl="0" w:tplc="A7421494">
      <w:start w:val="1"/>
      <w:numFmt w:val="bullet"/>
      <w:pStyle w:val="Aufzhlu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27CBF"/>
    <w:multiLevelType w:val="hybridMultilevel"/>
    <w:tmpl w:val="DF4865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D505849"/>
    <w:multiLevelType w:val="multilevel"/>
    <w:tmpl w:val="0A76D0A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1575C4F"/>
    <w:multiLevelType w:val="hybridMultilevel"/>
    <w:tmpl w:val="1954351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A7389F"/>
    <w:multiLevelType w:val="hybridMultilevel"/>
    <w:tmpl w:val="E07ED05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AE2E72"/>
    <w:multiLevelType w:val="hybridMultilevel"/>
    <w:tmpl w:val="2FA434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8844767"/>
    <w:multiLevelType w:val="hybridMultilevel"/>
    <w:tmpl w:val="E5D6CF2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73E23C7"/>
    <w:multiLevelType w:val="hybridMultilevel"/>
    <w:tmpl w:val="15B04ED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7BA426D"/>
    <w:multiLevelType w:val="hybridMultilevel"/>
    <w:tmpl w:val="40E047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0852C1C"/>
    <w:multiLevelType w:val="hybridMultilevel"/>
    <w:tmpl w:val="306E505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8C63A79"/>
    <w:multiLevelType w:val="hybridMultilevel"/>
    <w:tmpl w:val="9108857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BE465C5"/>
    <w:multiLevelType w:val="hybridMultilevel"/>
    <w:tmpl w:val="DA80EDF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185544A"/>
    <w:multiLevelType w:val="hybridMultilevel"/>
    <w:tmpl w:val="D28E148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B362787"/>
    <w:multiLevelType w:val="hybridMultilevel"/>
    <w:tmpl w:val="1D4A0DF8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4ECB14A5"/>
    <w:multiLevelType w:val="hybridMultilevel"/>
    <w:tmpl w:val="4ECE8A5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6210D9"/>
    <w:multiLevelType w:val="hybridMultilevel"/>
    <w:tmpl w:val="9364D25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E955A8"/>
    <w:multiLevelType w:val="hybridMultilevel"/>
    <w:tmpl w:val="CF28B5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9B466BF"/>
    <w:multiLevelType w:val="hybridMultilevel"/>
    <w:tmpl w:val="08F8608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BED318B"/>
    <w:multiLevelType w:val="hybridMultilevel"/>
    <w:tmpl w:val="B4BAE15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C6C4138"/>
    <w:multiLevelType w:val="hybridMultilevel"/>
    <w:tmpl w:val="883E40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D30628F"/>
    <w:multiLevelType w:val="hybridMultilevel"/>
    <w:tmpl w:val="E2EE628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5"/>
  </w:num>
  <w:num w:numId="5">
    <w:abstractNumId w:val="19"/>
  </w:num>
  <w:num w:numId="6">
    <w:abstractNumId w:val="20"/>
  </w:num>
  <w:num w:numId="7">
    <w:abstractNumId w:val="14"/>
  </w:num>
  <w:num w:numId="8">
    <w:abstractNumId w:val="18"/>
  </w:num>
  <w:num w:numId="9">
    <w:abstractNumId w:val="10"/>
  </w:num>
  <w:num w:numId="10">
    <w:abstractNumId w:val="11"/>
  </w:num>
  <w:num w:numId="11">
    <w:abstractNumId w:val="17"/>
  </w:num>
  <w:num w:numId="12">
    <w:abstractNumId w:val="22"/>
  </w:num>
  <w:num w:numId="13">
    <w:abstractNumId w:val="13"/>
  </w:num>
  <w:num w:numId="14">
    <w:abstractNumId w:val="9"/>
  </w:num>
  <w:num w:numId="15">
    <w:abstractNumId w:val="3"/>
  </w:num>
  <w:num w:numId="16">
    <w:abstractNumId w:val="21"/>
  </w:num>
  <w:num w:numId="17">
    <w:abstractNumId w:val="0"/>
  </w:num>
  <w:num w:numId="18">
    <w:abstractNumId w:val="16"/>
  </w:num>
  <w:num w:numId="19">
    <w:abstractNumId w:val="12"/>
  </w:num>
  <w:num w:numId="20">
    <w:abstractNumId w:val="5"/>
  </w:num>
  <w:num w:numId="21">
    <w:abstractNumId w:val="1"/>
  </w:num>
  <w:num w:numId="22">
    <w:abstractNumId w:val="8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21"/>
    <w:rsid w:val="00004380"/>
    <w:rsid w:val="00011BC9"/>
    <w:rsid w:val="00014C46"/>
    <w:rsid w:val="000175D4"/>
    <w:rsid w:val="00041BCA"/>
    <w:rsid w:val="00045AF5"/>
    <w:rsid w:val="0006078C"/>
    <w:rsid w:val="00061A3D"/>
    <w:rsid w:val="00082703"/>
    <w:rsid w:val="000908DB"/>
    <w:rsid w:val="000C399E"/>
    <w:rsid w:val="000E74E7"/>
    <w:rsid w:val="000F4A75"/>
    <w:rsid w:val="000F7393"/>
    <w:rsid w:val="00100146"/>
    <w:rsid w:val="00101057"/>
    <w:rsid w:val="001653AC"/>
    <w:rsid w:val="00181718"/>
    <w:rsid w:val="00187FF5"/>
    <w:rsid w:val="001A7DFC"/>
    <w:rsid w:val="001F5B66"/>
    <w:rsid w:val="00207631"/>
    <w:rsid w:val="00210955"/>
    <w:rsid w:val="00227CC6"/>
    <w:rsid w:val="00233FEB"/>
    <w:rsid w:val="00242CA0"/>
    <w:rsid w:val="00251D2B"/>
    <w:rsid w:val="0026380B"/>
    <w:rsid w:val="0026578C"/>
    <w:rsid w:val="00290DF3"/>
    <w:rsid w:val="00293F4B"/>
    <w:rsid w:val="002976D4"/>
    <w:rsid w:val="002A537F"/>
    <w:rsid w:val="002C228D"/>
    <w:rsid w:val="002D0921"/>
    <w:rsid w:val="002E1E29"/>
    <w:rsid w:val="002F0939"/>
    <w:rsid w:val="003137CA"/>
    <w:rsid w:val="00327E69"/>
    <w:rsid w:val="00371C8B"/>
    <w:rsid w:val="0038086E"/>
    <w:rsid w:val="0038518A"/>
    <w:rsid w:val="003A3B84"/>
    <w:rsid w:val="003A45AA"/>
    <w:rsid w:val="003C0AAC"/>
    <w:rsid w:val="003C219C"/>
    <w:rsid w:val="003C67DB"/>
    <w:rsid w:val="003D7A3C"/>
    <w:rsid w:val="003E398A"/>
    <w:rsid w:val="00412875"/>
    <w:rsid w:val="004201D1"/>
    <w:rsid w:val="004314D3"/>
    <w:rsid w:val="00431722"/>
    <w:rsid w:val="00443EB7"/>
    <w:rsid w:val="00466220"/>
    <w:rsid w:val="00467686"/>
    <w:rsid w:val="0046791A"/>
    <w:rsid w:val="0047757F"/>
    <w:rsid w:val="00486CCC"/>
    <w:rsid w:val="00495753"/>
    <w:rsid w:val="004B23FC"/>
    <w:rsid w:val="004B406C"/>
    <w:rsid w:val="004C56F7"/>
    <w:rsid w:val="004E397F"/>
    <w:rsid w:val="00511138"/>
    <w:rsid w:val="0053475C"/>
    <w:rsid w:val="00575AAB"/>
    <w:rsid w:val="00591C21"/>
    <w:rsid w:val="005A7043"/>
    <w:rsid w:val="005A7995"/>
    <w:rsid w:val="005B4958"/>
    <w:rsid w:val="005F1D8F"/>
    <w:rsid w:val="00615604"/>
    <w:rsid w:val="0061790B"/>
    <w:rsid w:val="006844B5"/>
    <w:rsid w:val="006C1989"/>
    <w:rsid w:val="006E135C"/>
    <w:rsid w:val="007222EA"/>
    <w:rsid w:val="007358C9"/>
    <w:rsid w:val="007471B5"/>
    <w:rsid w:val="00752DEF"/>
    <w:rsid w:val="007539D4"/>
    <w:rsid w:val="00755672"/>
    <w:rsid w:val="00755BA8"/>
    <w:rsid w:val="007737F1"/>
    <w:rsid w:val="007A59FF"/>
    <w:rsid w:val="007E101D"/>
    <w:rsid w:val="007E31F8"/>
    <w:rsid w:val="0081069C"/>
    <w:rsid w:val="0082525A"/>
    <w:rsid w:val="00853671"/>
    <w:rsid w:val="00857186"/>
    <w:rsid w:val="00870A88"/>
    <w:rsid w:val="0088343A"/>
    <w:rsid w:val="00886D68"/>
    <w:rsid w:val="00896FE5"/>
    <w:rsid w:val="009324D1"/>
    <w:rsid w:val="00942899"/>
    <w:rsid w:val="0095643A"/>
    <w:rsid w:val="009712F1"/>
    <w:rsid w:val="00984C41"/>
    <w:rsid w:val="0098563C"/>
    <w:rsid w:val="009B5A5C"/>
    <w:rsid w:val="009B6694"/>
    <w:rsid w:val="009E2178"/>
    <w:rsid w:val="009E6DC0"/>
    <w:rsid w:val="009F0B56"/>
    <w:rsid w:val="00A0678C"/>
    <w:rsid w:val="00A23771"/>
    <w:rsid w:val="00A43A19"/>
    <w:rsid w:val="00AA59D5"/>
    <w:rsid w:val="00AB2E29"/>
    <w:rsid w:val="00AE19A2"/>
    <w:rsid w:val="00AE4DF5"/>
    <w:rsid w:val="00B00B22"/>
    <w:rsid w:val="00B222F8"/>
    <w:rsid w:val="00B36DAB"/>
    <w:rsid w:val="00B469D9"/>
    <w:rsid w:val="00B47AB0"/>
    <w:rsid w:val="00B62256"/>
    <w:rsid w:val="00BD6B99"/>
    <w:rsid w:val="00BE4389"/>
    <w:rsid w:val="00BF3E17"/>
    <w:rsid w:val="00C3541D"/>
    <w:rsid w:val="00C5000C"/>
    <w:rsid w:val="00C9176F"/>
    <w:rsid w:val="00CA3174"/>
    <w:rsid w:val="00CD4CF8"/>
    <w:rsid w:val="00CE7BF8"/>
    <w:rsid w:val="00CE7CB4"/>
    <w:rsid w:val="00CF01AA"/>
    <w:rsid w:val="00CF515D"/>
    <w:rsid w:val="00D14FA3"/>
    <w:rsid w:val="00D623AA"/>
    <w:rsid w:val="00D70BAC"/>
    <w:rsid w:val="00D770DD"/>
    <w:rsid w:val="00DA6565"/>
    <w:rsid w:val="00DD28EC"/>
    <w:rsid w:val="00DD4E1B"/>
    <w:rsid w:val="00DD6210"/>
    <w:rsid w:val="00DF1E74"/>
    <w:rsid w:val="00DF4819"/>
    <w:rsid w:val="00E072E0"/>
    <w:rsid w:val="00E14B5A"/>
    <w:rsid w:val="00E21BF4"/>
    <w:rsid w:val="00E62133"/>
    <w:rsid w:val="00E67D87"/>
    <w:rsid w:val="00EB0D09"/>
    <w:rsid w:val="00EB7FB8"/>
    <w:rsid w:val="00EC01CF"/>
    <w:rsid w:val="00ED4555"/>
    <w:rsid w:val="00EF7357"/>
    <w:rsid w:val="00F225F3"/>
    <w:rsid w:val="00F44D9C"/>
    <w:rsid w:val="00F6609E"/>
    <w:rsid w:val="00F6677A"/>
    <w:rsid w:val="00FB6C8E"/>
    <w:rsid w:val="00FB78E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80"/>
    </w:pPr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pPr>
      <w:spacing w:after="0"/>
    </w:pPr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5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80"/>
    </w:pPr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pPr>
      <w:spacing w:after="0"/>
    </w:pPr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5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adRunner\Material\Vorlagen\RoadRunner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98451-7778-48F1-9E8B-4B5474E1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RoadRunnerVorlage.dot</Template>
  <TotalTime>0</TotalTime>
  <Pages>23</Pages>
  <Words>2681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Anforderungsspezifikation &amp; Evaluation</vt:lpstr>
    </vt:vector>
  </TitlesOfParts>
  <Company>Hochschule Regensburg</Company>
  <LinksUpToDate>false</LinksUpToDate>
  <CharactersWithSpaces>19533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 &amp; Evaluation</dc:title>
  <dc:subject>Version 1.5</dc:subject>
  <dc:creator>Stefan Ferstl</dc:creator>
  <cp:lastModifiedBy>Katharina Siegl</cp:lastModifiedBy>
  <cp:revision>4</cp:revision>
  <cp:lastPrinted>2004-11-15T14:49:00Z</cp:lastPrinted>
  <dcterms:created xsi:type="dcterms:W3CDTF">2016-04-16T15:47:00Z</dcterms:created>
  <dcterms:modified xsi:type="dcterms:W3CDTF">2016-04-16T19:36:00Z</dcterms:modified>
</cp:coreProperties>
</file>